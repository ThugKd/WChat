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378"/>
        <w:gridCol w:w="4596"/>
      </w:tblGrid>
      <w:tr w:rsidR="00EA0C9F" w:rsidRPr="000C51BA" w14:paraId="18429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BAB40C9" w14:textId="77777777" w:rsidR="00EA0C9F" w:rsidRPr="000C51BA" w:rsidRDefault="00EA0C9F">
            <w:pPr>
              <w:pStyle w:val="a7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产品名称</w:t>
            </w:r>
          </w:p>
        </w:tc>
        <w:tc>
          <w:tcPr>
            <w:tcW w:w="2561" w:type="pct"/>
          </w:tcPr>
          <w:p w14:paraId="23E16093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密级</w:t>
            </w:r>
          </w:p>
        </w:tc>
      </w:tr>
      <w:tr w:rsidR="00EA0C9F" w:rsidRPr="000C51BA" w14:paraId="6EDE7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4E92B788" w14:textId="77777777" w:rsidR="00EA0C9F" w:rsidRPr="000C51BA" w:rsidRDefault="00DF536F">
            <w:pPr>
              <w:pStyle w:val="a7"/>
              <w:rPr>
                <w:rFonts w:hint="eastAsia"/>
                <w:color w:val="000000"/>
              </w:rPr>
            </w:pPr>
            <w:proofErr w:type="spellStart"/>
            <w:r w:rsidRPr="000C51BA">
              <w:rPr>
                <w:rFonts w:hint="eastAsia"/>
                <w:color w:val="000000"/>
              </w:rPr>
              <w:t>WChat</w:t>
            </w:r>
            <w:proofErr w:type="spellEnd"/>
          </w:p>
        </w:tc>
        <w:tc>
          <w:tcPr>
            <w:tcW w:w="2561" w:type="pct"/>
          </w:tcPr>
          <w:p w14:paraId="6D97AD40" w14:textId="77777777" w:rsidR="00EA0C9F" w:rsidRPr="000C51BA" w:rsidRDefault="00DF536F">
            <w:pPr>
              <w:pStyle w:val="a7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1</w:t>
            </w:r>
          </w:p>
        </w:tc>
      </w:tr>
      <w:tr w:rsidR="00EA0C9F" w:rsidRPr="000C51BA" w14:paraId="340E30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67E849B" w14:textId="77777777" w:rsidR="00EA0C9F" w:rsidRPr="000C51BA" w:rsidRDefault="00EA0C9F">
            <w:pPr>
              <w:pStyle w:val="a7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1EB22A51" w14:textId="2ACBB917" w:rsidR="00EA0C9F" w:rsidRPr="000C51BA" w:rsidRDefault="00EA0C9F" w:rsidP="00E32998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共</w:t>
            </w:r>
            <w:r w:rsidR="00E32998">
              <w:rPr>
                <w:rFonts w:hint="eastAsia"/>
                <w:color w:val="000000"/>
              </w:rPr>
              <w:t>22</w:t>
            </w:r>
            <w:r w:rsidRPr="000C51BA">
              <w:rPr>
                <w:rFonts w:hint="eastAsia"/>
                <w:color w:val="000000"/>
              </w:rPr>
              <w:t>页</w:t>
            </w:r>
          </w:p>
        </w:tc>
      </w:tr>
      <w:tr w:rsidR="00EA0C9F" w:rsidRPr="000C51BA" w14:paraId="4733D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1F679EDB" w14:textId="77777777" w:rsidR="00EA0C9F" w:rsidRPr="000C51BA" w:rsidRDefault="00DF536F">
            <w:pPr>
              <w:pStyle w:val="a7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1.0</w:t>
            </w:r>
          </w:p>
        </w:tc>
        <w:tc>
          <w:tcPr>
            <w:tcW w:w="2561" w:type="pct"/>
            <w:vMerge/>
          </w:tcPr>
          <w:p w14:paraId="6545F0CD" w14:textId="77777777" w:rsidR="00EA0C9F" w:rsidRPr="000C51BA" w:rsidRDefault="00EA0C9F">
            <w:pPr>
              <w:pStyle w:val="a7"/>
              <w:rPr>
                <w:color w:val="000000"/>
              </w:rPr>
            </w:pPr>
          </w:p>
        </w:tc>
      </w:tr>
    </w:tbl>
    <w:p w14:paraId="2C249586" w14:textId="77777777" w:rsidR="00EA0C9F" w:rsidRPr="000C51BA" w:rsidRDefault="00EA0C9F">
      <w:pPr>
        <w:pStyle w:val="ae"/>
        <w:rPr>
          <w:rFonts w:hint="eastAsia"/>
          <w:color w:val="000000"/>
        </w:rPr>
      </w:pPr>
    </w:p>
    <w:p w14:paraId="1288FA64" w14:textId="77777777" w:rsidR="00EA0C9F" w:rsidRPr="000C51BA" w:rsidRDefault="00EA0C9F">
      <w:pPr>
        <w:pStyle w:val="ae"/>
        <w:rPr>
          <w:rFonts w:hint="eastAsia"/>
          <w:color w:val="000000"/>
        </w:rPr>
      </w:pPr>
    </w:p>
    <w:p w14:paraId="2BFA9776" w14:textId="77777777" w:rsidR="00EA0C9F" w:rsidRPr="000C51BA" w:rsidRDefault="00DF536F">
      <w:pPr>
        <w:pStyle w:val="ae"/>
        <w:rPr>
          <w:rFonts w:hint="eastAsia"/>
          <w:color w:val="000000"/>
        </w:rPr>
      </w:pPr>
      <w:bookmarkStart w:id="0" w:name="文档名称"/>
      <w:proofErr w:type="spellStart"/>
      <w:r w:rsidRPr="000C51BA">
        <w:rPr>
          <w:rFonts w:hint="eastAsia"/>
          <w:color w:val="000000"/>
        </w:rPr>
        <w:t>WChat</w:t>
      </w:r>
      <w:proofErr w:type="spellEnd"/>
      <w:r w:rsidR="00EA0C9F" w:rsidRPr="000C51BA">
        <w:rPr>
          <w:color w:val="000000"/>
        </w:rPr>
        <w:t xml:space="preserve"> </w:t>
      </w:r>
      <w:r w:rsidR="00EA0C9F" w:rsidRPr="000C51BA">
        <w:rPr>
          <w:rFonts w:hint="eastAsia"/>
          <w:color w:val="000000"/>
        </w:rPr>
        <w:t>详细设计说明书</w:t>
      </w:r>
      <w:bookmarkEnd w:id="0"/>
    </w:p>
    <w:p w14:paraId="47914822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2B891805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456B3F39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3E654B85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4F0EF0AD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0B340201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653D9C14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0799A28E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2BFDDBA8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44E08D1B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75920CD0" w14:textId="77777777" w:rsidR="00EA0C9F" w:rsidRPr="000C51BA" w:rsidRDefault="00EA0C9F">
      <w:pPr>
        <w:pStyle w:val="a7"/>
        <w:rPr>
          <w:rFonts w:hint="eastAsia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EA0C9F" w:rsidRPr="000C51BA" w14:paraId="1E2C72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 w14:paraId="7F0276C1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14:paraId="1C92B93C" w14:textId="77777777" w:rsidR="00EA0C9F" w:rsidRPr="000C51BA" w:rsidRDefault="00DF536F">
            <w:pPr>
              <w:pStyle w:val="af7"/>
              <w:spacing w:before="120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王秋荣</w:t>
            </w:r>
          </w:p>
        </w:tc>
        <w:tc>
          <w:tcPr>
            <w:tcW w:w="1076" w:type="dxa"/>
            <w:vAlign w:val="center"/>
          </w:tcPr>
          <w:p w14:paraId="43D8F4A9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14:paraId="752EC445" w14:textId="77777777" w:rsidR="00EA0C9F" w:rsidRPr="000C51BA" w:rsidRDefault="00DF536F" w:rsidP="00DF536F">
            <w:pPr>
              <w:pStyle w:val="a7"/>
              <w:rPr>
                <w:rFonts w:hint="eastAsia"/>
                <w:color w:val="000000"/>
              </w:rPr>
            </w:pPr>
            <w:r w:rsidRPr="000C51BA">
              <w:rPr>
                <w:color w:val="000000"/>
              </w:rPr>
              <w:t>2017-</w:t>
            </w:r>
            <w:r w:rsidRPr="000C51BA">
              <w:rPr>
                <w:rFonts w:hint="eastAsia"/>
                <w:color w:val="000000"/>
              </w:rPr>
              <w:t>0</w:t>
            </w:r>
            <w:r w:rsidRPr="000C51BA">
              <w:rPr>
                <w:color w:val="000000"/>
              </w:rPr>
              <w:t>4-</w:t>
            </w:r>
            <w:r w:rsidRPr="000C51BA">
              <w:rPr>
                <w:rFonts w:hint="eastAsia"/>
                <w:color w:val="000000"/>
              </w:rPr>
              <w:t>0</w:t>
            </w:r>
            <w:r w:rsidRPr="000C51BA">
              <w:rPr>
                <w:color w:val="000000"/>
              </w:rPr>
              <w:t>8</w:t>
            </w:r>
          </w:p>
        </w:tc>
      </w:tr>
      <w:tr w:rsidR="00EA0C9F" w:rsidRPr="000C51BA" w14:paraId="052D33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 w14:paraId="2A3E91FA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72DE91" w14:textId="77777777" w:rsidR="00EA0C9F" w:rsidRPr="000C51BA" w:rsidRDefault="00EA0C9F">
            <w:pPr>
              <w:pStyle w:val="af7"/>
              <w:spacing w:before="12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76" w:type="dxa"/>
            <w:vAlign w:val="center"/>
          </w:tcPr>
          <w:p w14:paraId="7AD123BC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54D2F1" w14:textId="77777777" w:rsidR="00EA0C9F" w:rsidRPr="000C51BA" w:rsidRDefault="00EA0C9F">
            <w:pPr>
              <w:pStyle w:val="a7"/>
              <w:rPr>
                <w:color w:val="000000"/>
              </w:rPr>
            </w:pPr>
            <w:proofErr w:type="spellStart"/>
            <w:r w:rsidRPr="000C51BA">
              <w:rPr>
                <w:color w:val="000000"/>
              </w:rPr>
              <w:t>yyyy</w:t>
            </w:r>
            <w:proofErr w:type="spellEnd"/>
            <w:r w:rsidRPr="000C51BA">
              <w:rPr>
                <w:color w:val="000000"/>
              </w:rPr>
              <w:t>-mm-</w:t>
            </w:r>
            <w:proofErr w:type="spellStart"/>
            <w:r w:rsidRPr="000C51BA">
              <w:rPr>
                <w:color w:val="000000"/>
              </w:rPr>
              <w:t>dd</w:t>
            </w:r>
            <w:proofErr w:type="spellEnd"/>
          </w:p>
        </w:tc>
      </w:tr>
      <w:tr w:rsidR="00EA0C9F" w:rsidRPr="000C51BA" w14:paraId="5257E3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 w14:paraId="322D0248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BD4413" w14:textId="77777777" w:rsidR="00EA0C9F" w:rsidRPr="000C51BA" w:rsidRDefault="00EA0C9F">
            <w:pPr>
              <w:pStyle w:val="af7"/>
              <w:spacing w:before="120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76" w:type="dxa"/>
            <w:vAlign w:val="center"/>
          </w:tcPr>
          <w:p w14:paraId="0EE93E0F" w14:textId="77777777" w:rsidR="00EA0C9F" w:rsidRPr="000C51BA" w:rsidRDefault="00EA0C9F">
            <w:pPr>
              <w:pStyle w:val="a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E7EEC" w14:textId="77777777" w:rsidR="00EA0C9F" w:rsidRPr="000C51BA" w:rsidRDefault="00EA0C9F">
            <w:pPr>
              <w:pStyle w:val="a7"/>
              <w:rPr>
                <w:color w:val="000000"/>
              </w:rPr>
            </w:pPr>
            <w:proofErr w:type="spellStart"/>
            <w:r w:rsidRPr="000C51BA">
              <w:rPr>
                <w:color w:val="000000"/>
              </w:rPr>
              <w:t>yyyy</w:t>
            </w:r>
            <w:proofErr w:type="spellEnd"/>
            <w:r w:rsidRPr="000C51BA">
              <w:rPr>
                <w:color w:val="000000"/>
              </w:rPr>
              <w:t>-mm-</w:t>
            </w:r>
            <w:proofErr w:type="spellStart"/>
            <w:r w:rsidRPr="000C51BA">
              <w:rPr>
                <w:color w:val="000000"/>
              </w:rPr>
              <w:t>dd</w:t>
            </w:r>
            <w:proofErr w:type="spellEnd"/>
          </w:p>
        </w:tc>
      </w:tr>
    </w:tbl>
    <w:p w14:paraId="10BC8F36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2CCED074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151FB0B5" w14:textId="77777777" w:rsidR="00EA0C9F" w:rsidRPr="000C51BA" w:rsidRDefault="00EA0C9F">
      <w:pPr>
        <w:pStyle w:val="a7"/>
        <w:rPr>
          <w:rFonts w:hint="eastAsia"/>
          <w:color w:val="000000"/>
        </w:rPr>
      </w:pPr>
    </w:p>
    <w:p w14:paraId="7BCADCED" w14:textId="77777777" w:rsidR="00EA0C9F" w:rsidRPr="000C51BA" w:rsidRDefault="00EA0C9F">
      <w:pPr>
        <w:pStyle w:val="af7"/>
        <w:rPr>
          <w:rFonts w:hint="eastAsia"/>
          <w:color w:val="000000"/>
        </w:rPr>
      </w:pPr>
    </w:p>
    <w:p w14:paraId="308A73BF" w14:textId="77777777" w:rsidR="00EA0C9F" w:rsidRPr="000C51BA" w:rsidRDefault="00DF536F">
      <w:pPr>
        <w:pStyle w:val="afe"/>
        <w:widowControl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西安电子科技大学</w:t>
      </w:r>
    </w:p>
    <w:p w14:paraId="4A8745C5" w14:textId="77777777" w:rsidR="00EA0C9F" w:rsidRPr="000C51BA" w:rsidRDefault="00EA0C9F">
      <w:pPr>
        <w:pStyle w:val="a7"/>
        <w:rPr>
          <w:color w:val="000000"/>
        </w:rPr>
      </w:pPr>
      <w:r w:rsidRPr="000C51BA">
        <w:rPr>
          <w:rFonts w:hint="eastAsia"/>
          <w:color w:val="000000"/>
        </w:rPr>
        <w:t>版权所有</w:t>
      </w:r>
      <w:r w:rsidRPr="000C51BA">
        <w:rPr>
          <w:color w:val="000000"/>
        </w:rPr>
        <w:t xml:space="preserve">  </w:t>
      </w:r>
      <w:r w:rsidRPr="000C51BA">
        <w:rPr>
          <w:rFonts w:hint="eastAsia"/>
          <w:color w:val="000000"/>
        </w:rPr>
        <w:t>侵权必究</w:t>
      </w:r>
    </w:p>
    <w:p w14:paraId="428C792C" w14:textId="77777777" w:rsidR="00EA0C9F" w:rsidRPr="000C51BA" w:rsidRDefault="00EA0C9F">
      <w:pPr>
        <w:pStyle w:val="a7"/>
        <w:rPr>
          <w:color w:val="000000"/>
        </w:rPr>
      </w:pPr>
    </w:p>
    <w:p w14:paraId="22116853" w14:textId="77777777" w:rsidR="00EA0C9F" w:rsidRPr="000C51BA" w:rsidRDefault="00EA0C9F">
      <w:pPr>
        <w:pStyle w:val="a7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（仅供内部使用）</w:t>
      </w:r>
    </w:p>
    <w:p w14:paraId="10DBFBBE" w14:textId="77777777" w:rsidR="00EA0C9F" w:rsidRPr="000C51BA" w:rsidRDefault="00EA0C9F">
      <w:pPr>
        <w:pStyle w:val="af3"/>
        <w:rPr>
          <w:color w:val="000000"/>
        </w:rPr>
      </w:pPr>
      <w:r w:rsidRPr="000C51BA">
        <w:rPr>
          <w:color w:val="000000"/>
        </w:rPr>
        <w:br w:type="page"/>
      </w:r>
      <w:r w:rsidRPr="000C51BA">
        <w:rPr>
          <w:rFonts w:hint="eastAsia"/>
          <w:color w:val="000000"/>
        </w:rPr>
        <w:lastRenderedPageBreak/>
        <w:t>修订记录</w:t>
      </w: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1089"/>
        <w:gridCol w:w="851"/>
        <w:gridCol w:w="753"/>
        <w:gridCol w:w="3685"/>
        <w:gridCol w:w="1276"/>
      </w:tblGrid>
      <w:tr w:rsidR="00EA0C9F" w:rsidRPr="000C51BA" w14:paraId="425F877F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555A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59C6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修订</w:t>
            </w:r>
            <w:r w:rsidRPr="000C51BA">
              <w:rPr>
                <w:color w:val="000000"/>
              </w:rPr>
              <w:br/>
            </w:r>
            <w:r w:rsidRPr="000C51BA">
              <w:rPr>
                <w:rFonts w:hint="eastAsia"/>
                <w:color w:val="000000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8F958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color w:val="000000"/>
              </w:rPr>
              <w:t>Defect ID</w:t>
            </w:r>
            <w:r w:rsidRPr="000C51BA">
              <w:rPr>
                <w:color w:val="000000"/>
              </w:rPr>
              <w:br/>
              <w:t>CR</w:t>
            </w:r>
            <w:r w:rsidRPr="000C51BA">
              <w:rPr>
                <w:rFonts w:hint="eastAsia"/>
                <w:color w:val="000000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548C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br/>
            </w:r>
            <w:r w:rsidRPr="000C51BA">
              <w:rPr>
                <w:rFonts w:hint="eastAsia"/>
                <w:color w:val="000000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65D0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B189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作者</w:t>
            </w:r>
          </w:p>
        </w:tc>
      </w:tr>
      <w:tr w:rsidR="00EA0C9F" w:rsidRPr="000C51BA" w14:paraId="0EB50A5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EBDA" w14:textId="77777777" w:rsidR="00EA0C9F" w:rsidRPr="000C51BA" w:rsidRDefault="00DF536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2017-04</w:t>
            </w:r>
            <w:r w:rsidR="003E55EC" w:rsidRPr="000C51BA">
              <w:rPr>
                <w:color w:val="000000"/>
              </w:rPr>
              <w:t>-10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E66F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1.00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DFACD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7972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BE44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04DA" w14:textId="77777777" w:rsidR="00EA0C9F" w:rsidRPr="000C51BA" w:rsidRDefault="00DF536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王秋荣</w:t>
            </w:r>
          </w:p>
        </w:tc>
      </w:tr>
      <w:tr w:rsidR="00EA0C9F" w:rsidRPr="000C51BA" w14:paraId="1BBAA40E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5AA237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0E066C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1.01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95366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134C3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x.x.x; y.y.y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20C55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t>XXX</w:t>
            </w:r>
          </w:p>
          <w:p w14:paraId="424FFD82" w14:textId="77777777" w:rsidR="00EA0C9F" w:rsidRPr="000C51BA" w:rsidRDefault="00EA0C9F" w:rsidP="00EA0C9F">
            <w:pPr>
              <w:pStyle w:val="af6"/>
              <w:numPr>
                <w:ilvl w:val="0"/>
                <w:numId w:val="4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11BD3BE5" w14:textId="77777777" w:rsidR="00EA0C9F" w:rsidRPr="000C51BA" w:rsidRDefault="00EA0C9F" w:rsidP="00EA0C9F">
            <w:pPr>
              <w:pStyle w:val="af6"/>
              <w:numPr>
                <w:ilvl w:val="0"/>
                <w:numId w:val="4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23AF879A" w14:textId="77777777" w:rsidR="00EA0C9F" w:rsidRPr="000C51BA" w:rsidRDefault="00EA0C9F" w:rsidP="00EA0C9F">
            <w:pPr>
              <w:pStyle w:val="af6"/>
              <w:numPr>
                <w:ilvl w:val="0"/>
                <w:numId w:val="4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...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F1D665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作者名</w:t>
            </w:r>
          </w:p>
        </w:tc>
      </w:tr>
      <w:tr w:rsidR="00EA0C9F" w:rsidRPr="000C51BA" w14:paraId="7D5FB46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2346BE0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01B5276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236E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ED07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x.x.x; y.y.y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1CFC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t>XXX</w:t>
            </w:r>
          </w:p>
          <w:p w14:paraId="24F4A845" w14:textId="77777777" w:rsidR="00EA0C9F" w:rsidRPr="000C51BA" w:rsidRDefault="00EA0C9F" w:rsidP="00EA0C9F">
            <w:pPr>
              <w:pStyle w:val="af6"/>
              <w:numPr>
                <w:ilvl w:val="0"/>
                <w:numId w:val="5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58E825CC" w14:textId="77777777" w:rsidR="00EA0C9F" w:rsidRPr="000C51BA" w:rsidRDefault="00EA0C9F" w:rsidP="00EA0C9F">
            <w:pPr>
              <w:pStyle w:val="af6"/>
              <w:numPr>
                <w:ilvl w:val="0"/>
                <w:numId w:val="5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5CFEEEEE" w14:textId="77777777" w:rsidR="00EA0C9F" w:rsidRPr="000C51BA" w:rsidRDefault="00EA0C9F" w:rsidP="00EA0C9F">
            <w:pPr>
              <w:pStyle w:val="af6"/>
              <w:numPr>
                <w:ilvl w:val="0"/>
                <w:numId w:val="5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...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08E9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</w:tr>
      <w:tr w:rsidR="00EA0C9F" w:rsidRPr="000C51BA" w14:paraId="5781316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9502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65EA5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9AF83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F310C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967E2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30BB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</w:tr>
      <w:tr w:rsidR="00EA0C9F" w:rsidRPr="000C51BA" w14:paraId="5DCEE5B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204FB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5D79D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1.02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9858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60FB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x.x.x; y.y.y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3E12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t>XXX</w:t>
            </w:r>
          </w:p>
          <w:p w14:paraId="38951DEB" w14:textId="77777777" w:rsidR="00EA0C9F" w:rsidRPr="000C51BA" w:rsidRDefault="00EA0C9F" w:rsidP="00EA0C9F">
            <w:pPr>
              <w:pStyle w:val="af6"/>
              <w:numPr>
                <w:ilvl w:val="0"/>
                <w:numId w:val="6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4BA990FE" w14:textId="77777777" w:rsidR="00EA0C9F" w:rsidRPr="000C51BA" w:rsidRDefault="00EA0C9F" w:rsidP="00EA0C9F">
            <w:pPr>
              <w:pStyle w:val="af6"/>
              <w:numPr>
                <w:ilvl w:val="0"/>
                <w:numId w:val="6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432C4B32" w14:textId="77777777" w:rsidR="00EA0C9F" w:rsidRPr="000C51BA" w:rsidRDefault="00EA0C9F" w:rsidP="00EA0C9F">
            <w:pPr>
              <w:pStyle w:val="af6"/>
              <w:numPr>
                <w:ilvl w:val="0"/>
                <w:numId w:val="6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...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9EB9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作者名</w:t>
            </w:r>
          </w:p>
        </w:tc>
      </w:tr>
      <w:tr w:rsidR="00EA0C9F" w:rsidRPr="000C51BA" w14:paraId="36F9093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7465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……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13B81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……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4A485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684C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E741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……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7291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……</w:t>
            </w:r>
          </w:p>
        </w:tc>
      </w:tr>
      <w:tr w:rsidR="00EA0C9F" w:rsidRPr="000C51BA" w14:paraId="2269B2D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E3ED23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0CFCE1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2.00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E212D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823B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x.x.x; y.y.y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FE4D5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t>XXX</w:t>
            </w:r>
          </w:p>
          <w:p w14:paraId="041A793A" w14:textId="77777777" w:rsidR="00EA0C9F" w:rsidRPr="000C51BA" w:rsidRDefault="00EA0C9F" w:rsidP="00EA0C9F">
            <w:pPr>
              <w:pStyle w:val="af6"/>
              <w:numPr>
                <w:ilvl w:val="0"/>
                <w:numId w:val="7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06A9623E" w14:textId="77777777" w:rsidR="00EA0C9F" w:rsidRPr="000C51BA" w:rsidRDefault="00EA0C9F" w:rsidP="00EA0C9F">
            <w:pPr>
              <w:pStyle w:val="af6"/>
              <w:numPr>
                <w:ilvl w:val="0"/>
                <w:numId w:val="7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Xxx</w:t>
            </w:r>
          </w:p>
          <w:p w14:paraId="2B2A9288" w14:textId="77777777" w:rsidR="00EA0C9F" w:rsidRPr="000C51BA" w:rsidRDefault="00EA0C9F" w:rsidP="00EA0C9F">
            <w:pPr>
              <w:pStyle w:val="af6"/>
              <w:numPr>
                <w:ilvl w:val="0"/>
                <w:numId w:val="7"/>
              </w:numPr>
              <w:rPr>
                <w:color w:val="000000"/>
              </w:rPr>
            </w:pPr>
            <w:r w:rsidRPr="000C51BA">
              <w:rPr>
                <w:color w:val="000000"/>
              </w:rPr>
              <w:t>...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44331D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作者名</w:t>
            </w:r>
          </w:p>
        </w:tc>
      </w:tr>
      <w:tr w:rsidR="00EA0C9F" w:rsidRPr="000C51BA" w14:paraId="5A7D3DF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BFF54CC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D64FCC3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98D6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14F8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5605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96D52E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</w:tr>
      <w:tr w:rsidR="00EA0C9F" w:rsidRPr="000C51BA" w14:paraId="4FE5262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4164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C5B30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33AE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5BC6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924D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3F81" w14:textId="77777777" w:rsidR="00EA0C9F" w:rsidRPr="000C51BA" w:rsidRDefault="00EA0C9F">
            <w:pPr>
              <w:pStyle w:val="af6"/>
              <w:rPr>
                <w:color w:val="000000"/>
                <w:sz w:val="24"/>
                <w:szCs w:val="24"/>
              </w:rPr>
            </w:pPr>
          </w:p>
        </w:tc>
      </w:tr>
    </w:tbl>
    <w:p w14:paraId="24F5B4C2" w14:textId="77777777" w:rsidR="00EA0C9F" w:rsidRPr="000C51BA" w:rsidRDefault="00EA0C9F">
      <w:pPr>
        <w:pStyle w:val="af3"/>
        <w:rPr>
          <w:color w:val="000000"/>
        </w:rPr>
      </w:pPr>
      <w:r w:rsidRPr="000C51BA">
        <w:rPr>
          <w:rFonts w:hint="eastAsia"/>
          <w:color w:val="000000"/>
        </w:rPr>
        <w:t>分发记录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4"/>
        <w:gridCol w:w="5400"/>
        <w:gridCol w:w="2586"/>
      </w:tblGrid>
      <w:tr w:rsidR="00EA0C9F" w:rsidRPr="000C51BA" w14:paraId="7ED2ED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4435B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color w:val="000000"/>
              </w:rPr>
              <w:t>Copy No.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8BB78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持有者和角色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CDA64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分发日期</w:t>
            </w:r>
          </w:p>
        </w:tc>
      </w:tr>
      <w:tr w:rsidR="00EA0C9F" w:rsidRPr="000C51BA" w14:paraId="7305E8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0B933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DE87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&lt;RDPDT PDT</w:t>
            </w:r>
            <w:r w:rsidRPr="000C51BA">
              <w:rPr>
                <w:rFonts w:hint="eastAsia"/>
                <w:color w:val="000000"/>
              </w:rPr>
              <w:t>开发代表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A467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</w:tr>
      <w:tr w:rsidR="00EA0C9F" w:rsidRPr="000C51BA" w14:paraId="3488F2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0B1F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542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&lt;Project Manager </w:t>
            </w:r>
            <w:r w:rsidRPr="000C51BA">
              <w:rPr>
                <w:rFonts w:hint="eastAsia"/>
                <w:color w:val="000000"/>
              </w:rPr>
              <w:t>项目经理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24C61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</w:tr>
      <w:tr w:rsidR="00EA0C9F" w:rsidRPr="000C51BA" w14:paraId="7B3CE6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0A2F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37262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&lt;Team members </w:t>
            </w:r>
            <w:r w:rsidRPr="000C51BA">
              <w:rPr>
                <w:rFonts w:hint="eastAsia"/>
                <w:color w:val="000000"/>
              </w:rPr>
              <w:t>项目组成员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F41D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</w:tr>
      <w:tr w:rsidR="00EA0C9F" w:rsidRPr="000C51BA" w14:paraId="27827E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5D69C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4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716C8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&lt;Customer Representative </w:t>
            </w:r>
            <w:r w:rsidRPr="000C51BA">
              <w:rPr>
                <w:rFonts w:hint="eastAsia"/>
                <w:color w:val="000000"/>
              </w:rPr>
              <w:t>客户代表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D704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</w:tr>
      <w:tr w:rsidR="00EA0C9F" w:rsidRPr="000C51BA" w14:paraId="7019FB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E0013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5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C7B8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&lt;Others</w:t>
            </w:r>
            <w:r w:rsidRPr="000C51BA">
              <w:rPr>
                <w:rFonts w:hint="eastAsia"/>
                <w:color w:val="000000"/>
              </w:rPr>
              <w:t>其它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D07C" w14:textId="77777777" w:rsidR="00EA0C9F" w:rsidRPr="000C51BA" w:rsidRDefault="00EA0C9F">
            <w:pPr>
              <w:pStyle w:val="af6"/>
              <w:rPr>
                <w:color w:val="000000"/>
              </w:rPr>
            </w:pPr>
            <w:r w:rsidRPr="000C51BA">
              <w:rPr>
                <w:color w:val="000000"/>
              </w:rPr>
              <w:t>yyyy-mm-dd</w:t>
            </w:r>
          </w:p>
        </w:tc>
      </w:tr>
    </w:tbl>
    <w:p w14:paraId="2FCFE216" w14:textId="77777777" w:rsidR="00EA0C9F" w:rsidRPr="000C51BA" w:rsidRDefault="00EA0C9F">
      <w:pPr>
        <w:pStyle w:val="af4"/>
        <w:rPr>
          <w:color w:val="000000"/>
        </w:rPr>
      </w:pPr>
    </w:p>
    <w:p w14:paraId="55213D22" w14:textId="77777777" w:rsidR="00EA0C9F" w:rsidRPr="000C51BA" w:rsidRDefault="00EA0C9F">
      <w:pPr>
        <w:pStyle w:val="af4"/>
        <w:rPr>
          <w:color w:val="000000"/>
        </w:rPr>
      </w:pPr>
      <w:r w:rsidRPr="000C51BA">
        <w:rPr>
          <w:color w:val="000000"/>
        </w:rPr>
        <w:br w:type="page"/>
      </w:r>
      <w:r w:rsidRPr="000C51BA">
        <w:rPr>
          <w:rFonts w:hint="eastAsia"/>
          <w:color w:val="000000"/>
        </w:rPr>
        <w:lastRenderedPageBreak/>
        <w:t>目</w:t>
      </w:r>
      <w:r w:rsidRPr="000C51BA">
        <w:rPr>
          <w:color w:val="000000"/>
        </w:rPr>
        <w:t xml:space="preserve">  </w:t>
      </w:r>
      <w:r w:rsidRPr="000C51BA">
        <w:rPr>
          <w:rFonts w:hint="eastAsia"/>
          <w:color w:val="000000"/>
        </w:rPr>
        <w:t>录</w:t>
      </w:r>
    </w:p>
    <w:p w14:paraId="773324B4" w14:textId="6307F5E3" w:rsidR="00EA0C9F" w:rsidRPr="000C51BA" w:rsidRDefault="00EA0C9F">
      <w:pPr>
        <w:pStyle w:val="TOC1"/>
        <w:tabs>
          <w:tab w:val="left" w:pos="453"/>
        </w:tabs>
        <w:rPr>
          <w:rFonts w:ascii="Times New Roman" w:hAnsi="Times New Roman" w:hint="eastAsia"/>
          <w:noProof/>
          <w:color w:val="000000"/>
          <w:kern w:val="2"/>
          <w:szCs w:val="24"/>
        </w:rPr>
      </w:pPr>
      <w:r w:rsidRPr="000C51BA">
        <w:rPr>
          <w:b/>
          <w:bCs/>
          <w:caps/>
          <w:color w:val="000000"/>
        </w:rPr>
        <w:fldChar w:fldCharType="begin"/>
      </w:r>
      <w:r w:rsidRPr="000C51BA">
        <w:rPr>
          <w:b/>
          <w:bCs/>
          <w:caps/>
          <w:color w:val="000000"/>
        </w:rPr>
        <w:instrText xml:space="preserve"> TOC \o "1-4" \u </w:instrText>
      </w:r>
      <w:r w:rsidRPr="000C51BA">
        <w:rPr>
          <w:b/>
          <w:bCs/>
          <w:caps/>
          <w:color w:val="000000"/>
        </w:rPr>
        <w:fldChar w:fldCharType="separate"/>
      </w:r>
      <w:r w:rsidRPr="000C51BA">
        <w:rPr>
          <w:noProof/>
          <w:color w:val="000000"/>
          <w:szCs w:val="32"/>
        </w:rPr>
        <w:t>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  <w:szCs w:val="32"/>
        </w:rPr>
        <w:t>简介</w:t>
      </w:r>
      <w:r w:rsidRPr="000C51BA">
        <w:rPr>
          <w:noProof/>
          <w:color w:val="000000"/>
        </w:rPr>
        <w:tab/>
      </w:r>
      <w:r w:rsidR="00E32998">
        <w:rPr>
          <w:rFonts w:hint="eastAsia"/>
          <w:noProof/>
          <w:color w:val="000000"/>
        </w:rPr>
        <w:t>5</w:t>
      </w:r>
    </w:p>
    <w:p w14:paraId="0014080D" w14:textId="5F1EE362" w:rsidR="00EA0C9F" w:rsidRPr="000C51BA" w:rsidRDefault="00EA0C9F">
      <w:pPr>
        <w:pStyle w:val="TOC2"/>
        <w:tabs>
          <w:tab w:val="left" w:pos="794"/>
          <w:tab w:val="right" w:leader="dot" w:pos="9010"/>
        </w:tabs>
        <w:rPr>
          <w:rFonts w:ascii="Times New Roman" w:hAnsi="Times New Roman" w:hint="eastAsia"/>
          <w:noProof/>
          <w:color w:val="000000"/>
          <w:kern w:val="2"/>
          <w:szCs w:val="24"/>
        </w:rPr>
      </w:pPr>
      <w:r w:rsidRPr="000C51BA">
        <w:rPr>
          <w:noProof/>
          <w:color w:val="000000"/>
        </w:rPr>
        <w:t>1.1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目的</w:t>
      </w:r>
      <w:r w:rsidRPr="000C51BA">
        <w:rPr>
          <w:noProof/>
          <w:color w:val="000000"/>
        </w:rPr>
        <w:tab/>
      </w:r>
      <w:r w:rsidR="00E32998">
        <w:rPr>
          <w:rFonts w:hint="eastAsia"/>
          <w:noProof/>
          <w:color w:val="000000"/>
        </w:rPr>
        <w:t>5</w:t>
      </w:r>
    </w:p>
    <w:p w14:paraId="1B859B8A" w14:textId="23E15F06" w:rsidR="00EA0C9F" w:rsidRPr="000C51BA" w:rsidRDefault="00EA0C9F">
      <w:pPr>
        <w:pStyle w:val="TOC2"/>
        <w:tabs>
          <w:tab w:val="left" w:pos="794"/>
          <w:tab w:val="right" w:leader="dot" w:pos="9010"/>
        </w:tabs>
        <w:rPr>
          <w:rFonts w:ascii="Times New Roman" w:hAnsi="Times New Roman" w:hint="eastAsia"/>
          <w:noProof/>
          <w:color w:val="000000"/>
          <w:kern w:val="2"/>
          <w:szCs w:val="24"/>
        </w:rPr>
      </w:pPr>
      <w:r w:rsidRPr="000C51BA">
        <w:rPr>
          <w:noProof/>
          <w:color w:val="000000"/>
        </w:rPr>
        <w:t>1.2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范围</w:t>
      </w:r>
      <w:r w:rsidRPr="000C51BA">
        <w:rPr>
          <w:noProof/>
          <w:color w:val="000000"/>
        </w:rPr>
        <w:tab/>
      </w:r>
      <w:r w:rsidR="00E32998">
        <w:rPr>
          <w:rFonts w:hint="eastAsia"/>
          <w:noProof/>
          <w:color w:val="000000"/>
        </w:rPr>
        <w:t>5</w:t>
      </w:r>
    </w:p>
    <w:p w14:paraId="6FACB52E" w14:textId="66E867EA" w:rsidR="00EA0C9F" w:rsidRPr="000C51BA" w:rsidRDefault="00EA0C9F">
      <w:pPr>
        <w:pStyle w:val="TOC1"/>
        <w:tabs>
          <w:tab w:val="left" w:pos="453"/>
        </w:tabs>
        <w:rPr>
          <w:rFonts w:ascii="Times New Roman" w:hAnsi="Times New Roman" w:hint="eastAsia"/>
          <w:noProof/>
          <w:color w:val="000000"/>
          <w:kern w:val="2"/>
          <w:szCs w:val="24"/>
        </w:rPr>
      </w:pPr>
      <w:r w:rsidRPr="000C51BA">
        <w:rPr>
          <w:noProof/>
          <w:color w:val="000000"/>
          <w:szCs w:val="32"/>
        </w:rPr>
        <w:t>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  <w:szCs w:val="32"/>
        </w:rPr>
        <w:t>详细设计</w:t>
      </w:r>
      <w:r w:rsidRPr="000C51BA">
        <w:rPr>
          <w:noProof/>
          <w:color w:val="000000"/>
        </w:rPr>
        <w:tab/>
      </w:r>
      <w:r w:rsidR="00E32998">
        <w:rPr>
          <w:rFonts w:hint="eastAsia"/>
          <w:noProof/>
          <w:color w:val="000000"/>
        </w:rPr>
        <w:t>5</w:t>
      </w:r>
    </w:p>
    <w:p w14:paraId="4FAF8817" w14:textId="0AA40A3E" w:rsidR="00EA0C9F" w:rsidRPr="000C51BA" w:rsidRDefault="00EA0C9F">
      <w:pPr>
        <w:pStyle w:val="TOC2"/>
        <w:tabs>
          <w:tab w:val="left" w:pos="79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 w:rsidRPr="000C51BA">
        <w:rPr>
          <w:noProof/>
          <w:color w:val="000000"/>
        </w:rPr>
        <w:t>2.1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="00E32998">
        <w:rPr>
          <w:rFonts w:hint="eastAsia"/>
          <w:noProof/>
          <w:color w:val="000000"/>
        </w:rPr>
        <w:t>用户管理模块</w:t>
      </w:r>
      <w:r w:rsidRPr="000C51BA">
        <w:rPr>
          <w:rFonts w:hint="eastAsia"/>
          <w:noProof/>
          <w:color w:val="000000"/>
        </w:rPr>
        <w:t>详细设计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_Toc47178678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6</w:t>
      </w:r>
      <w:r w:rsidRPr="000C51BA">
        <w:rPr>
          <w:noProof/>
          <w:color w:val="000000"/>
        </w:rPr>
        <w:fldChar w:fldCharType="end"/>
      </w:r>
    </w:p>
    <w:p w14:paraId="1C04C73B" w14:textId="77777777" w:rsidR="00EA0C9F" w:rsidRPr="000C51BA" w:rsidRDefault="00EA0C9F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bookmarkStart w:id="1" w:name="OLE_LINK12"/>
      <w:bookmarkStart w:id="2" w:name="OLE_LINK13"/>
      <w:r w:rsidRPr="000C51BA">
        <w:rPr>
          <w:noProof/>
          <w:color w:val="000000"/>
        </w:rPr>
        <w:t>2.1.1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数据描述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_Toc47178679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6</w:t>
      </w:r>
      <w:r w:rsidRPr="000C51BA">
        <w:rPr>
          <w:noProof/>
          <w:color w:val="000000"/>
        </w:rPr>
        <w:fldChar w:fldCharType="end"/>
      </w:r>
    </w:p>
    <w:p w14:paraId="4784191D" w14:textId="77777777" w:rsidR="00EA0C9F" w:rsidRPr="000C51BA" w:rsidRDefault="00EA0C9F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 w:rsidRPr="000C51BA">
        <w:rPr>
          <w:noProof/>
          <w:color w:val="000000"/>
        </w:rPr>
        <w:t>2.1.2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函数描述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_Toc47178683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8</w:t>
      </w:r>
      <w:r w:rsidRPr="000C51BA">
        <w:rPr>
          <w:noProof/>
          <w:color w:val="000000"/>
        </w:rPr>
        <w:fldChar w:fldCharType="end"/>
      </w:r>
    </w:p>
    <w:bookmarkEnd w:id="1"/>
    <w:bookmarkEnd w:id="2"/>
    <w:p w14:paraId="351CCD58" w14:textId="2F6EA518" w:rsidR="00EA0C9F" w:rsidRDefault="00EA0C9F">
      <w:pPr>
        <w:pStyle w:val="TOC2"/>
        <w:tabs>
          <w:tab w:val="left" w:pos="794"/>
          <w:tab w:val="right" w:leader="dot" w:pos="9010"/>
        </w:tabs>
        <w:rPr>
          <w:noProof/>
          <w:color w:val="000000"/>
        </w:rPr>
      </w:pPr>
      <w:r w:rsidRPr="000C51BA">
        <w:rPr>
          <w:noProof/>
          <w:color w:val="000000"/>
        </w:rPr>
        <w:t>2.2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bookmarkStart w:id="3" w:name="OLE_LINK11"/>
      <w:r w:rsidR="00E32998">
        <w:rPr>
          <w:rFonts w:hint="eastAsia"/>
          <w:noProof/>
          <w:color w:val="000000"/>
        </w:rPr>
        <w:t>好友管理模块</w:t>
      </w:r>
      <w:r w:rsidRPr="000C51BA">
        <w:rPr>
          <w:rFonts w:hint="eastAsia"/>
          <w:noProof/>
          <w:color w:val="000000"/>
        </w:rPr>
        <w:t>详细设计</w:t>
      </w:r>
      <w:bookmarkEnd w:id="3"/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_Toc47178686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10</w:t>
      </w:r>
      <w:r w:rsidRPr="000C51BA">
        <w:rPr>
          <w:noProof/>
          <w:color w:val="000000"/>
        </w:rPr>
        <w:fldChar w:fldCharType="end"/>
      </w:r>
    </w:p>
    <w:p w14:paraId="5947B49B" w14:textId="761494E0" w:rsidR="00D143FE" w:rsidRPr="000C51BA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2.2</w:t>
      </w:r>
      <w:r w:rsidRPr="000C51BA">
        <w:rPr>
          <w:noProof/>
          <w:color w:val="000000"/>
        </w:rPr>
        <w:t>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数据描述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_Toc47178679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6</w:t>
      </w:r>
      <w:r w:rsidRPr="000C51BA">
        <w:rPr>
          <w:noProof/>
          <w:color w:val="000000"/>
        </w:rPr>
        <w:fldChar w:fldCharType="end"/>
      </w:r>
    </w:p>
    <w:p w14:paraId="2284BCB2" w14:textId="36B82F42" w:rsidR="00D143FE" w:rsidRPr="00D143FE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2.2</w:t>
      </w:r>
      <w:r w:rsidRPr="000C51BA">
        <w:rPr>
          <w:noProof/>
          <w:color w:val="000000"/>
        </w:rPr>
        <w:t>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函数描述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_Toc47178683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8</w:t>
      </w:r>
      <w:r w:rsidRPr="000C51BA">
        <w:rPr>
          <w:noProof/>
          <w:color w:val="000000"/>
        </w:rPr>
        <w:fldChar w:fldCharType="end"/>
      </w:r>
    </w:p>
    <w:p w14:paraId="3A2F3180" w14:textId="676DD100" w:rsidR="00E32998" w:rsidRDefault="00E32998">
      <w:pPr>
        <w:pStyle w:val="TOC2"/>
        <w:tabs>
          <w:tab w:val="left" w:pos="794"/>
          <w:tab w:val="right" w:leader="dot" w:pos="9010"/>
        </w:tabs>
        <w:rPr>
          <w:noProof/>
          <w:color w:val="000000"/>
        </w:rPr>
      </w:pPr>
      <w:r>
        <w:rPr>
          <w:rFonts w:hint="eastAsia"/>
          <w:noProof/>
          <w:color w:val="000000"/>
        </w:rPr>
        <w:t xml:space="preserve">2.3      </w:t>
      </w:r>
      <w:r>
        <w:rPr>
          <w:rFonts w:hint="eastAsia"/>
          <w:noProof/>
          <w:color w:val="000000"/>
        </w:rPr>
        <w:t>消息</w:t>
      </w:r>
      <w:r>
        <w:rPr>
          <w:rFonts w:hint="eastAsia"/>
          <w:noProof/>
          <w:color w:val="000000"/>
        </w:rPr>
        <w:t>管理</w:t>
      </w:r>
      <w:r>
        <w:rPr>
          <w:rFonts w:hint="eastAsia"/>
          <w:noProof/>
          <w:color w:val="000000"/>
        </w:rPr>
        <w:t>模块</w:t>
      </w:r>
      <w:r w:rsidRPr="000C51BA">
        <w:rPr>
          <w:rFonts w:hint="eastAsia"/>
          <w:noProof/>
          <w:color w:val="000000"/>
        </w:rPr>
        <w:t>详细设计</w:t>
      </w:r>
      <w:r>
        <w:rPr>
          <w:noProof/>
          <w:color w:val="000000"/>
        </w:rPr>
        <w:t>………………………………………………………………………….</w:t>
      </w:r>
    </w:p>
    <w:p w14:paraId="3D9964C9" w14:textId="51713A44" w:rsidR="00D143FE" w:rsidRPr="000C51BA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2.3</w:t>
      </w:r>
      <w:r w:rsidRPr="000C51BA">
        <w:rPr>
          <w:noProof/>
          <w:color w:val="000000"/>
        </w:rPr>
        <w:t>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数据描述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_Toc47178679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6</w:t>
      </w:r>
      <w:r w:rsidRPr="000C51BA">
        <w:rPr>
          <w:noProof/>
          <w:color w:val="000000"/>
        </w:rPr>
        <w:fldChar w:fldCharType="end"/>
      </w:r>
    </w:p>
    <w:p w14:paraId="196B1F38" w14:textId="2E52EB0E" w:rsidR="00D143FE" w:rsidRPr="00D143FE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2.3</w:t>
      </w:r>
      <w:r w:rsidRPr="000C51BA">
        <w:rPr>
          <w:noProof/>
          <w:color w:val="000000"/>
        </w:rPr>
        <w:t>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函数描述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_Toc47178683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8</w:t>
      </w:r>
      <w:r w:rsidRPr="000C51BA">
        <w:rPr>
          <w:noProof/>
          <w:color w:val="000000"/>
        </w:rPr>
        <w:fldChar w:fldCharType="end"/>
      </w:r>
    </w:p>
    <w:p w14:paraId="65ACF955" w14:textId="4A42E890" w:rsidR="00E32998" w:rsidRDefault="00E32998">
      <w:pPr>
        <w:pStyle w:val="TOC2"/>
        <w:tabs>
          <w:tab w:val="left" w:pos="794"/>
          <w:tab w:val="right" w:leader="dot" w:pos="9010"/>
        </w:tabs>
        <w:rPr>
          <w:noProof/>
          <w:color w:val="000000"/>
        </w:rPr>
      </w:pPr>
      <w:r>
        <w:rPr>
          <w:noProof/>
          <w:color w:val="000000"/>
        </w:rPr>
        <w:t xml:space="preserve">2.4      </w:t>
      </w:r>
      <w:r>
        <w:rPr>
          <w:rFonts w:hint="eastAsia"/>
          <w:noProof/>
          <w:color w:val="000000"/>
        </w:rPr>
        <w:t>群组管理模块详细设计</w:t>
      </w:r>
      <w:r>
        <w:rPr>
          <w:noProof/>
          <w:color w:val="000000"/>
        </w:rPr>
        <w:t>………………………………………………………………………….</w:t>
      </w:r>
    </w:p>
    <w:p w14:paraId="42DBBCAB" w14:textId="139C7D57" w:rsidR="00D143FE" w:rsidRPr="000C51BA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2.4</w:t>
      </w:r>
      <w:r w:rsidRPr="000C51BA">
        <w:rPr>
          <w:noProof/>
          <w:color w:val="000000"/>
        </w:rPr>
        <w:t>.1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数据描述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_Toc47178679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6</w:t>
      </w:r>
      <w:r w:rsidRPr="000C51BA">
        <w:rPr>
          <w:noProof/>
          <w:color w:val="000000"/>
        </w:rPr>
        <w:fldChar w:fldCharType="end"/>
      </w:r>
    </w:p>
    <w:p w14:paraId="128CE938" w14:textId="795C25BE" w:rsidR="00D143FE" w:rsidRPr="000C51BA" w:rsidRDefault="00D143FE" w:rsidP="00D143FE">
      <w:pPr>
        <w:pStyle w:val="TOC3"/>
        <w:tabs>
          <w:tab w:val="left" w:pos="1134"/>
          <w:tab w:val="right" w:leader="dot" w:pos="9010"/>
        </w:tabs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>2.4</w:t>
      </w:r>
      <w:r w:rsidRPr="000C51BA">
        <w:rPr>
          <w:noProof/>
          <w:color w:val="000000"/>
        </w:rPr>
        <w:t>.2</w:t>
      </w:r>
      <w:r w:rsidRPr="000C51BA">
        <w:rPr>
          <w:rFonts w:ascii="Times New Roman" w:hAnsi="Times New Roman"/>
          <w:noProof/>
          <w:color w:val="000000"/>
          <w:kern w:val="2"/>
          <w:szCs w:val="24"/>
        </w:rPr>
        <w:tab/>
      </w:r>
      <w:r w:rsidRPr="000C51BA">
        <w:rPr>
          <w:rFonts w:hint="eastAsia"/>
          <w:noProof/>
          <w:color w:val="000000"/>
        </w:rPr>
        <w:t>函数描述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_Toc47178683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8</w:t>
      </w:r>
      <w:r w:rsidRPr="000C51BA">
        <w:rPr>
          <w:noProof/>
          <w:color w:val="000000"/>
        </w:rPr>
        <w:fldChar w:fldCharType="end"/>
      </w:r>
    </w:p>
    <w:p w14:paraId="2CFE8B6D" w14:textId="4AAF1024" w:rsidR="00EA0C9F" w:rsidRPr="000C51BA" w:rsidRDefault="00EA0C9F" w:rsidP="00E32998">
      <w:pPr>
        <w:pStyle w:val="TOC2"/>
        <w:tabs>
          <w:tab w:val="left" w:pos="794"/>
          <w:tab w:val="right" w:leader="dot" w:pos="9010"/>
        </w:tabs>
        <w:ind w:left="0" w:firstLine="0"/>
        <w:rPr>
          <w:rFonts w:ascii="Times New Roman" w:hAnsi="Times New Roman"/>
          <w:noProof/>
          <w:color w:val="000000"/>
          <w:kern w:val="2"/>
          <w:szCs w:val="24"/>
        </w:rPr>
      </w:pPr>
      <w:r w:rsidRPr="000C51BA">
        <w:rPr>
          <w:noProof/>
          <w:color w:val="000000"/>
        </w:rPr>
        <w:t>3</w:t>
      </w:r>
      <w:r w:rsidR="00E32998">
        <w:rPr>
          <w:rFonts w:ascii="Times New Roman" w:hAnsi="Times New Roman"/>
          <w:noProof/>
          <w:color w:val="000000"/>
          <w:kern w:val="2"/>
          <w:szCs w:val="24"/>
        </w:rPr>
        <w:t xml:space="preserve">      </w:t>
      </w:r>
      <w:r w:rsidRPr="000C51BA">
        <w:rPr>
          <w:rFonts w:hint="eastAsia"/>
          <w:noProof/>
          <w:color w:val="000000"/>
        </w:rPr>
        <w:t>错误处理</w:t>
      </w:r>
      <w:r w:rsidRPr="000C51BA">
        <w:rPr>
          <w:noProof/>
          <w:color w:val="000000"/>
        </w:rPr>
        <w:tab/>
      </w:r>
      <w:r w:rsidRPr="000C51BA">
        <w:rPr>
          <w:noProof/>
          <w:color w:val="000000"/>
        </w:rPr>
        <w:fldChar w:fldCharType="begin"/>
      </w:r>
      <w:r w:rsidRPr="000C51BA">
        <w:rPr>
          <w:noProof/>
          <w:color w:val="000000"/>
        </w:rPr>
        <w:instrText xml:space="preserve"> PAGEREF _Toc47178687 \h </w:instrText>
      </w:r>
      <w:r w:rsidRPr="000C51BA">
        <w:rPr>
          <w:noProof/>
          <w:color w:val="000000"/>
        </w:rPr>
      </w:r>
      <w:r w:rsidRPr="000C51BA">
        <w:rPr>
          <w:noProof/>
          <w:color w:val="000000"/>
        </w:rPr>
        <w:fldChar w:fldCharType="separate"/>
      </w:r>
      <w:r w:rsidRPr="000C51BA">
        <w:rPr>
          <w:noProof/>
          <w:color w:val="000000"/>
        </w:rPr>
        <w:t>10</w:t>
      </w:r>
      <w:r w:rsidRPr="000C51BA">
        <w:rPr>
          <w:noProof/>
          <w:color w:val="000000"/>
        </w:rPr>
        <w:fldChar w:fldCharType="end"/>
      </w:r>
    </w:p>
    <w:p w14:paraId="3C37A200" w14:textId="12AAFB74" w:rsidR="00EA0C9F" w:rsidRPr="000C51BA" w:rsidRDefault="00E32998" w:rsidP="00E32998">
      <w:pPr>
        <w:pStyle w:val="TOC3"/>
        <w:tabs>
          <w:tab w:val="left" w:pos="1134"/>
          <w:tab w:val="right" w:leader="dot" w:pos="9010"/>
        </w:tabs>
        <w:ind w:left="0" w:firstLine="0"/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 xml:space="preserve">   </w:t>
      </w:r>
      <w:r w:rsidR="00EA0C9F" w:rsidRPr="000C51BA">
        <w:rPr>
          <w:noProof/>
          <w:color w:val="000000"/>
        </w:rPr>
        <w:t>3.1</w:t>
      </w:r>
      <w:r>
        <w:rPr>
          <w:rFonts w:ascii="Times New Roman" w:hAnsi="Times New Roman"/>
          <w:noProof/>
          <w:color w:val="000000"/>
          <w:kern w:val="2"/>
          <w:szCs w:val="24"/>
        </w:rPr>
        <w:t xml:space="preserve">      </w:t>
      </w:r>
      <w:r w:rsidR="00EA0C9F" w:rsidRPr="000C51BA">
        <w:rPr>
          <w:rFonts w:hint="eastAsia"/>
          <w:noProof/>
          <w:color w:val="000000"/>
        </w:rPr>
        <w:t>系统错误</w:t>
      </w:r>
      <w:r w:rsidR="00EA0C9F" w:rsidRPr="000C51BA">
        <w:rPr>
          <w:noProof/>
          <w:color w:val="000000"/>
        </w:rPr>
        <w:tab/>
      </w:r>
      <w:r w:rsidR="00EA0C9F" w:rsidRPr="000C51BA">
        <w:rPr>
          <w:noProof/>
          <w:color w:val="000000"/>
        </w:rPr>
        <w:fldChar w:fldCharType="begin"/>
      </w:r>
      <w:r w:rsidR="00EA0C9F" w:rsidRPr="000C51BA">
        <w:rPr>
          <w:noProof/>
          <w:color w:val="000000"/>
        </w:rPr>
        <w:instrText xml:space="preserve"> PAGEREF _Toc47178688 \h </w:instrText>
      </w:r>
      <w:r w:rsidR="00EA0C9F" w:rsidRPr="000C51BA">
        <w:rPr>
          <w:noProof/>
          <w:color w:val="000000"/>
        </w:rPr>
      </w:r>
      <w:r w:rsidR="00EA0C9F" w:rsidRPr="000C51BA">
        <w:rPr>
          <w:noProof/>
          <w:color w:val="000000"/>
        </w:rPr>
        <w:fldChar w:fldCharType="separate"/>
      </w:r>
      <w:r w:rsidR="00EA0C9F" w:rsidRPr="000C51BA">
        <w:rPr>
          <w:noProof/>
          <w:color w:val="000000"/>
        </w:rPr>
        <w:t>10</w:t>
      </w:r>
      <w:r w:rsidR="00EA0C9F" w:rsidRPr="000C51BA">
        <w:rPr>
          <w:noProof/>
          <w:color w:val="000000"/>
        </w:rPr>
        <w:fldChar w:fldCharType="end"/>
      </w:r>
    </w:p>
    <w:p w14:paraId="3D4EA5D4" w14:textId="447D42F8" w:rsidR="00EA0C9F" w:rsidRPr="000C51BA" w:rsidRDefault="00E32998" w:rsidP="00E32998">
      <w:pPr>
        <w:pStyle w:val="TOC3"/>
        <w:tabs>
          <w:tab w:val="left" w:pos="1134"/>
          <w:tab w:val="right" w:leader="dot" w:pos="9010"/>
        </w:tabs>
        <w:ind w:left="0" w:firstLine="0"/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 xml:space="preserve">   </w:t>
      </w:r>
      <w:r w:rsidR="00EA0C9F" w:rsidRPr="000C51BA">
        <w:rPr>
          <w:noProof/>
          <w:color w:val="000000"/>
        </w:rPr>
        <w:t>3.2</w:t>
      </w:r>
      <w:r>
        <w:rPr>
          <w:rFonts w:ascii="Times New Roman" w:hAnsi="Times New Roman"/>
          <w:noProof/>
          <w:color w:val="000000"/>
          <w:kern w:val="2"/>
          <w:szCs w:val="24"/>
        </w:rPr>
        <w:t xml:space="preserve">      </w:t>
      </w:r>
      <w:r w:rsidR="00EA0C9F" w:rsidRPr="000C51BA">
        <w:rPr>
          <w:rFonts w:hint="eastAsia"/>
          <w:noProof/>
          <w:color w:val="000000"/>
        </w:rPr>
        <w:t>接口错误</w:t>
      </w:r>
      <w:r w:rsidR="00EA0C9F" w:rsidRPr="000C51BA">
        <w:rPr>
          <w:noProof/>
          <w:color w:val="000000"/>
        </w:rPr>
        <w:tab/>
      </w:r>
      <w:r w:rsidR="00EA0C9F" w:rsidRPr="000C51BA">
        <w:rPr>
          <w:noProof/>
          <w:color w:val="000000"/>
        </w:rPr>
        <w:fldChar w:fldCharType="begin"/>
      </w:r>
      <w:r w:rsidR="00EA0C9F" w:rsidRPr="000C51BA">
        <w:rPr>
          <w:noProof/>
          <w:color w:val="000000"/>
        </w:rPr>
        <w:instrText xml:space="preserve"> PAGEREF _Toc47178689 \h </w:instrText>
      </w:r>
      <w:r w:rsidR="00EA0C9F" w:rsidRPr="000C51BA">
        <w:rPr>
          <w:noProof/>
          <w:color w:val="000000"/>
        </w:rPr>
      </w:r>
      <w:r w:rsidR="00EA0C9F" w:rsidRPr="000C51BA">
        <w:rPr>
          <w:noProof/>
          <w:color w:val="000000"/>
        </w:rPr>
        <w:fldChar w:fldCharType="separate"/>
      </w:r>
      <w:r w:rsidR="00EA0C9F" w:rsidRPr="000C51BA">
        <w:rPr>
          <w:noProof/>
          <w:color w:val="000000"/>
        </w:rPr>
        <w:t>10</w:t>
      </w:r>
      <w:r w:rsidR="00EA0C9F" w:rsidRPr="000C51BA">
        <w:rPr>
          <w:noProof/>
          <w:color w:val="000000"/>
        </w:rPr>
        <w:fldChar w:fldCharType="end"/>
      </w:r>
    </w:p>
    <w:p w14:paraId="0D3C88F7" w14:textId="147EF5EB" w:rsidR="00EA0C9F" w:rsidRPr="000C51BA" w:rsidRDefault="00E32998" w:rsidP="00E32998">
      <w:pPr>
        <w:pStyle w:val="TOC3"/>
        <w:tabs>
          <w:tab w:val="left" w:pos="1134"/>
          <w:tab w:val="right" w:leader="dot" w:pos="9010"/>
        </w:tabs>
        <w:ind w:left="0" w:firstLine="0"/>
        <w:rPr>
          <w:rFonts w:ascii="Times New Roman" w:hAnsi="Times New Roman"/>
          <w:noProof/>
          <w:color w:val="000000"/>
          <w:kern w:val="2"/>
          <w:szCs w:val="24"/>
        </w:rPr>
      </w:pPr>
      <w:r>
        <w:rPr>
          <w:noProof/>
          <w:color w:val="000000"/>
        </w:rPr>
        <w:t xml:space="preserve">   3.3      </w:t>
      </w:r>
      <w:r w:rsidR="00EA0C9F" w:rsidRPr="000C51BA">
        <w:rPr>
          <w:rFonts w:hint="eastAsia"/>
          <w:noProof/>
          <w:color w:val="000000"/>
        </w:rPr>
        <w:t>协议错误</w:t>
      </w:r>
      <w:r w:rsidR="00EA0C9F" w:rsidRPr="000C51BA">
        <w:rPr>
          <w:noProof/>
          <w:color w:val="000000"/>
        </w:rPr>
        <w:tab/>
      </w:r>
      <w:r w:rsidR="00EA0C9F" w:rsidRPr="000C51BA">
        <w:rPr>
          <w:noProof/>
          <w:color w:val="000000"/>
        </w:rPr>
        <w:fldChar w:fldCharType="begin"/>
      </w:r>
      <w:r w:rsidR="00EA0C9F" w:rsidRPr="000C51BA">
        <w:rPr>
          <w:noProof/>
          <w:color w:val="000000"/>
        </w:rPr>
        <w:instrText xml:space="preserve"> PAGEREF _Toc47178690 \h </w:instrText>
      </w:r>
      <w:r w:rsidR="00EA0C9F" w:rsidRPr="000C51BA">
        <w:rPr>
          <w:noProof/>
          <w:color w:val="000000"/>
        </w:rPr>
      </w:r>
      <w:r w:rsidR="00EA0C9F" w:rsidRPr="000C51BA">
        <w:rPr>
          <w:noProof/>
          <w:color w:val="000000"/>
        </w:rPr>
        <w:fldChar w:fldCharType="separate"/>
      </w:r>
      <w:r w:rsidR="00EA0C9F" w:rsidRPr="000C51BA">
        <w:rPr>
          <w:noProof/>
          <w:color w:val="000000"/>
        </w:rPr>
        <w:t>10</w:t>
      </w:r>
      <w:r w:rsidR="00EA0C9F" w:rsidRPr="000C51BA">
        <w:rPr>
          <w:noProof/>
          <w:color w:val="000000"/>
        </w:rPr>
        <w:fldChar w:fldCharType="end"/>
      </w:r>
    </w:p>
    <w:p w14:paraId="665F2220" w14:textId="77777777" w:rsidR="00EA0C9F" w:rsidRPr="000C51BA" w:rsidRDefault="00EA0C9F">
      <w:pPr>
        <w:pStyle w:val="af7"/>
        <w:spacing w:before="120"/>
        <w:rPr>
          <w:color w:val="000000"/>
        </w:rPr>
      </w:pPr>
      <w:r w:rsidRPr="000C51BA">
        <w:rPr>
          <w:b/>
          <w:bCs/>
          <w:caps/>
          <w:color w:val="000000"/>
          <w:sz w:val="20"/>
        </w:rPr>
        <w:fldChar w:fldCharType="end"/>
      </w:r>
    </w:p>
    <w:p w14:paraId="6AAD20E1" w14:textId="77777777" w:rsidR="00C71590" w:rsidRPr="000C51BA" w:rsidRDefault="00EA0C9F" w:rsidP="00C71590">
      <w:pPr>
        <w:pStyle w:val="af4"/>
        <w:rPr>
          <w:color w:val="000000"/>
        </w:rPr>
      </w:pPr>
      <w:r w:rsidRPr="000C51BA">
        <w:rPr>
          <w:color w:val="000000"/>
        </w:rPr>
        <w:br w:type="page"/>
      </w:r>
      <w:r w:rsidR="00C71590" w:rsidRPr="000C51BA">
        <w:rPr>
          <w:color w:val="000000"/>
        </w:rPr>
        <w:lastRenderedPageBreak/>
        <w:t xml:space="preserve"> </w:t>
      </w:r>
    </w:p>
    <w:p w14:paraId="0ED3503A" w14:textId="77777777" w:rsidR="00EA0C9F" w:rsidRPr="000C51BA" w:rsidRDefault="00EA0C9F">
      <w:pPr>
        <w:pStyle w:val="af5"/>
        <w:rPr>
          <w:color w:val="000000"/>
        </w:rPr>
      </w:pPr>
      <w:r w:rsidRPr="000C51BA">
        <w:rPr>
          <w:color w:val="000000"/>
        </w:rPr>
        <w:fldChar w:fldCharType="begin"/>
      </w:r>
      <w:r w:rsidRPr="000C51BA">
        <w:rPr>
          <w:color w:val="000000"/>
        </w:rPr>
        <w:instrText xml:space="preserve"> REF </w:instrText>
      </w:r>
      <w:r w:rsidRPr="000C51BA">
        <w:rPr>
          <w:rFonts w:hint="eastAsia"/>
          <w:color w:val="000000"/>
        </w:rPr>
        <w:instrText>文档名称</w:instrText>
      </w:r>
      <w:r w:rsidRPr="000C51BA">
        <w:rPr>
          <w:rFonts w:hint="eastAsia"/>
          <w:color w:val="000000"/>
        </w:rPr>
        <w:instrText xml:space="preserve"> \h</w:instrText>
      </w:r>
      <w:r w:rsidRPr="000C51BA">
        <w:rPr>
          <w:color w:val="000000"/>
        </w:rPr>
        <w:instrText xml:space="preserve"> </w:instrText>
      </w:r>
      <w:r w:rsidRPr="000C51BA">
        <w:rPr>
          <w:color w:val="000000"/>
        </w:rPr>
      </w:r>
      <w:r w:rsidRPr="000C51BA">
        <w:rPr>
          <w:color w:val="000000"/>
        </w:rPr>
        <w:instrText xml:space="preserve"> \* MERGEFORMAT </w:instrText>
      </w:r>
      <w:r w:rsidRPr="000C51BA">
        <w:rPr>
          <w:color w:val="000000"/>
        </w:rPr>
        <w:fldChar w:fldCharType="separate"/>
      </w:r>
      <w:proofErr w:type="spellStart"/>
      <w:r w:rsidR="008933B3" w:rsidRPr="000C51BA">
        <w:rPr>
          <w:rFonts w:hint="eastAsia"/>
          <w:color w:val="000000"/>
        </w:rPr>
        <w:t>WChat</w:t>
      </w:r>
      <w:proofErr w:type="spellEnd"/>
      <w:r w:rsidRPr="000C51BA">
        <w:rPr>
          <w:color w:val="000000"/>
        </w:rPr>
        <w:t xml:space="preserve"> </w:t>
      </w:r>
      <w:r w:rsidR="00C71590" w:rsidRPr="000C51BA">
        <w:rPr>
          <w:rFonts w:hint="eastAsia"/>
          <w:color w:val="000000"/>
        </w:rPr>
        <w:t>详细</w:t>
      </w:r>
      <w:r w:rsidRPr="000C51BA">
        <w:rPr>
          <w:rFonts w:hint="eastAsia"/>
          <w:color w:val="000000"/>
        </w:rPr>
        <w:t>设计说明书</w:t>
      </w:r>
      <w:r w:rsidRPr="000C51BA">
        <w:rPr>
          <w:color w:val="000000"/>
        </w:rPr>
        <w:fldChar w:fldCharType="end"/>
      </w:r>
    </w:p>
    <w:p w14:paraId="6E93C0B7" w14:textId="77777777" w:rsidR="00D143FE" w:rsidRPr="000C51BA" w:rsidRDefault="00D143FE" w:rsidP="00D143FE">
      <w:pPr>
        <w:pStyle w:val="af2"/>
        <w:rPr>
          <w:color w:val="000000"/>
        </w:rPr>
      </w:pPr>
      <w:r w:rsidRPr="000C51BA">
        <w:rPr>
          <w:rFonts w:hint="eastAsia"/>
          <w:color w:val="000000"/>
        </w:rPr>
        <w:t>摘</w:t>
      </w:r>
      <w:r w:rsidRPr="000C51BA">
        <w:rPr>
          <w:color w:val="000000"/>
        </w:rPr>
        <w:t xml:space="preserve">    </w:t>
      </w:r>
      <w:r w:rsidRPr="000C51BA">
        <w:rPr>
          <w:rFonts w:hint="eastAsia"/>
          <w:color w:val="000000"/>
        </w:rPr>
        <w:t>要：</w:t>
      </w:r>
    </w:p>
    <w:p w14:paraId="763069BB" w14:textId="77777777" w:rsidR="000D21B6" w:rsidRDefault="00D143FE" w:rsidP="000D21B6">
      <w:pPr>
        <w:pStyle w:val="af1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该软件是一款基于</w:t>
      </w:r>
      <w:r>
        <w:rPr>
          <w:rFonts w:hint="eastAsia"/>
          <w:color w:val="000000"/>
        </w:rPr>
        <w:t>Android</w:t>
      </w:r>
      <w:r>
        <w:rPr>
          <w:rFonts w:hint="eastAsia"/>
          <w:color w:val="000000"/>
        </w:rPr>
        <w:t>的简单聊天通信软件，国内外市场已经有许多的聊天软件</w:t>
      </w:r>
      <w:r w:rsidR="000D21B6">
        <w:rPr>
          <w:rFonts w:hint="eastAsia"/>
          <w:color w:val="000000"/>
        </w:rPr>
        <w:t>。我的这</w:t>
      </w:r>
    </w:p>
    <w:p w14:paraId="308C696A" w14:textId="565B6ED5" w:rsidR="000D21B6" w:rsidRDefault="000D21B6" w:rsidP="000D21B6">
      <w:pPr>
        <w:pStyle w:val="af1"/>
        <w:rPr>
          <w:rFonts w:hint="eastAsia"/>
          <w:color w:val="000000"/>
        </w:rPr>
      </w:pPr>
      <w:r>
        <w:rPr>
          <w:rFonts w:hint="eastAsia"/>
          <w:color w:val="000000"/>
        </w:rPr>
        <w:t>款软件是基于局域网的</w:t>
      </w:r>
      <w:r>
        <w:rPr>
          <w:rFonts w:hint="eastAsia"/>
          <w:color w:val="000000"/>
        </w:rPr>
        <w:t>Android</w:t>
      </w:r>
      <w:r>
        <w:rPr>
          <w:rFonts w:hint="eastAsia"/>
          <w:color w:val="000000"/>
        </w:rPr>
        <w:t>聊天软件，用户可以使用该软件与好友进行聊天，方便操作，简单</w:t>
      </w:r>
    </w:p>
    <w:p w14:paraId="36A95E52" w14:textId="15B4DBA8" w:rsidR="000D21B6" w:rsidRDefault="000D21B6" w:rsidP="000D21B6">
      <w:pPr>
        <w:pStyle w:val="af1"/>
        <w:rPr>
          <w:rFonts w:hint="eastAsia"/>
          <w:color w:val="000000"/>
        </w:rPr>
      </w:pPr>
      <w:r>
        <w:rPr>
          <w:rFonts w:hint="eastAsia"/>
          <w:color w:val="000000"/>
        </w:rPr>
        <w:t>易用。</w:t>
      </w:r>
    </w:p>
    <w:p w14:paraId="508AC18F" w14:textId="77777777" w:rsidR="000D21B6" w:rsidRDefault="000D21B6" w:rsidP="000D21B6">
      <w:pPr>
        <w:pStyle w:val="af1"/>
        <w:rPr>
          <w:rFonts w:hint="eastAsia"/>
          <w:color w:val="000000"/>
        </w:rPr>
      </w:pPr>
    </w:p>
    <w:p w14:paraId="5BB9778B" w14:textId="528A4045" w:rsidR="00EA0C9F" w:rsidRPr="000C51BA" w:rsidRDefault="00EA0C9F">
      <w:pPr>
        <w:pStyle w:val="af1"/>
        <w:rPr>
          <w:color w:val="000000"/>
        </w:rPr>
      </w:pPr>
      <w:r w:rsidRPr="000C51BA">
        <w:rPr>
          <w:rFonts w:hint="eastAsia"/>
          <w:color w:val="000000"/>
        </w:rPr>
        <w:t>关键词：</w:t>
      </w:r>
      <w:r w:rsidR="000D21B6">
        <w:rPr>
          <w:rFonts w:hint="eastAsia"/>
          <w:color w:val="000000"/>
        </w:rPr>
        <w:t xml:space="preserve">android   </w:t>
      </w:r>
      <w:r w:rsidR="000D21B6">
        <w:rPr>
          <w:rFonts w:hint="eastAsia"/>
          <w:color w:val="000000"/>
        </w:rPr>
        <w:t>聊天软件</w:t>
      </w:r>
      <w:r w:rsidR="00057D03">
        <w:rPr>
          <w:rFonts w:hint="eastAsia"/>
          <w:color w:val="000000"/>
        </w:rPr>
        <w:t xml:space="preserve">   </w:t>
      </w:r>
      <w:r w:rsidR="00057D03">
        <w:rPr>
          <w:rFonts w:hint="eastAsia"/>
          <w:color w:val="000000"/>
        </w:rPr>
        <w:t>局域网</w:t>
      </w:r>
      <w:bookmarkStart w:id="4" w:name="_GoBack"/>
      <w:bookmarkEnd w:id="4"/>
    </w:p>
    <w:p w14:paraId="30F0F66C" w14:textId="77777777" w:rsidR="00EA0C9F" w:rsidRPr="000C51BA" w:rsidRDefault="00EA0C9F">
      <w:pPr>
        <w:pStyle w:val="af2"/>
        <w:rPr>
          <w:color w:val="000000"/>
        </w:rPr>
      </w:pPr>
      <w:r w:rsidRPr="000C51BA">
        <w:rPr>
          <w:rFonts w:hint="eastAsia"/>
          <w:color w:val="000000"/>
        </w:rPr>
        <w:t>缩略语清单：</w:t>
      </w:r>
      <w:r w:rsidRPr="000C51BA">
        <w:rPr>
          <w:rStyle w:val="Char1"/>
          <w:i w:val="0"/>
          <w:color w:val="000000"/>
        </w:rPr>
        <w:t>&lt;</w:t>
      </w:r>
      <w:r w:rsidRPr="000C51BA">
        <w:rPr>
          <w:rStyle w:val="Char1"/>
          <w:rFonts w:hint="eastAsia"/>
          <w:i w:val="0"/>
          <w:color w:val="000000"/>
        </w:rPr>
        <w:t>对本文所用缩略语进行说明，要求提供每个缩略语的英文全名和中文解释。</w:t>
      </w:r>
      <w:bookmarkStart w:id="5" w:name="_Toc22638173"/>
      <w:r w:rsidRPr="000C51BA">
        <w:rPr>
          <w:color w:val="000000"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17"/>
        <w:gridCol w:w="2894"/>
        <w:gridCol w:w="3664"/>
      </w:tblGrid>
      <w:tr w:rsidR="00EA0C9F" w:rsidRPr="000C51BA" w14:paraId="2AE7804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72A6A86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缩略语</w:t>
            </w: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1454FA1" w14:textId="77777777" w:rsidR="00EA0C9F" w:rsidRPr="000C51BA" w:rsidRDefault="00EA0C9F">
            <w:pPr>
              <w:pStyle w:val="aa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英文全名</w:t>
            </w: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B0C88C2" w14:textId="77777777" w:rsidR="00EA0C9F" w:rsidRPr="000C51BA" w:rsidRDefault="00EA0C9F">
            <w:pPr>
              <w:pStyle w:val="aa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中文解释</w:t>
            </w:r>
          </w:p>
        </w:tc>
      </w:tr>
      <w:tr w:rsidR="00EA0C9F" w:rsidRPr="000C51BA" w14:paraId="3E2331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CD56" w14:textId="5F20E1D5" w:rsidR="00EA0C9F" w:rsidRPr="000C51BA" w:rsidRDefault="00D143FE">
            <w:pPr>
              <w:pStyle w:val="af6"/>
              <w:rPr>
                <w:color w:val="000000"/>
              </w:rPr>
            </w:pPr>
            <w:r>
              <w:rPr>
                <w:color w:val="000000"/>
              </w:rPr>
              <w:t>WChat</w:t>
            </w: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1B09" w14:textId="0B84934E" w:rsidR="00EA0C9F" w:rsidRPr="000C51BA" w:rsidRDefault="00D143FE">
            <w:pPr>
              <w:pStyle w:val="af6"/>
              <w:rPr>
                <w:color w:val="000000"/>
              </w:rPr>
            </w:pPr>
            <w:r>
              <w:rPr>
                <w:color w:val="000000"/>
              </w:rPr>
              <w:t>WChat</w:t>
            </w: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CE3FD" w14:textId="799EF4FF" w:rsidR="00EA0C9F" w:rsidRPr="000C51BA" w:rsidRDefault="00D143FE">
            <w:pPr>
              <w:pStyle w:val="af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聊天软件名称</w:t>
            </w:r>
          </w:p>
        </w:tc>
      </w:tr>
      <w:tr w:rsidR="00EA0C9F" w:rsidRPr="000C51BA" w14:paraId="2AF668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B98CF" w14:textId="77777777" w:rsidR="00EA0C9F" w:rsidRPr="000C51BA" w:rsidRDefault="00EA0C9F">
            <w:pPr>
              <w:pStyle w:val="af6"/>
              <w:tabs>
                <w:tab w:val="clear" w:pos="0"/>
                <w:tab w:val="decimal" w:pos="-2"/>
              </w:tabs>
              <w:ind w:leftChars="-142" w:left="-284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234A2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A1938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</w:tr>
      <w:tr w:rsidR="00EA0C9F" w:rsidRPr="000C51BA" w14:paraId="1F430C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81ED5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3BC61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E9765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</w:tr>
      <w:tr w:rsidR="00EA0C9F" w:rsidRPr="000C51BA" w14:paraId="6EECC4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1246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D06A8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54535" w14:textId="77777777" w:rsidR="00EA0C9F" w:rsidRPr="000C51BA" w:rsidRDefault="00EA0C9F">
            <w:pPr>
              <w:pStyle w:val="af6"/>
              <w:rPr>
                <w:color w:val="000000"/>
              </w:rPr>
            </w:pPr>
          </w:p>
        </w:tc>
      </w:tr>
    </w:tbl>
    <w:p w14:paraId="0C3DBF01" w14:textId="77777777" w:rsidR="00EA0C9F" w:rsidRPr="000C51BA" w:rsidRDefault="00EA0C9F">
      <w:pPr>
        <w:pStyle w:val="Heading1"/>
        <w:rPr>
          <w:color w:val="000000"/>
        </w:rPr>
      </w:pPr>
      <w:r w:rsidRPr="000C51BA">
        <w:rPr>
          <w:color w:val="000000"/>
        </w:rPr>
        <w:br w:type="page"/>
      </w:r>
      <w:bookmarkStart w:id="6" w:name="_Toc47178674"/>
      <w:r w:rsidRPr="000C51BA">
        <w:rPr>
          <w:rFonts w:hint="eastAsia"/>
          <w:color w:val="000000"/>
        </w:rPr>
        <w:lastRenderedPageBreak/>
        <w:t>简介</w:t>
      </w:r>
      <w:bookmarkEnd w:id="5"/>
      <w:bookmarkEnd w:id="6"/>
    </w:p>
    <w:p w14:paraId="37D5320D" w14:textId="77777777" w:rsidR="00AB5F8E" w:rsidRPr="000C51BA" w:rsidRDefault="00EA0C9F" w:rsidP="00AB5F8E">
      <w:pPr>
        <w:pStyle w:val="Heading2"/>
        <w:rPr>
          <w:rFonts w:hint="eastAsia"/>
          <w:color w:val="000000"/>
        </w:rPr>
      </w:pPr>
      <w:bookmarkStart w:id="7" w:name="_Toc22638174"/>
      <w:bookmarkStart w:id="8" w:name="_Toc47178675"/>
      <w:r w:rsidRPr="000C51BA">
        <w:rPr>
          <w:rFonts w:hint="eastAsia"/>
          <w:color w:val="000000"/>
        </w:rPr>
        <w:t>目的</w:t>
      </w:r>
      <w:bookmarkEnd w:id="7"/>
      <w:bookmarkEnd w:id="8"/>
    </w:p>
    <w:p w14:paraId="08EDE867" w14:textId="77777777" w:rsidR="00EA0C9F" w:rsidRPr="000C51BA" w:rsidRDefault="00AB5F8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这个软件设计文档给</w:t>
      </w:r>
      <w:r w:rsidRPr="000C51BA">
        <w:rPr>
          <w:rFonts w:hint="eastAsia"/>
          <w:i w:val="0"/>
          <w:color w:val="000000"/>
        </w:rPr>
        <w:t xml:space="preserve"> </w:t>
      </w:r>
      <w:proofErr w:type="spellStart"/>
      <w:r w:rsidRPr="000C51BA">
        <w:rPr>
          <w:rFonts w:hint="eastAsia"/>
          <w:i w:val="0"/>
          <w:color w:val="000000"/>
        </w:rPr>
        <w:t>WChat</w:t>
      </w:r>
      <w:proofErr w:type="spellEnd"/>
      <w:r w:rsidRPr="000C51BA">
        <w:rPr>
          <w:rFonts w:hint="eastAsia"/>
          <w:i w:val="0"/>
          <w:color w:val="000000"/>
        </w:rPr>
        <w:t xml:space="preserve"> </w:t>
      </w:r>
      <w:r w:rsidRPr="000C51BA">
        <w:rPr>
          <w:rFonts w:hint="eastAsia"/>
          <w:i w:val="0"/>
          <w:color w:val="000000"/>
        </w:rPr>
        <w:t>聊天软件提供了开发时的详细设计，帮助开发人员了解整个系统的设计，</w:t>
      </w:r>
      <w:proofErr w:type="spellStart"/>
      <w:r w:rsidRPr="000C51BA">
        <w:rPr>
          <w:rFonts w:hint="eastAsia"/>
          <w:i w:val="0"/>
          <w:color w:val="000000"/>
        </w:rPr>
        <w:t>WChat</w:t>
      </w:r>
      <w:proofErr w:type="spellEnd"/>
      <w:r w:rsidRPr="000C51BA">
        <w:rPr>
          <w:rFonts w:hint="eastAsia"/>
          <w:i w:val="0"/>
          <w:color w:val="000000"/>
        </w:rPr>
        <w:t>聊天软件用于人们日常的聊天，可以单聊或者群聊，实现多形式的聊天。该软件是一款基于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的聊天软件，包括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客户端开发和服务器开发。</w:t>
      </w:r>
    </w:p>
    <w:p w14:paraId="29F97C6E" w14:textId="77777777" w:rsidR="00EA0C9F" w:rsidRPr="000C51BA" w:rsidRDefault="00EA0C9F">
      <w:pPr>
        <w:pStyle w:val="Heading2"/>
        <w:rPr>
          <w:color w:val="000000"/>
        </w:rPr>
      </w:pPr>
      <w:bookmarkStart w:id="9" w:name="_Toc22638175"/>
      <w:bookmarkStart w:id="10" w:name="_Toc47178676"/>
      <w:r w:rsidRPr="000C51BA">
        <w:rPr>
          <w:rFonts w:hint="eastAsia"/>
          <w:color w:val="000000"/>
        </w:rPr>
        <w:t>范围</w:t>
      </w:r>
      <w:bookmarkEnd w:id="9"/>
      <w:bookmarkEnd w:id="10"/>
    </w:p>
    <w:p w14:paraId="63274699" w14:textId="77777777" w:rsidR="00EA0C9F" w:rsidRPr="000C51BA" w:rsidRDefault="00AB5F8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这个文档包含了</w:t>
      </w:r>
      <w:proofErr w:type="spellStart"/>
      <w:r w:rsidRPr="000C51BA">
        <w:rPr>
          <w:rFonts w:hint="eastAsia"/>
          <w:i w:val="0"/>
          <w:color w:val="000000"/>
        </w:rPr>
        <w:t>WChat</w:t>
      </w:r>
      <w:proofErr w:type="spellEnd"/>
      <w:r w:rsidRPr="000C51BA">
        <w:rPr>
          <w:rFonts w:hint="eastAsia"/>
          <w:i w:val="0"/>
          <w:color w:val="000000"/>
        </w:rPr>
        <w:t>聊天软件的详细设计。</w:t>
      </w:r>
      <w:proofErr w:type="spellStart"/>
      <w:r w:rsidRPr="000C51BA">
        <w:rPr>
          <w:rFonts w:hint="eastAsia"/>
          <w:i w:val="0"/>
          <w:color w:val="000000"/>
        </w:rPr>
        <w:t>WChat</w:t>
      </w:r>
      <w:proofErr w:type="spellEnd"/>
      <w:r w:rsidRPr="000C51BA">
        <w:rPr>
          <w:rFonts w:hint="eastAsia"/>
          <w:i w:val="0"/>
          <w:color w:val="000000"/>
        </w:rPr>
        <w:t>聊天主要使用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软件通过服务器进行聊天，服务器端进行客户端发送的处理需求，进行处理并进行数据库操作。软件使用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Java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Socket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MySQL</w:t>
      </w:r>
      <w:r w:rsidRPr="000C51BA">
        <w:rPr>
          <w:rFonts w:hint="eastAsia"/>
          <w:i w:val="0"/>
          <w:color w:val="000000"/>
        </w:rPr>
        <w:t>等开发。</w:t>
      </w:r>
    </w:p>
    <w:p w14:paraId="74CC5616" w14:textId="77777777" w:rsidR="00EA0C9F" w:rsidRPr="000C51BA" w:rsidRDefault="00EA0C9F">
      <w:pPr>
        <w:pStyle w:val="Heading1"/>
        <w:rPr>
          <w:color w:val="000000"/>
        </w:rPr>
      </w:pPr>
      <w:bookmarkStart w:id="11" w:name="_Toc22638176"/>
      <w:bookmarkStart w:id="12" w:name="_Toc47178677"/>
      <w:r w:rsidRPr="000C51BA">
        <w:rPr>
          <w:rFonts w:hint="eastAsia"/>
          <w:color w:val="000000"/>
        </w:rPr>
        <w:t>详细设计</w:t>
      </w:r>
      <w:bookmarkEnd w:id="11"/>
      <w:bookmarkEnd w:id="12"/>
    </w:p>
    <w:p w14:paraId="5E0F8985" w14:textId="77777777" w:rsidR="00EA0C9F" w:rsidRPr="000C51BA" w:rsidRDefault="00447AC3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以下给出了</w:t>
      </w:r>
      <w:proofErr w:type="spellStart"/>
      <w:r w:rsidRPr="000C51BA">
        <w:rPr>
          <w:rFonts w:hint="eastAsia"/>
          <w:i w:val="0"/>
          <w:color w:val="000000"/>
        </w:rPr>
        <w:t>WChat</w:t>
      </w:r>
      <w:proofErr w:type="spellEnd"/>
      <w:r w:rsidRPr="000C51BA">
        <w:rPr>
          <w:rFonts w:hint="eastAsia"/>
          <w:i w:val="0"/>
          <w:color w:val="000000"/>
        </w:rPr>
        <w:t>聊天软件的功能模块划分图：</w:t>
      </w:r>
    </w:p>
    <w:p w14:paraId="151B9327" w14:textId="77777777" w:rsidR="00447AC3" w:rsidRPr="000C51BA" w:rsidRDefault="00447AC3">
      <w:pPr>
        <w:pStyle w:val="afc"/>
        <w:ind w:firstLine="420"/>
        <w:rPr>
          <w:rFonts w:hint="eastAsia"/>
          <w:i w:val="0"/>
          <w:color w:val="000000"/>
        </w:rPr>
      </w:pPr>
    </w:p>
    <w:p w14:paraId="5DE8FEDB" w14:textId="77777777" w:rsidR="00447AC3" w:rsidRPr="000C51BA" w:rsidRDefault="004B10AB">
      <w:pPr>
        <w:pStyle w:val="afc"/>
        <w:ind w:firstLine="420"/>
        <w:rPr>
          <w:rFonts w:hint="eastAsia"/>
          <w:i w:val="0"/>
          <w:noProof/>
          <w:color w:val="000000"/>
        </w:rPr>
      </w:pPr>
      <w:r w:rsidRPr="000C51BA">
        <w:rPr>
          <w:i w:val="0"/>
          <w:noProof/>
          <w:color w:val="000000"/>
        </w:rPr>
        <w:drawing>
          <wp:inline distT="0" distB="0" distL="0" distR="0" wp14:anchorId="29EE3470" wp14:editId="325E8900">
            <wp:extent cx="5730875" cy="296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0088" w14:textId="77777777" w:rsidR="00447AC3" w:rsidRPr="000C51BA" w:rsidRDefault="00447AC3">
      <w:pPr>
        <w:pStyle w:val="afc"/>
        <w:ind w:firstLine="420"/>
        <w:rPr>
          <w:rFonts w:hint="eastAsia"/>
          <w:i w:val="0"/>
          <w:noProof/>
          <w:color w:val="000000"/>
        </w:rPr>
      </w:pPr>
    </w:p>
    <w:p w14:paraId="05CF4D9B" w14:textId="77777777" w:rsidR="00447AC3" w:rsidRPr="000C51BA" w:rsidRDefault="00447AC3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noProof/>
          <w:color w:val="000000"/>
        </w:rPr>
        <w:t>我开发的</w:t>
      </w:r>
      <w:r w:rsidRPr="000C51BA">
        <w:rPr>
          <w:rFonts w:hint="eastAsia"/>
          <w:i w:val="0"/>
          <w:noProof/>
          <w:color w:val="000000"/>
        </w:rPr>
        <w:t>WChat</w:t>
      </w:r>
      <w:r w:rsidRPr="000C51BA">
        <w:rPr>
          <w:rFonts w:hint="eastAsia"/>
          <w:i w:val="0"/>
          <w:noProof/>
          <w:color w:val="000000"/>
        </w:rPr>
        <w:t>聊天软件主要包括四个功能模块：用户管理模块、好友管理模块、消息管理</w:t>
      </w:r>
      <w:r w:rsidR="00C83A52" w:rsidRPr="000C51BA">
        <w:rPr>
          <w:rFonts w:hint="eastAsia"/>
          <w:i w:val="0"/>
          <w:noProof/>
          <w:color w:val="000000"/>
        </w:rPr>
        <w:t>模块、群组管理模块。对于用户可以打开软件直接进入登录界面，如果已经有账号输入账号、密码登录，如果没有可以点击“新用户”到注册界面进行注册，成功之后进行登录，进入聊天界</w:t>
      </w:r>
      <w:r w:rsidR="00C83A52" w:rsidRPr="000C51BA">
        <w:rPr>
          <w:rFonts w:hint="eastAsia"/>
          <w:i w:val="0"/>
          <w:noProof/>
          <w:color w:val="000000"/>
        </w:rPr>
        <w:lastRenderedPageBreak/>
        <w:t>面。在聊天界面用户可以选择好友或者群组进行聊天，还可以添加或者删除好友或群组。</w:t>
      </w:r>
    </w:p>
    <w:p w14:paraId="7CE0F1DF" w14:textId="77777777" w:rsidR="00EA0C9F" w:rsidRPr="008565C4" w:rsidRDefault="00EA0C9F" w:rsidP="008565C4">
      <w:pPr>
        <w:pStyle w:val="Heading2"/>
        <w:rPr>
          <w:color w:val="000000"/>
        </w:rPr>
      </w:pPr>
      <w:r w:rsidRPr="000C51BA">
        <w:rPr>
          <w:color w:val="000000"/>
        </w:rPr>
        <w:t xml:space="preserve"> </w:t>
      </w:r>
      <w:bookmarkStart w:id="13" w:name="_Toc22638177"/>
      <w:bookmarkStart w:id="14" w:name="_Toc47178678"/>
      <w:r w:rsidR="00CC3E94" w:rsidRPr="000C51BA">
        <w:rPr>
          <w:rFonts w:hint="eastAsia"/>
          <w:color w:val="000000"/>
        </w:rPr>
        <w:t>用户管理模块</w:t>
      </w:r>
      <w:r w:rsidRPr="000C51BA">
        <w:rPr>
          <w:rFonts w:hint="eastAsia"/>
          <w:color w:val="000000"/>
        </w:rPr>
        <w:t>详细设计</w:t>
      </w:r>
      <w:bookmarkEnd w:id="13"/>
      <w:bookmarkEnd w:id="14"/>
    </w:p>
    <w:p w14:paraId="5CABEB8D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proofErr w:type="spellStart"/>
      <w:r w:rsidRPr="000C51BA">
        <w:rPr>
          <w:rFonts w:hint="eastAsia"/>
          <w:i w:val="0"/>
          <w:color w:val="000000"/>
        </w:rPr>
        <w:t>MessageType</w:t>
      </w:r>
      <w:proofErr w:type="spellEnd"/>
    </w:p>
    <w:p w14:paraId="4A785DA8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06ADE348" w14:textId="77777777" w:rsidR="001B0E0D" w:rsidRDefault="004B10AB" w:rsidP="001B0E0D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CF6D" wp14:editId="28BD6E89">
                <wp:simplePos x="0" y="0"/>
                <wp:positionH relativeFrom="column">
                  <wp:posOffset>90170</wp:posOffset>
                </wp:positionH>
                <wp:positionV relativeFrom="paragraph">
                  <wp:posOffset>389890</wp:posOffset>
                </wp:positionV>
                <wp:extent cx="5641340" cy="55505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340" cy="555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A4D3" w14:textId="77777777" w:rsidR="004B10AB" w:rsidRDefault="004B10AB" w:rsidP="004B10AB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SUCCESS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表明是否成功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表明失败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COM_MES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普通信息包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要求在线好友的包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返回在线好友的包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LOGIN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请求验证登陆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添加好友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"9"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删除好友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GROUP_MES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"10"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群消息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FAIL_NO_USER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登录失败，用户不存在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REGISTER_USER_EXIST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注册失败，用户已存在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GET_USER_INFO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获取用户信息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请求注册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GET_GROUP_MEMBER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获取群成员信息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"16"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请求添加群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请求退出群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LOGOUT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请求登出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0B0A28D1" w14:textId="77777777" w:rsidR="004B10AB" w:rsidRDefault="004B10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CCF6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1pt;margin-top:30.7pt;width:444.2pt;height:4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" filled="f" stroked="f">
                <v:textbox>
                  <w:txbxContent>
                    <w:p w14:paraId="6BD2A4D3" w14:textId="77777777" w:rsidR="004B10AB" w:rsidRDefault="004B10AB" w:rsidP="004B10AB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</w:pP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>MessageType</w:t>
                      </w:r>
                      <w:proofErr w:type="spellEnd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SUCCESS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表明是否成功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表明失败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COM_MES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普通信息包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要求在线好友的包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返回在线好友的包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LOGIN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请求验证登陆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添加好友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"9"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删除好友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GROUP_MES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"10"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群消息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FAIL_NO_USER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登录失败，用户不存在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REGISTER_USER_EXIST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注册失败，用户已存在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GET_USER_INFO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获取用户信息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请求注册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GET_GROUP_MEMBER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获取群成员信息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"16"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请求添加群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请求退出群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LOGOUT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请求登出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}</w:t>
                      </w:r>
                    </w:p>
                    <w:p w14:paraId="0B0A28D1" w14:textId="77777777" w:rsidR="004B10AB" w:rsidRDefault="004B10AB"/>
                  </w:txbxContent>
                </v:textbox>
                <w10:wrap type="square"/>
              </v:shape>
            </w:pict>
          </mc:Fallback>
        </mc:AlternateContent>
      </w:r>
      <w:r w:rsidR="001B0E0D" w:rsidRPr="000C51BA">
        <w:rPr>
          <w:rFonts w:hint="eastAsia"/>
          <w:i w:val="0"/>
          <w:color w:val="000000"/>
        </w:rPr>
        <w:t>数据结构定义：</w:t>
      </w:r>
    </w:p>
    <w:p w14:paraId="57F4EE30" w14:textId="77777777" w:rsidR="001B0E0D" w:rsidRDefault="001B0E0D" w:rsidP="004B10AB">
      <w:pPr>
        <w:pStyle w:val="afc"/>
        <w:ind w:firstLineChars="0" w:firstLine="0"/>
        <w:rPr>
          <w:rFonts w:hint="eastAsia"/>
          <w:i w:val="0"/>
          <w:color w:val="000000"/>
        </w:rPr>
      </w:pPr>
    </w:p>
    <w:p w14:paraId="6A6287A5" w14:textId="77777777" w:rsidR="004B10AB" w:rsidRDefault="004B10AB" w:rsidP="004B10AB">
      <w:pPr>
        <w:pStyle w:val="afc"/>
        <w:ind w:firstLineChars="0" w:firstLine="0"/>
        <w:rPr>
          <w:rFonts w:hint="eastAsia"/>
          <w:i w:val="0"/>
          <w:color w:val="000000"/>
        </w:rPr>
      </w:pPr>
    </w:p>
    <w:p w14:paraId="60FAA778" w14:textId="77777777" w:rsidR="004B10AB" w:rsidRDefault="004B10AB" w:rsidP="004B10AB">
      <w:pPr>
        <w:pStyle w:val="afc"/>
        <w:ind w:firstLineChars="0" w:firstLine="0"/>
        <w:rPr>
          <w:rFonts w:hint="eastAsia"/>
          <w:i w:val="0"/>
          <w:color w:val="000000"/>
        </w:rPr>
      </w:pPr>
    </w:p>
    <w:p w14:paraId="0AF7A154" w14:textId="77777777" w:rsidR="004B10AB" w:rsidRDefault="004B10AB" w:rsidP="004B10AB">
      <w:pPr>
        <w:pStyle w:val="afc"/>
        <w:ind w:firstLineChars="0" w:firstLine="0"/>
        <w:rPr>
          <w:rFonts w:hint="eastAsia"/>
          <w:i w:val="0"/>
          <w:color w:val="000000"/>
        </w:rPr>
      </w:pPr>
    </w:p>
    <w:p w14:paraId="58F4DB39" w14:textId="77777777" w:rsidR="004B10AB" w:rsidRPr="001B0E0D" w:rsidRDefault="004B10AB" w:rsidP="004B10AB">
      <w:pPr>
        <w:pStyle w:val="afc"/>
        <w:ind w:firstLineChars="0" w:firstLine="0"/>
        <w:rPr>
          <w:rFonts w:hint="eastAsia"/>
          <w:i w:val="0"/>
          <w:color w:val="000000"/>
        </w:rPr>
      </w:pPr>
    </w:p>
    <w:p w14:paraId="448AED07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20B3FEC9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1B0E0D" w:rsidRPr="000C51BA" w14:paraId="574180C1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42254F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1BB1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9946E5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1B0E0D" w:rsidRPr="000C51BA" w14:paraId="42E3E2AD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F5437C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9795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F05F710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1B0E0D" w:rsidRPr="000C51BA" w14:paraId="7D9FEBF5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B7BD3BA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47FC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CB457FB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1B0E0D" w:rsidRPr="000C51BA" w14:paraId="2067C3CD" w14:textId="77777777" w:rsidTr="008E44A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2C038C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0147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EADE87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1B0E0D" w:rsidRPr="000C51BA" w14:paraId="69D18C98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7CF5289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1B0C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7808DEE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1B0E0D" w:rsidRPr="000C51BA" w14:paraId="1B76FFB8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0B98B5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E2A67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DD724F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1B0E0D" w:rsidRPr="000C51BA" w14:paraId="6B7632A8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F3CF719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4CB1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EAF2EC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1B0E0D" w:rsidRPr="000C51BA" w14:paraId="6AF4809F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823897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BF84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DCE972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1B0E0D" w:rsidRPr="000C51BA" w14:paraId="51AB1416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7352B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918E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E3FD3BE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1B0E0D" w:rsidRPr="000C51BA" w14:paraId="0978AA47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2E77B2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AA20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356BE2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1B0E0D" w:rsidRPr="000C51BA" w14:paraId="7D3E6D85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290BDB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B4E3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004AB2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1B0E0D" w:rsidRPr="000C51BA" w14:paraId="0F524EA2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FC85DE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8DE9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58EB94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1B0E0D" w:rsidRPr="000C51BA" w14:paraId="29B53A2A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39F435D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2E8F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4F13BE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1B0E0D" w:rsidRPr="000C51BA" w14:paraId="1433D49A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852471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CBF5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445BA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1B0E0D" w:rsidRPr="000C51BA" w14:paraId="541F379A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6FDE3B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3F73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67D33A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1B0E0D" w:rsidRPr="000C51BA" w14:paraId="5C40BCF6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A4FF7D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3181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7A0C8F" w14:textId="77777777" w:rsidR="001B0E0D" w:rsidRPr="000C51BA" w:rsidRDefault="001B0E0D" w:rsidP="008E44A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1B0E0D" w:rsidRPr="000C51BA" w14:paraId="745AF897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A9E229A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3BD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0D82AC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1B0E0D" w:rsidRPr="000C51BA" w14:paraId="4F9E8CA0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0FFBFA6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3AD1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FA532E7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1085C59F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76FB2306" w14:textId="77777777" w:rsidR="004B10AB" w:rsidRDefault="004B10AB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1B7B9B36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User</w:t>
      </w:r>
    </w:p>
    <w:p w14:paraId="6FFE2E2C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数据结构描述：描述用户及好友信息的类</w:t>
      </w:r>
    </w:p>
    <w:p w14:paraId="053E39BC" w14:textId="77777777" w:rsidR="001B0E0D" w:rsidRPr="004B10AB" w:rsidRDefault="004B10AB" w:rsidP="004B10AB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C6528" wp14:editId="6DF180E7">
                <wp:simplePos x="0" y="0"/>
                <wp:positionH relativeFrom="column">
                  <wp:posOffset>-64135</wp:posOffset>
                </wp:positionH>
                <wp:positionV relativeFrom="paragraph">
                  <wp:posOffset>328295</wp:posOffset>
                </wp:positionV>
                <wp:extent cx="5791200" cy="3036570"/>
                <wp:effectExtent l="0" t="0" r="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03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9C59" w14:textId="77777777" w:rsidR="004B10AB" w:rsidRDefault="004B10AB" w:rsidP="004B10AB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User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implements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Serializable 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private static final long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AE81FF"/>
                                <w:sz w:val="23"/>
                                <w:szCs w:val="23"/>
                              </w:rPr>
                              <w:t>1L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operation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phone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password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nick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avatar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sex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age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isOnLine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Date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  <w:t>addTime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67F0C098" w14:textId="77777777" w:rsidR="004B10AB" w:rsidRPr="000C51BA" w:rsidRDefault="004B10AB" w:rsidP="004B10AB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A198540" w14:textId="77777777" w:rsidR="004B10AB" w:rsidRDefault="004B10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6528" id="Text Box 3" o:spid="_x0000_s1027" type="#_x0000_t202" style="position:absolute;left:0;text-align:left;margin-left:-5.05pt;margin-top:25.85pt;width:456pt;height:239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" filled="f" stroked="f">
                <v:textbox>
                  <w:txbxContent>
                    <w:p w14:paraId="07EE9C59" w14:textId="77777777" w:rsidR="004B10AB" w:rsidRDefault="004B10AB" w:rsidP="004B10AB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</w:pP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class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User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implements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Serializable 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private static final long </w:t>
                      </w:r>
                      <w:proofErr w:type="spellStart"/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>serialVersionUID</w:t>
                      </w:r>
                      <w:proofErr w:type="spellEnd"/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AE81FF"/>
                          <w:sz w:val="23"/>
                          <w:szCs w:val="23"/>
                        </w:rPr>
                        <w:t>1L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operation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phone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password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nick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avatar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sex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age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int</w:t>
                      </w:r>
                      <w:proofErr w:type="spellEnd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isOnLine</w:t>
                      </w:r>
                      <w:proofErr w:type="spellEnd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  <w:t xml:space="preserve">    private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Date </w:t>
                      </w:r>
                      <w:proofErr w:type="spellStart"/>
                      <w:r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  <w:t>addTime</w:t>
                      </w:r>
                      <w:proofErr w:type="spellEnd"/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}</w:t>
                      </w:r>
                    </w:p>
                    <w:p w14:paraId="67F0C098" w14:textId="77777777" w:rsidR="004B10AB" w:rsidRPr="000C51BA" w:rsidRDefault="004B10AB" w:rsidP="004B10AB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000000"/>
                          <w:sz w:val="23"/>
                          <w:szCs w:val="23"/>
                        </w:rPr>
                      </w:pPr>
                    </w:p>
                    <w:p w14:paraId="1A198540" w14:textId="77777777" w:rsidR="004B10AB" w:rsidRDefault="004B10AB"/>
                  </w:txbxContent>
                </v:textbox>
                <w10:wrap type="square"/>
              </v:shape>
            </w:pict>
          </mc:Fallback>
        </mc:AlternateContent>
      </w:r>
      <w:r w:rsidR="001B0E0D" w:rsidRPr="000C51BA">
        <w:rPr>
          <w:rFonts w:hint="eastAsia"/>
          <w:i w:val="0"/>
          <w:color w:val="000000"/>
        </w:rPr>
        <w:t>数据结构定义：</w:t>
      </w:r>
    </w:p>
    <w:p w14:paraId="3F399C91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20383427" w14:textId="77777777" w:rsidR="004B10AB" w:rsidRDefault="004B10AB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27358EF7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1B0E0D" w:rsidRPr="000C51BA" w14:paraId="349F7FA5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BA688E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CB9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B4693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1B0E0D" w:rsidRPr="000C51BA" w14:paraId="4331BAE4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F0BBB9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E9FCA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operation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2504B0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1B0E0D" w:rsidRPr="000C51BA" w14:paraId="452178BD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DB8655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4BFD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p</w:t>
            </w:r>
            <w:r w:rsidRPr="000C51BA">
              <w:rPr>
                <w:b w:val="0"/>
                <w:color w:val="000000"/>
              </w:rPr>
              <w:t>hone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18EBF9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手机号（账号）</w:t>
            </w:r>
          </w:p>
        </w:tc>
      </w:tr>
      <w:tr w:rsidR="001B0E0D" w:rsidRPr="000C51BA" w14:paraId="45990D32" w14:textId="77777777" w:rsidTr="008E44A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21B6DD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0BB6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password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B0D46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密码</w:t>
            </w:r>
          </w:p>
        </w:tc>
      </w:tr>
      <w:tr w:rsidR="001B0E0D" w:rsidRPr="000C51BA" w14:paraId="1B33DBE7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9C1E0B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4E88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nick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869CA2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昵称</w:t>
            </w:r>
          </w:p>
        </w:tc>
      </w:tr>
      <w:tr w:rsidR="001B0E0D" w:rsidRPr="000C51BA" w14:paraId="75246A1B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87F9B9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E8A8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avator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811C37" w14:textId="77777777" w:rsidR="001B0E0D" w:rsidRPr="000C51BA" w:rsidRDefault="001B0E0D" w:rsidP="008E44A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头像</w:t>
            </w:r>
          </w:p>
        </w:tc>
      </w:tr>
      <w:tr w:rsidR="001B0E0D" w:rsidRPr="000C51BA" w14:paraId="1D661B00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077F07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Int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0F4B3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sex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D869F8" w14:textId="77777777" w:rsidR="001B0E0D" w:rsidRPr="000C51BA" w:rsidRDefault="001B0E0D" w:rsidP="008E44A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性别</w:t>
            </w:r>
          </w:p>
        </w:tc>
      </w:tr>
      <w:tr w:rsidR="001B0E0D" w:rsidRPr="000C51BA" w14:paraId="67BA4821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26828C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Int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B33DC" w14:textId="77777777" w:rsidR="001B0E0D" w:rsidRPr="000C51BA" w:rsidRDefault="001B0E0D" w:rsidP="008E44A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age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B17AA1" w14:textId="77777777" w:rsidR="001B0E0D" w:rsidRPr="000C51BA" w:rsidRDefault="001B0E0D" w:rsidP="008E44A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年龄</w:t>
            </w:r>
          </w:p>
        </w:tc>
      </w:tr>
      <w:tr w:rsidR="001B0E0D" w:rsidRPr="000C51BA" w14:paraId="65762E7B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6E0B6D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proofErr w:type="spellStart"/>
            <w:r w:rsidRPr="000C51BA">
              <w:rPr>
                <w:b w:val="0"/>
                <w:color w:val="000000"/>
              </w:rPr>
              <w:t>Int</w:t>
            </w:r>
            <w:proofErr w:type="spellEnd"/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954F3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proofErr w:type="spellStart"/>
            <w:r w:rsidRPr="000C51BA">
              <w:rPr>
                <w:b w:val="0"/>
                <w:color w:val="000000"/>
              </w:rPr>
              <w:t>isonline</w:t>
            </w:r>
            <w:proofErr w:type="spellEnd"/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FCCDF7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是否在线</w:t>
            </w:r>
          </w:p>
        </w:tc>
      </w:tr>
      <w:tr w:rsidR="001B0E0D" w:rsidRPr="000C51BA" w14:paraId="03E3BA7D" w14:textId="77777777" w:rsidTr="008E44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1E215E8" w14:textId="77777777" w:rsidR="001B0E0D" w:rsidRPr="000C51BA" w:rsidRDefault="001B0E0D" w:rsidP="008E44A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Date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0400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proofErr w:type="spellStart"/>
            <w:r w:rsidRPr="000C51BA">
              <w:rPr>
                <w:b w:val="0"/>
                <w:color w:val="000000"/>
              </w:rPr>
              <w:t>addTim</w:t>
            </w:r>
            <w:r w:rsidRPr="000C51BA">
              <w:rPr>
                <w:rFonts w:hint="eastAsia"/>
                <w:b w:val="0"/>
                <w:color w:val="000000"/>
              </w:rPr>
              <w:t>e</w:t>
            </w:r>
            <w:proofErr w:type="spellEnd"/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F95FFA" w14:textId="77777777" w:rsidR="001B0E0D" w:rsidRPr="000C51BA" w:rsidRDefault="001B0E0D" w:rsidP="008E44A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注册时间</w:t>
            </w:r>
          </w:p>
        </w:tc>
      </w:tr>
    </w:tbl>
    <w:p w14:paraId="5275F785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12A5864E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731E21C5" w14:textId="77777777" w:rsidR="001B0E0D" w:rsidRPr="000C51BA" w:rsidRDefault="001B0E0D" w:rsidP="001B0E0D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数据描述</w:t>
      </w:r>
    </w:p>
    <w:p w14:paraId="66026EB0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phone</w:t>
      </w:r>
    </w:p>
    <w:p w14:paraId="065D33FA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功能描述：用户账号，该软件使用手机号注册，作为账号</w:t>
      </w:r>
    </w:p>
    <w:p w14:paraId="409FAFB9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 w:rsidRPr="000C51BA">
        <w:rPr>
          <w:rFonts w:hint="eastAsia"/>
          <w:i w:val="0"/>
          <w:color w:val="000000"/>
        </w:rPr>
        <w:t>String phone</w:t>
      </w:r>
      <w:r w:rsidRPr="000C51BA">
        <w:rPr>
          <w:rFonts w:hint="eastAsia"/>
          <w:i w:val="0"/>
          <w:color w:val="000000"/>
        </w:rPr>
        <w:t>；</w:t>
      </w:r>
    </w:p>
    <w:p w14:paraId="492524FF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31092DD8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account</w:t>
      </w:r>
    </w:p>
    <w:p w14:paraId="48307DD4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功能描述：登录密码</w:t>
      </w:r>
    </w:p>
    <w:p w14:paraId="0757F700" w14:textId="77777777" w:rsidR="001B0E0D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 w:rsidRPr="000C51BA">
        <w:rPr>
          <w:rFonts w:hint="eastAsia"/>
          <w:i w:val="0"/>
          <w:color w:val="000000"/>
        </w:rPr>
        <w:t>String account</w:t>
      </w:r>
    </w:p>
    <w:p w14:paraId="54AB6B54" w14:textId="77777777" w:rsidR="001B0E0D" w:rsidRPr="000C51BA" w:rsidRDefault="001B0E0D" w:rsidP="001B0E0D">
      <w:pPr>
        <w:pStyle w:val="afc"/>
        <w:ind w:firstLineChars="0" w:firstLine="0"/>
        <w:rPr>
          <w:i w:val="0"/>
          <w:color w:val="000000"/>
        </w:rPr>
      </w:pPr>
    </w:p>
    <w:p w14:paraId="4F41556C" w14:textId="77777777" w:rsidR="001B0E0D" w:rsidRPr="000C51BA" w:rsidRDefault="001B0E0D" w:rsidP="001B0E0D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函数描述</w:t>
      </w:r>
    </w:p>
    <w:p w14:paraId="1876FD42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标识：用户注册模块</w:t>
      </w:r>
    </w:p>
    <w:p w14:paraId="27DE8B78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2</w:t>
      </w:r>
      <w:r w:rsidRPr="000C51BA">
        <w:rPr>
          <w:rFonts w:hint="eastAsia"/>
          <w:i w:val="0"/>
          <w:color w:val="000000"/>
        </w:rPr>
        <w:t>级设计中的模块</w:t>
      </w:r>
    </w:p>
    <w:p w14:paraId="1F9940CE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功能概述：用户在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端输入手机号和密码进行注册，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首先对手机号和密码的格式进行验证。若格式不符，提示用户重新输入。若格式正确向服务器发送注册请求进行注册。服务器接收到注册请求之后调用相关的函数进行注册，注册结束之后返回响应的结果。客户端根据服</w:t>
      </w:r>
      <w:r w:rsidRPr="000C51BA">
        <w:rPr>
          <w:rFonts w:hint="eastAsia"/>
          <w:i w:val="0"/>
          <w:color w:val="000000"/>
        </w:rPr>
        <w:lastRenderedPageBreak/>
        <w:t>务器返回的结果进行响应的处理。</w:t>
      </w:r>
    </w:p>
    <w:p w14:paraId="5557D9E1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264E6BAD" w14:textId="77777777" w:rsidR="001B0E0D" w:rsidRPr="000C51BA" w:rsidRDefault="001B0E0D" w:rsidP="001B0E0D">
      <w:pPr>
        <w:pStyle w:val="Heading4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298584A5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proofErr w:type="gramStart"/>
      <w:r w:rsidRPr="000C51BA">
        <w:rPr>
          <w:rFonts w:hint="eastAsia"/>
          <w:i w:val="0"/>
          <w:color w:val="000000"/>
        </w:rPr>
        <w:t>register</w:t>
      </w:r>
      <w:r w:rsidRPr="000C51BA">
        <w:rPr>
          <w:i w:val="0"/>
          <w:color w:val="000000"/>
        </w:rPr>
        <w:t>(</w:t>
      </w:r>
      <w:proofErr w:type="gramEnd"/>
      <w:r w:rsidRPr="000C51BA">
        <w:rPr>
          <w:i w:val="0"/>
          <w:color w:val="000000"/>
        </w:rPr>
        <w:t>)</w:t>
      </w:r>
    </w:p>
    <w:p w14:paraId="023E7BA5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 w:rsidRPr="000C51BA">
        <w:rPr>
          <w:rFonts w:hint="eastAsia"/>
          <w:i w:val="0"/>
          <w:color w:val="000000"/>
        </w:rPr>
        <w:t>phone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pass</w:t>
      </w:r>
      <w:r w:rsidRPr="000C51BA">
        <w:rPr>
          <w:rFonts w:hint="eastAsia"/>
          <w:i w:val="0"/>
          <w:color w:val="000000"/>
        </w:rPr>
        <w:t>进行用户注册</w:t>
      </w:r>
    </w:p>
    <w:p w14:paraId="321A2A48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 w:rsidRPr="000C51BA">
        <w:rPr>
          <w:rFonts w:hint="eastAsia"/>
          <w:i w:val="0"/>
          <w:color w:val="000000"/>
        </w:rPr>
        <w:t>phone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 xml:space="preserve"> pass</w:t>
      </w:r>
    </w:p>
    <w:p w14:paraId="30D4CE9F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6F0778A9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 w:rsidRPr="000C51BA">
        <w:rPr>
          <w:rFonts w:hint="eastAsia"/>
          <w:i w:val="0"/>
          <w:color w:val="000000"/>
        </w:rPr>
        <w:t>，提示用户注册失败。如果返回</w:t>
      </w:r>
      <w:r w:rsidRPr="000C51BA">
        <w:rPr>
          <w:rFonts w:hint="eastAsia"/>
          <w:i w:val="0"/>
          <w:color w:val="000000"/>
        </w:rPr>
        <w:t>true</w:t>
      </w:r>
      <w:r w:rsidRPr="000C51BA">
        <w:rPr>
          <w:rFonts w:hint="eastAsia"/>
          <w:i w:val="0"/>
          <w:color w:val="000000"/>
        </w:rPr>
        <w:t>，提示用户注册成功，并跳转到登录界面</w:t>
      </w:r>
    </w:p>
    <w:p w14:paraId="0CACCF81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5CA12EC0" w14:textId="77777777" w:rsidR="001B0E0D" w:rsidRPr="000C51BA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2E8B6001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>标识：</w:t>
      </w:r>
      <w:r>
        <w:rPr>
          <w:rFonts w:hint="eastAsia"/>
          <w:i w:val="0"/>
          <w:color w:val="000000"/>
        </w:rPr>
        <w:t>用户登录</w:t>
      </w:r>
      <w:r w:rsidRPr="001E1842">
        <w:rPr>
          <w:rFonts w:hint="eastAsia"/>
          <w:i w:val="0"/>
          <w:color w:val="000000"/>
        </w:rPr>
        <w:t>模块</w:t>
      </w:r>
    </w:p>
    <w:p w14:paraId="33EEE18D" w14:textId="77777777" w:rsidR="001B0E0D" w:rsidRPr="001E1842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rFonts w:hint="eastAsia"/>
          <w:i w:val="0"/>
          <w:color w:val="000000"/>
        </w:rPr>
        <w:t>类型：</w:t>
      </w:r>
      <w:r w:rsidRPr="001E1842">
        <w:rPr>
          <w:i w:val="0"/>
          <w:color w:val="000000"/>
        </w:rPr>
        <w:t xml:space="preserve"> 2</w:t>
      </w:r>
      <w:r w:rsidRPr="001E1842">
        <w:rPr>
          <w:rFonts w:hint="eastAsia"/>
          <w:i w:val="0"/>
          <w:color w:val="000000"/>
        </w:rPr>
        <w:t>级设计中的模块</w:t>
      </w:r>
    </w:p>
    <w:p w14:paraId="6E4FBA3B" w14:textId="77777777" w:rsidR="001B0E0D" w:rsidRPr="001E1842" w:rsidRDefault="001B0E0D" w:rsidP="008565C4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rFonts w:hint="eastAsia"/>
          <w:i w:val="0"/>
          <w:color w:val="000000"/>
        </w:rPr>
        <w:t>功能概述：用户在</w:t>
      </w:r>
      <w:r w:rsidRPr="001E1842">
        <w:rPr>
          <w:rFonts w:hint="eastAsia"/>
          <w:i w:val="0"/>
          <w:color w:val="000000"/>
        </w:rPr>
        <w:t>Android</w:t>
      </w:r>
      <w:r w:rsidRPr="001E1842">
        <w:rPr>
          <w:rFonts w:hint="eastAsia"/>
          <w:i w:val="0"/>
          <w:color w:val="000000"/>
        </w:rPr>
        <w:t>端输入手机号和密码进行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，首先对手机号和密码的格式进行验证。若格式不符，提示用户重新输入。若格式正确向服务器发送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请求进行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。服务器接收到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请求之后调用相关的函数进行</w:t>
      </w:r>
      <w:r>
        <w:rPr>
          <w:rFonts w:hint="eastAsia"/>
          <w:i w:val="0"/>
          <w:color w:val="000000"/>
        </w:rPr>
        <w:t>登录验证</w:t>
      </w:r>
      <w:r w:rsidRPr="001E1842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结束之后返回响应的结果。客户端根据服务器返回的结果进行响应的处理。</w:t>
      </w:r>
    </w:p>
    <w:p w14:paraId="03A86BBD" w14:textId="77777777" w:rsidR="001B0E0D" w:rsidRPr="008565C4" w:rsidRDefault="001B0E0D" w:rsidP="008565C4">
      <w:pPr>
        <w:pStyle w:val="Heading4"/>
        <w:numPr>
          <w:ilvl w:val="3"/>
          <w:numId w:val="31"/>
        </w:numPr>
        <w:rPr>
          <w:rFonts w:hint="eastAsia"/>
          <w:color w:val="000000"/>
        </w:rPr>
      </w:pPr>
      <w:r w:rsidRPr="008565C4">
        <w:rPr>
          <w:rFonts w:hint="eastAsia"/>
          <w:color w:val="000000"/>
        </w:rPr>
        <w:t>函数</w:t>
      </w:r>
      <w:r w:rsidRPr="008565C4">
        <w:rPr>
          <w:color w:val="000000"/>
        </w:rPr>
        <w:t>1</w:t>
      </w:r>
    </w:p>
    <w:p w14:paraId="6F39E057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i w:val="0"/>
          <w:color w:val="000000"/>
        </w:rPr>
        <w:t xml:space="preserve">  Function: </w:t>
      </w:r>
      <w:proofErr w:type="gramStart"/>
      <w:r>
        <w:rPr>
          <w:rFonts w:hint="eastAsia"/>
          <w:i w:val="0"/>
          <w:color w:val="000000"/>
        </w:rPr>
        <w:t>login</w:t>
      </w:r>
      <w:r w:rsidRPr="001E1842">
        <w:rPr>
          <w:i w:val="0"/>
          <w:color w:val="000000"/>
        </w:rPr>
        <w:t>(</w:t>
      </w:r>
      <w:proofErr w:type="gramEnd"/>
      <w:r w:rsidRPr="001E1842">
        <w:rPr>
          <w:i w:val="0"/>
          <w:color w:val="000000"/>
        </w:rPr>
        <w:t>)</w:t>
      </w:r>
    </w:p>
    <w:p w14:paraId="1A6049AB" w14:textId="77777777" w:rsidR="001B0E0D" w:rsidRPr="001E1842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i w:val="0"/>
          <w:color w:val="000000"/>
        </w:rPr>
        <w:t xml:space="preserve">  Description: </w:t>
      </w:r>
      <w:r w:rsidRPr="001E1842">
        <w:rPr>
          <w:rFonts w:hint="eastAsia"/>
          <w:i w:val="0"/>
          <w:color w:val="000000"/>
        </w:rPr>
        <w:t>根据参数</w:t>
      </w:r>
      <w:r w:rsidRPr="001E1842">
        <w:rPr>
          <w:rFonts w:hint="eastAsia"/>
          <w:i w:val="0"/>
          <w:color w:val="000000"/>
        </w:rPr>
        <w:t>phone</w:t>
      </w:r>
      <w:r w:rsidRPr="001E1842">
        <w:rPr>
          <w:rFonts w:hint="eastAsia"/>
          <w:i w:val="0"/>
          <w:color w:val="000000"/>
        </w:rPr>
        <w:t>、</w:t>
      </w:r>
      <w:r w:rsidRPr="001E1842">
        <w:rPr>
          <w:rFonts w:hint="eastAsia"/>
          <w:i w:val="0"/>
          <w:color w:val="000000"/>
        </w:rPr>
        <w:t>pass</w:t>
      </w:r>
      <w:r w:rsidRPr="001E1842">
        <w:rPr>
          <w:rFonts w:hint="eastAsia"/>
          <w:i w:val="0"/>
          <w:color w:val="000000"/>
        </w:rPr>
        <w:t>进行</w:t>
      </w:r>
      <w:r>
        <w:rPr>
          <w:rFonts w:hint="eastAsia"/>
          <w:i w:val="0"/>
          <w:color w:val="000000"/>
        </w:rPr>
        <w:t>用户登录</w:t>
      </w:r>
    </w:p>
    <w:p w14:paraId="7AF6D380" w14:textId="77777777" w:rsidR="001B0E0D" w:rsidRPr="001E1842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rFonts w:hint="eastAsia"/>
          <w:i w:val="0"/>
          <w:color w:val="000000"/>
        </w:rPr>
        <w:t xml:space="preserve">  </w:t>
      </w:r>
      <w:r w:rsidRPr="001E1842">
        <w:rPr>
          <w:i w:val="0"/>
          <w:color w:val="000000"/>
        </w:rPr>
        <w:t xml:space="preserve">Input: </w:t>
      </w:r>
      <w:r w:rsidRPr="001E1842">
        <w:rPr>
          <w:rFonts w:hint="eastAsia"/>
          <w:i w:val="0"/>
          <w:color w:val="000000"/>
        </w:rPr>
        <w:t>phone</w:t>
      </w:r>
      <w:r w:rsidRPr="001E1842">
        <w:rPr>
          <w:rFonts w:hint="eastAsia"/>
          <w:i w:val="0"/>
          <w:color w:val="000000"/>
        </w:rPr>
        <w:t>、</w:t>
      </w:r>
      <w:r w:rsidRPr="001E1842">
        <w:rPr>
          <w:rFonts w:hint="eastAsia"/>
          <w:i w:val="0"/>
          <w:color w:val="000000"/>
        </w:rPr>
        <w:t xml:space="preserve"> pass</w:t>
      </w:r>
    </w:p>
    <w:p w14:paraId="6A1CC00C" w14:textId="77777777" w:rsidR="001B0E0D" w:rsidRPr="001E1842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rFonts w:hint="eastAsia"/>
          <w:i w:val="0"/>
          <w:color w:val="000000"/>
        </w:rPr>
        <w:t xml:space="preserve">  </w:t>
      </w:r>
      <w:r w:rsidRPr="001E1842">
        <w:rPr>
          <w:i w:val="0"/>
          <w:color w:val="000000"/>
        </w:rPr>
        <w:t xml:space="preserve">Return: </w:t>
      </w:r>
      <w:r w:rsidRPr="001E1842">
        <w:rPr>
          <w:rFonts w:hint="eastAsia"/>
          <w:i w:val="0"/>
          <w:color w:val="000000"/>
        </w:rPr>
        <w:t>true or false</w:t>
      </w:r>
    </w:p>
    <w:p w14:paraId="6C007196" w14:textId="77777777" w:rsidR="001B0E0D" w:rsidRDefault="001B0E0D" w:rsidP="001B0E0D">
      <w:pPr>
        <w:pStyle w:val="afc"/>
        <w:ind w:firstLine="420"/>
        <w:rPr>
          <w:rFonts w:hint="eastAsia"/>
          <w:i w:val="0"/>
          <w:color w:val="000000"/>
        </w:rPr>
      </w:pPr>
      <w:r w:rsidRPr="001E1842">
        <w:rPr>
          <w:i w:val="0"/>
          <w:color w:val="000000"/>
        </w:rPr>
        <w:t xml:space="preserve">  Others:  </w:t>
      </w:r>
      <w:r w:rsidRPr="001E1842">
        <w:rPr>
          <w:rFonts w:hint="eastAsia"/>
          <w:i w:val="0"/>
          <w:color w:val="000000"/>
        </w:rPr>
        <w:t>如果返回</w:t>
      </w:r>
      <w:r w:rsidRPr="001E1842">
        <w:rPr>
          <w:rFonts w:hint="eastAsia"/>
          <w:i w:val="0"/>
          <w:color w:val="000000"/>
        </w:rPr>
        <w:t>false</w:t>
      </w:r>
      <w:r w:rsidRPr="001E1842">
        <w:rPr>
          <w:rFonts w:hint="eastAsia"/>
          <w:i w:val="0"/>
          <w:color w:val="000000"/>
        </w:rPr>
        <w:t>，提示用户</w:t>
      </w:r>
      <w:r>
        <w:rPr>
          <w:rFonts w:hint="eastAsia"/>
          <w:i w:val="0"/>
          <w:color w:val="000000"/>
        </w:rPr>
        <w:t>登录失败</w:t>
      </w:r>
      <w:r w:rsidRPr="001E1842">
        <w:rPr>
          <w:rFonts w:hint="eastAsia"/>
          <w:i w:val="0"/>
          <w:color w:val="000000"/>
        </w:rPr>
        <w:t>。如果返回</w:t>
      </w:r>
      <w:r w:rsidRPr="001E1842">
        <w:rPr>
          <w:rFonts w:hint="eastAsia"/>
          <w:i w:val="0"/>
          <w:color w:val="000000"/>
        </w:rPr>
        <w:t>true</w:t>
      </w:r>
      <w:r w:rsidRPr="001E1842">
        <w:rPr>
          <w:rFonts w:hint="eastAsia"/>
          <w:i w:val="0"/>
          <w:color w:val="000000"/>
        </w:rPr>
        <w:t>，提示用户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成功，并跳转到</w:t>
      </w:r>
      <w:r>
        <w:rPr>
          <w:rFonts w:hint="eastAsia"/>
          <w:i w:val="0"/>
          <w:color w:val="000000"/>
        </w:rPr>
        <w:lastRenderedPageBreak/>
        <w:t>主</w:t>
      </w:r>
      <w:r w:rsidRPr="001E1842">
        <w:rPr>
          <w:rFonts w:hint="eastAsia"/>
          <w:i w:val="0"/>
          <w:color w:val="000000"/>
        </w:rPr>
        <w:t>界面</w:t>
      </w:r>
    </w:p>
    <w:p w14:paraId="6812708A" w14:textId="77777777" w:rsidR="004B10AB" w:rsidRPr="00046303" w:rsidRDefault="004B10AB" w:rsidP="001B0E0D">
      <w:pPr>
        <w:pStyle w:val="afc"/>
        <w:ind w:firstLine="420"/>
        <w:rPr>
          <w:rFonts w:hint="eastAsia"/>
          <w:i w:val="0"/>
          <w:color w:val="000000"/>
        </w:rPr>
      </w:pPr>
    </w:p>
    <w:p w14:paraId="26745173" w14:textId="77777777" w:rsidR="00C71590" w:rsidRDefault="008565C4" w:rsidP="008565C4">
      <w:pPr>
        <w:pStyle w:val="Heading2"/>
        <w:rPr>
          <w:rFonts w:hint="eastAsia"/>
          <w:color w:val="000000"/>
        </w:rPr>
      </w:pPr>
      <w:r>
        <w:rPr>
          <w:rFonts w:hint="eastAsia"/>
          <w:color w:val="000000"/>
        </w:rPr>
        <w:t>好友管理模块详细设计</w:t>
      </w:r>
    </w:p>
    <w:p w14:paraId="57657128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bookmarkStart w:id="15" w:name="OLE_LINK1"/>
      <w:bookmarkStart w:id="16" w:name="OLE_LINK2"/>
      <w:proofErr w:type="spellStart"/>
      <w:r w:rsidRPr="000C51BA">
        <w:rPr>
          <w:rFonts w:hint="eastAsia"/>
          <w:i w:val="0"/>
          <w:color w:val="000000"/>
        </w:rPr>
        <w:t>MessageType</w:t>
      </w:r>
      <w:proofErr w:type="spellEnd"/>
    </w:p>
    <w:p w14:paraId="69B2F733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bookmarkStart w:id="17" w:name="OLE_LINK5"/>
      <w:bookmarkStart w:id="18" w:name="OLE_LINK6"/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11C26068" w14:textId="0E22264C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  <w:bookmarkEnd w:id="17"/>
      <w:bookmarkEnd w:id="18"/>
    </w:p>
    <w:p w14:paraId="3DC60B99" w14:textId="01D3ABE1" w:rsidR="00C00F7F" w:rsidRDefault="00C00F7F" w:rsidP="008565C4">
      <w:pPr>
        <w:pStyle w:val="afc"/>
        <w:ind w:firstLine="420"/>
        <w:rPr>
          <w:rFonts w:ascii="Monaco" w:hAnsi="Monaco" w:cs="Courier New"/>
          <w:color w:val="000000"/>
          <w:sz w:val="23"/>
          <w:szCs w:val="23"/>
        </w:rPr>
      </w:pPr>
      <w:r>
        <w:rPr>
          <w:rFonts w:hint="eastAsia"/>
          <w:i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BC11B" wp14:editId="4BEE11F3">
                <wp:simplePos x="0" y="0"/>
                <wp:positionH relativeFrom="column">
                  <wp:posOffset>244475</wp:posOffset>
                </wp:positionH>
                <wp:positionV relativeFrom="paragraph">
                  <wp:posOffset>226695</wp:posOffset>
                </wp:positionV>
                <wp:extent cx="5791200" cy="50228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02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FC6DD" w14:textId="77777777" w:rsidR="00C00F7F" w:rsidRDefault="00C00F7F" w:rsidP="00C00F7F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SUCCESS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表明是否成功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表明失败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COM_MES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普通信息包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要求在线好友的包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返回在线好友的包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LOGIN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请求验证登陆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添加好友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"9"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删除好友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GROUP_MES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"10"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群消息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FAIL_NO_USER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登录失败，用户不存在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REGISTER_USER_EXIST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注册失败，用户已存在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GET_USER_INFO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获取用户信息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请求注册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GET_GROUP_MEMBER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获取群成员信息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"16"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请求添加群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请求退出群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LOGOUT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请求登出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3E78ECCD" w14:textId="77777777" w:rsidR="00C00F7F" w:rsidRDefault="00C00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C11B" id="Text Box 4" o:spid="_x0000_s1028" type="#_x0000_t202" style="position:absolute;left:0;text-align:left;margin-left:19.25pt;margin-top:17.85pt;width:456pt;height:39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" filled="f" stroked="f">
                <v:textbox>
                  <w:txbxContent>
                    <w:p w14:paraId="1F0FC6DD" w14:textId="77777777" w:rsidR="00C00F7F" w:rsidRDefault="00C00F7F" w:rsidP="00C00F7F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</w:pP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>MessageType</w:t>
                      </w:r>
                      <w:proofErr w:type="spellEnd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SUCCESS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表明是否成功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表明失败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COM_MES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普通信息包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要求在线好友的包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返回在线好友的包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LOGIN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请求验证登陆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添加好友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"9"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删除好友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GROUP_MES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"10"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群消息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FAIL_NO_USER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登录失败，用户不存在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REGISTER_USER_EXIST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注册失败，用户已存在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GET_USER_INFO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获取用户信息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请求注册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GET_GROUP_MEMBER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获取群成员信息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"16"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请求添加群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请求退出群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LOGOUT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请求登出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}</w:t>
                      </w:r>
                    </w:p>
                    <w:p w14:paraId="3E78ECCD" w14:textId="77777777" w:rsidR="00C00F7F" w:rsidRDefault="00C00F7F"/>
                  </w:txbxContent>
                </v:textbox>
                <w10:wrap type="square"/>
              </v:shape>
            </w:pict>
          </mc:Fallback>
        </mc:AlternateContent>
      </w:r>
    </w:p>
    <w:p w14:paraId="3C1D7EB7" w14:textId="66F28B37" w:rsidR="008565C4" w:rsidRPr="001B0E0D" w:rsidRDefault="008565C4" w:rsidP="008565C4">
      <w:pPr>
        <w:pStyle w:val="afc"/>
        <w:ind w:firstLine="420"/>
        <w:rPr>
          <w:i w:val="0"/>
          <w:color w:val="000000"/>
        </w:rPr>
      </w:pPr>
    </w:p>
    <w:p w14:paraId="52930414" w14:textId="7A5BF029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6D1045AF" w14:textId="01428C08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bookmarkStart w:id="19" w:name="OLE_LINK7"/>
      <w:bookmarkStart w:id="20" w:name="OLE_LINK8"/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565C4" w:rsidRPr="000C51BA" w14:paraId="509C3F1A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44E4349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lastRenderedPageBreak/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812F8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7CB0ED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565C4" w:rsidRPr="000C51BA" w14:paraId="68E4EC92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2D9B78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207F7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E83923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8565C4" w:rsidRPr="000C51BA" w14:paraId="55FCDC98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549CCB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bookmarkStart w:id="21" w:name="OLE_LINK3"/>
            <w:bookmarkStart w:id="22" w:name="OLE_LINK4"/>
            <w:r w:rsidRPr="000C51BA">
              <w:rPr>
                <w:rFonts w:hint="eastAsia"/>
                <w:b w:val="0"/>
                <w:color w:val="000000"/>
              </w:rPr>
              <w:t>String</w:t>
            </w:r>
            <w:bookmarkEnd w:id="21"/>
            <w:bookmarkEnd w:id="22"/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E5F9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F64D3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8565C4" w:rsidRPr="000C51BA" w14:paraId="53A1C85C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0A79440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3DB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01F1627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8565C4" w:rsidRPr="000C51BA" w14:paraId="109744B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090445F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BA6E9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5F0D8B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8565C4" w:rsidRPr="000C51BA" w14:paraId="45FE996F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6341BAA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13E9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06B29A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8565C4" w:rsidRPr="000C51BA" w14:paraId="7BB29AE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5108D8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848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F51EFC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8565C4" w:rsidRPr="000C51BA" w14:paraId="7716918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EDD608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AE45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828434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8565C4" w:rsidRPr="000C51BA" w14:paraId="4E564CB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7DA1C06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D158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78FB87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8565C4" w:rsidRPr="000C51BA" w14:paraId="7574EDE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CA3783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826A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5816F1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8565C4" w:rsidRPr="000C51BA" w14:paraId="17C4943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D75BEF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AF79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8CE920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8565C4" w:rsidRPr="000C51BA" w14:paraId="594C14B6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771058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ADE4D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F2431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8565C4" w:rsidRPr="000C51BA" w14:paraId="35D8C9A3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6C36AB3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340A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96236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8565C4" w:rsidRPr="000C51BA" w14:paraId="5ED2C69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BC33ED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0F067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B36912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8565C4" w:rsidRPr="000C51BA" w14:paraId="18233B6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19234F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7E17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2E23E1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8565C4" w:rsidRPr="000C51BA" w14:paraId="35420A9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AA3E34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0053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1622CD" w14:textId="77777777" w:rsidR="008565C4" w:rsidRPr="000C51BA" w:rsidRDefault="008565C4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8565C4" w:rsidRPr="000C51BA" w14:paraId="490E4D16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9CD67D" w14:textId="405E7520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4384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73EB1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8565C4" w:rsidRPr="000C51BA" w14:paraId="564E890F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B01145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5A76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224E6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  <w:bookmarkEnd w:id="19"/>
      <w:bookmarkEnd w:id="20"/>
    </w:tbl>
    <w:p w14:paraId="1DECE7E2" w14:textId="5021FE85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24887E01" w14:textId="77777777" w:rsidR="008565C4" w:rsidRPr="000C51BA" w:rsidRDefault="004B10AB" w:rsidP="004B10AB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</w:t>
      </w:r>
      <w:r w:rsidR="008565C4">
        <w:rPr>
          <w:rFonts w:hint="eastAsia"/>
          <w:i w:val="0"/>
          <w:color w:val="000000"/>
        </w:rPr>
        <w:t>Message</w:t>
      </w:r>
    </w:p>
    <w:p w14:paraId="2356A8FB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4E9D7D00" w14:textId="43ED0855" w:rsidR="004B10AB" w:rsidRDefault="008565C4" w:rsidP="004B10AB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0AD13E59" w14:textId="7A288496" w:rsidR="004B10AB" w:rsidRPr="000C51BA" w:rsidRDefault="004B10AB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18518B8A" w14:textId="77777777" w:rsidR="008565C4" w:rsidRDefault="008565C4" w:rsidP="008565C4">
      <w:pPr>
        <w:pStyle w:val="HTMLPreformatted"/>
        <w:shd w:val="clear" w:color="auto" w:fill="272822"/>
        <w:rPr>
          <w:rFonts w:ascii="Monaco" w:hAnsi="Monaco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 xml:space="preserve">public class </w:t>
      </w:r>
      <w:proofErr w:type="spellStart"/>
      <w:r>
        <w:rPr>
          <w:rFonts w:ascii="Monaco" w:hAnsi="Monaco"/>
          <w:i/>
          <w:iCs/>
          <w:color w:val="66D9EF"/>
          <w:sz w:val="23"/>
          <w:szCs w:val="23"/>
        </w:rPr>
        <w:t>WChatMessage</w:t>
      </w:r>
      <w:proofErr w:type="spellEnd"/>
      <w:r>
        <w:rPr>
          <w:rFonts w:ascii="Monaco" w:hAnsi="Monaco"/>
          <w:i/>
          <w:iCs/>
          <w:color w:val="66D9EF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implements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Serializable </w:t>
      </w:r>
      <w:r>
        <w:rPr>
          <w:rFonts w:ascii="Monaco" w:hAnsi="Monaco"/>
          <w:color w:val="F9FAF4"/>
          <w:sz w:val="23"/>
          <w:szCs w:val="23"/>
        </w:rPr>
        <w:t>{</w:t>
      </w:r>
      <w:r>
        <w:rPr>
          <w:rFonts w:ascii="Monaco" w:hAnsi="Monaco"/>
          <w:color w:val="F9FAF4"/>
          <w:sz w:val="23"/>
          <w:szCs w:val="23"/>
        </w:rPr>
        <w:br/>
      </w:r>
      <w:r>
        <w:rPr>
          <w:rFonts w:ascii="Monaco" w:hAnsi="Monaco"/>
          <w:color w:val="F9FAF4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t xml:space="preserve">private static final long </w:t>
      </w:r>
      <w:proofErr w:type="spellStart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>serialVersionUID</w:t>
      </w:r>
      <w:proofErr w:type="spellEnd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= </w:t>
      </w:r>
      <w:r>
        <w:rPr>
          <w:rFonts w:ascii="Monaco" w:hAnsi="Monaco"/>
          <w:color w:val="AE81FF"/>
          <w:sz w:val="23"/>
          <w:szCs w:val="23"/>
        </w:rPr>
        <w:t>2L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type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sender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receiver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content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proofErr w:type="spellStart"/>
      <w:r>
        <w:rPr>
          <w:rFonts w:ascii="Monaco" w:hAnsi="Monaco"/>
          <w:color w:val="F8F8F2"/>
          <w:sz w:val="23"/>
          <w:szCs w:val="23"/>
        </w:rPr>
        <w:t>sendTime</w:t>
      </w:r>
      <w:proofErr w:type="spellEnd"/>
      <w:r>
        <w:rPr>
          <w:rFonts w:ascii="Monaco" w:hAnsi="Monaco"/>
          <w:color w:val="F92672"/>
          <w:sz w:val="23"/>
          <w:szCs w:val="23"/>
        </w:rPr>
        <w:t>;</w:t>
      </w:r>
    </w:p>
    <w:p w14:paraId="0B62F13F" w14:textId="77777777" w:rsidR="008565C4" w:rsidRDefault="008565C4" w:rsidP="004B10AB">
      <w:pPr>
        <w:pStyle w:val="HTMLPreformatted"/>
        <w:shd w:val="clear" w:color="auto" w:fill="272822"/>
        <w:rPr>
          <w:rFonts w:ascii="Monaco" w:hAnsi="Monaco" w:hint="eastAsia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>}</w:t>
      </w:r>
    </w:p>
    <w:p w14:paraId="6DCDB5A2" w14:textId="77777777" w:rsidR="004B10AB" w:rsidRPr="004B10AB" w:rsidRDefault="004B10AB" w:rsidP="004B10AB">
      <w:pPr>
        <w:pStyle w:val="HTMLPreformatted"/>
        <w:shd w:val="clear" w:color="auto" w:fill="272822"/>
        <w:rPr>
          <w:rFonts w:ascii="Monaco" w:hAnsi="Monaco" w:hint="eastAsia"/>
          <w:color w:val="F8F8F2"/>
          <w:sz w:val="23"/>
          <w:szCs w:val="23"/>
        </w:rPr>
      </w:pPr>
    </w:p>
    <w:p w14:paraId="07BDE717" w14:textId="77777777" w:rsidR="008565C4" w:rsidRPr="000C51BA" w:rsidRDefault="008565C4" w:rsidP="004B10AB">
      <w:pPr>
        <w:pStyle w:val="afc"/>
        <w:ind w:firstLineChars="0" w:firstLine="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565C4" w:rsidRPr="000C51BA" w14:paraId="5F50AA0C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570BBD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A15D8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1D4E48D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565C4" w:rsidRPr="000C51BA" w14:paraId="52AE2EE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986A60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B173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E57B0B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8565C4" w:rsidRPr="000C51BA" w14:paraId="11C73C86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4A7948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BAC9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D9A622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8565C4" w:rsidRPr="000C51BA" w14:paraId="40AA349F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698FD0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EDBB5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BFF6A9F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8565C4" w:rsidRPr="000C51BA" w14:paraId="575D1F8D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B1901A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21535" w14:textId="77777777" w:rsidR="008565C4" w:rsidRPr="000C51BA" w:rsidRDefault="008565C4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244AFA" w14:textId="77777777" w:rsidR="008565C4" w:rsidRPr="000C51BA" w:rsidRDefault="008565C4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8565C4" w:rsidRPr="000C51BA" w14:paraId="5A3622A6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90500C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9E71" w14:textId="77777777" w:rsidR="008565C4" w:rsidRPr="000C51BA" w:rsidRDefault="008565C4" w:rsidP="00332EF8">
            <w:pPr>
              <w:pStyle w:val="af6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DA5D32" w14:textId="77777777" w:rsidR="008565C4" w:rsidRPr="000C51BA" w:rsidRDefault="008565C4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69DC3230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3F7E4D41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6B668D14" w14:textId="77777777" w:rsidR="008565C4" w:rsidRPr="000C51BA" w:rsidRDefault="008565C4" w:rsidP="008565C4">
      <w:pPr>
        <w:pStyle w:val="Heading3"/>
        <w:rPr>
          <w:color w:val="000000"/>
        </w:rPr>
      </w:pPr>
      <w:bookmarkStart w:id="23" w:name="_Toc22638178"/>
      <w:bookmarkStart w:id="24" w:name="_Toc47178679"/>
      <w:r w:rsidRPr="000C51BA">
        <w:rPr>
          <w:rFonts w:hint="eastAsia"/>
          <w:color w:val="000000"/>
        </w:rPr>
        <w:t>数据描述</w:t>
      </w:r>
      <w:bookmarkEnd w:id="23"/>
      <w:bookmarkEnd w:id="24"/>
    </w:p>
    <w:p w14:paraId="583F29A2" w14:textId="77777777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0A2CFEF3" w14:textId="77777777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7B3D749C" w14:textId="77777777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7FAF77AF" w14:textId="77777777" w:rsidR="008565C4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098F6DE3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5E7753F0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22DBFA0D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6C1492B8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6C4DA06A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79100135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功能描述：接受请求的用户的账号</w:t>
      </w:r>
    </w:p>
    <w:p w14:paraId="760B5473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2BB3A5E8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</w:p>
    <w:p w14:paraId="25F07EF0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164285DF" w14:textId="77777777" w:rsidR="008565C4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111676D5" w14:textId="77777777" w:rsidR="008565C4" w:rsidRPr="000C51BA" w:rsidRDefault="008565C4" w:rsidP="008565C4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25D99369" w14:textId="77777777" w:rsidR="008565C4" w:rsidRPr="000C51BA" w:rsidRDefault="008565C4" w:rsidP="008565C4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函数描述</w:t>
      </w:r>
    </w:p>
    <w:p w14:paraId="26F8E84E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标识：用户管理</w:t>
      </w:r>
      <w:r w:rsidRPr="000C51BA">
        <w:rPr>
          <w:rFonts w:hint="eastAsia"/>
          <w:i w:val="0"/>
          <w:color w:val="000000"/>
        </w:rPr>
        <w:t>模块</w:t>
      </w:r>
    </w:p>
    <w:p w14:paraId="35F4C4EA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1</w:t>
      </w:r>
      <w:r w:rsidRPr="000C51BA">
        <w:rPr>
          <w:rFonts w:hint="eastAsia"/>
          <w:i w:val="0"/>
          <w:color w:val="000000"/>
        </w:rPr>
        <w:t>级设计中的模块</w:t>
      </w:r>
    </w:p>
    <w:p w14:paraId="0A3310EA" w14:textId="51CA8C11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 w:rsidR="00C00F7F">
        <w:rPr>
          <w:rFonts w:hint="eastAsia"/>
          <w:i w:val="0"/>
          <w:color w:val="000000"/>
        </w:rPr>
        <w:t>根据用户不同的操作</w:t>
      </w:r>
      <w:r w:rsidRPr="000C51BA">
        <w:rPr>
          <w:rFonts w:hint="eastAsia"/>
          <w:i w:val="0"/>
          <w:color w:val="000000"/>
        </w:rPr>
        <w:t>，</w:t>
      </w:r>
      <w:r w:rsidR="00C00F7F">
        <w:rPr>
          <w:rFonts w:hint="eastAsia"/>
          <w:i w:val="0"/>
          <w:color w:val="000000"/>
        </w:rPr>
        <w:t>选择不同的操作类型，添加好友、删除好友、</w:t>
      </w:r>
      <w:r w:rsidR="00016460">
        <w:rPr>
          <w:rFonts w:hint="eastAsia"/>
          <w:i w:val="0"/>
          <w:color w:val="000000"/>
        </w:rPr>
        <w:t>好友信息</w:t>
      </w:r>
      <w:r w:rsidR="00016460" w:rsidRPr="000C51BA">
        <w:rPr>
          <w:rFonts w:hint="eastAsia"/>
          <w:i w:val="0"/>
          <w:color w:val="000000"/>
        </w:rPr>
        <w:t xml:space="preserve"> </w:t>
      </w:r>
      <w:r w:rsidRPr="000C51BA">
        <w:rPr>
          <w:rFonts w:hint="eastAsia"/>
          <w:i w:val="0"/>
          <w:color w:val="000000"/>
        </w:rPr>
        <w:t>。</w:t>
      </w:r>
      <w:r w:rsidR="00C00F7F">
        <w:rPr>
          <w:rFonts w:hint="eastAsia"/>
          <w:i w:val="0"/>
          <w:color w:val="000000"/>
        </w:rPr>
        <w:t>将请求</w:t>
      </w:r>
      <w:proofErr w:type="spellStart"/>
      <w:r w:rsidR="00C00F7F">
        <w:rPr>
          <w:rFonts w:hint="eastAsia"/>
          <w:i w:val="0"/>
          <w:color w:val="000000"/>
        </w:rPr>
        <w:t>WChatMessage</w:t>
      </w:r>
      <w:proofErr w:type="spellEnd"/>
      <w:r w:rsidR="00C00F7F">
        <w:rPr>
          <w:rFonts w:hint="eastAsia"/>
          <w:i w:val="0"/>
          <w:color w:val="000000"/>
        </w:rPr>
        <w:t>传递给服务器，服务器根据类型进行响应的处理，处理之后返回处理结</w:t>
      </w:r>
      <w:r w:rsidR="00C00F7F">
        <w:rPr>
          <w:rFonts w:hint="eastAsia"/>
          <w:i w:val="0"/>
          <w:color w:val="000000"/>
        </w:rPr>
        <w:lastRenderedPageBreak/>
        <w:t>果，客户端根据返回结果作出相应的反应。</w:t>
      </w:r>
    </w:p>
    <w:p w14:paraId="641C948E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</w:p>
    <w:p w14:paraId="377C0A97" w14:textId="77777777" w:rsidR="008565C4" w:rsidRPr="000C51BA" w:rsidRDefault="008565C4" w:rsidP="008565C4">
      <w:pPr>
        <w:pStyle w:val="Heading4"/>
        <w:rPr>
          <w:rFonts w:hint="eastAsia"/>
          <w:color w:val="000000"/>
        </w:rPr>
      </w:pPr>
      <w:bookmarkStart w:id="25" w:name="_Toc22638183"/>
      <w:bookmarkStart w:id="26" w:name="_Toc47178684"/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  <w:bookmarkEnd w:id="25"/>
      <w:bookmarkEnd w:id="26"/>
    </w:p>
    <w:p w14:paraId="2CAF1820" w14:textId="54BBC39B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proofErr w:type="spellStart"/>
      <w:r w:rsidR="00D55B11">
        <w:rPr>
          <w:rFonts w:hint="eastAsia"/>
          <w:i w:val="0"/>
          <w:color w:val="000000"/>
        </w:rPr>
        <w:t>sendMessage</w:t>
      </w:r>
      <w:proofErr w:type="spellEnd"/>
    </w:p>
    <w:p w14:paraId="543D5239" w14:textId="7B25E078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 w:rsidR="00D55B11"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proofErr w:type="spellStart"/>
      <w:r w:rsidR="00D55B11">
        <w:rPr>
          <w:rFonts w:hint="eastAsia"/>
          <w:i w:val="0"/>
          <w:color w:val="000000"/>
        </w:rPr>
        <w:t>myAccount</w:t>
      </w:r>
      <w:proofErr w:type="spellEnd"/>
      <w:r w:rsidR="00D55B11">
        <w:rPr>
          <w:rFonts w:hint="eastAsia"/>
          <w:i w:val="0"/>
          <w:color w:val="000000"/>
        </w:rPr>
        <w:t>、</w:t>
      </w:r>
      <w:proofErr w:type="spellStart"/>
      <w:r w:rsidR="00D55B11">
        <w:rPr>
          <w:rFonts w:hint="eastAsia"/>
          <w:i w:val="0"/>
          <w:color w:val="000000"/>
        </w:rPr>
        <w:t>dfAccount</w:t>
      </w:r>
      <w:proofErr w:type="spellEnd"/>
      <w:r w:rsidR="00D55B11">
        <w:rPr>
          <w:rFonts w:hint="eastAsia"/>
          <w:i w:val="0"/>
          <w:color w:val="000000"/>
        </w:rPr>
        <w:t>进行好友管理请求</w:t>
      </w:r>
    </w:p>
    <w:p w14:paraId="4F88434D" w14:textId="2C41B517" w:rsidR="008565C4" w:rsidRPr="00016460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 w:rsidR="00016460">
        <w:rPr>
          <w:rFonts w:hint="eastAsia"/>
          <w:i w:val="0"/>
          <w:color w:val="000000"/>
        </w:rPr>
        <w:t>type</w:t>
      </w:r>
      <w:r w:rsidR="00016460">
        <w:rPr>
          <w:rFonts w:hint="eastAsia"/>
          <w:i w:val="0"/>
          <w:color w:val="000000"/>
        </w:rPr>
        <w:t>、</w:t>
      </w:r>
      <w:proofErr w:type="spellStart"/>
      <w:r w:rsidR="00016460">
        <w:rPr>
          <w:rFonts w:hint="eastAsia"/>
          <w:i w:val="0"/>
          <w:color w:val="000000"/>
        </w:rPr>
        <w:t>myAccount</w:t>
      </w:r>
      <w:proofErr w:type="spellEnd"/>
      <w:r w:rsidR="00016460">
        <w:rPr>
          <w:rFonts w:hint="eastAsia"/>
          <w:i w:val="0"/>
          <w:color w:val="000000"/>
        </w:rPr>
        <w:t>、</w:t>
      </w:r>
      <w:proofErr w:type="spellStart"/>
      <w:r w:rsidR="00016460">
        <w:rPr>
          <w:rFonts w:hint="eastAsia"/>
          <w:i w:val="0"/>
          <w:color w:val="000000"/>
        </w:rPr>
        <w:t>dfAccount</w:t>
      </w:r>
      <w:proofErr w:type="spellEnd"/>
    </w:p>
    <w:p w14:paraId="398ABEB5" w14:textId="77777777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1AC30883" w14:textId="0396F69D" w:rsidR="008565C4" w:rsidRPr="000C51BA" w:rsidRDefault="008565C4" w:rsidP="008565C4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 w:rsidR="00016460">
        <w:rPr>
          <w:rFonts w:hint="eastAsia"/>
          <w:i w:val="0"/>
          <w:color w:val="000000"/>
        </w:rPr>
        <w:t>，提示用户好友操作</w:t>
      </w:r>
      <w:r w:rsidRPr="000C51BA">
        <w:rPr>
          <w:rFonts w:hint="eastAsia"/>
          <w:i w:val="0"/>
          <w:color w:val="000000"/>
        </w:rPr>
        <w:t>失败。如果返回</w:t>
      </w:r>
      <w:r w:rsidRPr="000C51BA">
        <w:rPr>
          <w:rFonts w:hint="eastAsia"/>
          <w:i w:val="0"/>
          <w:color w:val="000000"/>
        </w:rPr>
        <w:t>true</w:t>
      </w:r>
      <w:r w:rsidR="00016460">
        <w:rPr>
          <w:rFonts w:hint="eastAsia"/>
          <w:i w:val="0"/>
          <w:color w:val="000000"/>
        </w:rPr>
        <w:t>，提示用户好友操作成功，</w:t>
      </w:r>
      <w:r w:rsidR="00016460">
        <w:rPr>
          <w:rFonts w:hint="eastAsia"/>
          <w:i w:val="0"/>
          <w:color w:val="000000"/>
        </w:rPr>
        <w:lastRenderedPageBreak/>
        <w:t>并进行相应的处理</w:t>
      </w:r>
    </w:p>
    <w:bookmarkEnd w:id="15"/>
    <w:bookmarkEnd w:id="16"/>
    <w:p w14:paraId="26800C8D" w14:textId="77777777" w:rsidR="008565C4" w:rsidRPr="000C51BA" w:rsidRDefault="008565C4" w:rsidP="00016460">
      <w:pPr>
        <w:pStyle w:val="BodyTextFirstIndent"/>
        <w:ind w:firstLineChars="0" w:firstLine="0"/>
        <w:rPr>
          <w:rFonts w:hint="eastAsia"/>
          <w:color w:val="000000"/>
        </w:rPr>
      </w:pPr>
    </w:p>
    <w:p w14:paraId="196E3293" w14:textId="77777777" w:rsidR="00981413" w:rsidRPr="000C51BA" w:rsidRDefault="00981413" w:rsidP="00046303">
      <w:pPr>
        <w:pStyle w:val="Heading2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消息管理模块详细设计</w:t>
      </w:r>
    </w:p>
    <w:p w14:paraId="3894B3EA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proofErr w:type="spellStart"/>
      <w:r w:rsidRPr="000C51BA">
        <w:rPr>
          <w:rFonts w:hint="eastAsia"/>
          <w:i w:val="0"/>
          <w:color w:val="000000"/>
        </w:rPr>
        <w:t>MessageType</w:t>
      </w:r>
      <w:proofErr w:type="spellEnd"/>
    </w:p>
    <w:p w14:paraId="3BC6E795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58AF1538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4FCDFA3B" w14:textId="77777777" w:rsidR="00016460" w:rsidRDefault="00016460" w:rsidP="00016460">
      <w:pPr>
        <w:pStyle w:val="afc"/>
        <w:ind w:firstLine="420"/>
        <w:rPr>
          <w:rFonts w:ascii="Monaco" w:hAnsi="Monaco" w:cs="Courier New"/>
          <w:color w:val="000000"/>
          <w:sz w:val="23"/>
          <w:szCs w:val="23"/>
        </w:rPr>
      </w:pPr>
      <w:r>
        <w:rPr>
          <w:rFonts w:hint="eastAsia"/>
          <w:i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0B38C" wp14:editId="33A4D1CF">
                <wp:simplePos x="0" y="0"/>
                <wp:positionH relativeFrom="column">
                  <wp:posOffset>244475</wp:posOffset>
                </wp:positionH>
                <wp:positionV relativeFrom="paragraph">
                  <wp:posOffset>226695</wp:posOffset>
                </wp:positionV>
                <wp:extent cx="5791200" cy="5022850"/>
                <wp:effectExtent l="0" t="0" r="0" b="63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02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9252A" w14:textId="77777777" w:rsidR="00016460" w:rsidRDefault="00016460" w:rsidP="00016460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SUCCESS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表明是否成功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表明失败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COM_MES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普通信息包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要求在线好友的包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返回在线好友的包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LOGIN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请求验证登陆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添加好友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"9"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删除好友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GROUP_MES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"10"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群消息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FAIL_NO_USER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登录失败，用户不存在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REGISTER_USER_EXIST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注册失败，用户已存在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GET_USER_INFO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获取用户信息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请求注册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GET_GROUP_MEMBER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获取群成员信息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"16"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请求添加群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请求退出群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LOGOUT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请求登出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44D39E0A" w14:textId="77777777" w:rsidR="00016460" w:rsidRDefault="00016460" w:rsidP="00016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38C" id="Text Box 5" o:spid="_x0000_s1029" type="#_x0000_t202" style="position:absolute;left:0;text-align:left;margin-left:19.25pt;margin-top:17.85pt;width:456pt;height:39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" filled="f" stroked="f">
                <v:textbox>
                  <w:txbxContent>
                    <w:p w14:paraId="67B9252A" w14:textId="77777777" w:rsidR="00016460" w:rsidRDefault="00016460" w:rsidP="00016460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</w:pP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>MessageType</w:t>
                      </w:r>
                      <w:proofErr w:type="spellEnd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SUCCESS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表明是否成功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表明失败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COM_MES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普通信息包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要求在线好友的包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返回在线好友的包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LOGIN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请求验证登陆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添加好友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"9"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删除好友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GROUP_MES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"10"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群消息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FAIL_NO_USER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登录失败，用户不存在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REGISTER_USER_EXIST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注册失败，用户已存在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GET_USER_INFO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获取用户信息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请求注册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GET_GROUP_MEMBER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获取群成员信息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"16"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请求添加群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请求退出群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LOGOUT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请求登出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}</w:t>
                      </w:r>
                    </w:p>
                    <w:p w14:paraId="44D39E0A" w14:textId="77777777" w:rsidR="00016460" w:rsidRDefault="00016460" w:rsidP="00016460"/>
                  </w:txbxContent>
                </v:textbox>
                <w10:wrap type="square"/>
              </v:shape>
            </w:pict>
          </mc:Fallback>
        </mc:AlternateContent>
      </w:r>
    </w:p>
    <w:p w14:paraId="2C059110" w14:textId="77777777" w:rsidR="00016460" w:rsidRPr="001B0E0D" w:rsidRDefault="00016460" w:rsidP="00016460">
      <w:pPr>
        <w:pStyle w:val="afc"/>
        <w:ind w:firstLine="420"/>
        <w:rPr>
          <w:i w:val="0"/>
          <w:color w:val="000000"/>
        </w:rPr>
      </w:pPr>
    </w:p>
    <w:p w14:paraId="6C9ACE4E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09E968B8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016460" w:rsidRPr="000C51BA" w14:paraId="689A26B4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63215A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lastRenderedPageBreak/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509D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38657D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016460" w:rsidRPr="000C51BA" w14:paraId="1A093A9A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CCBAD5D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128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52B57C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016460" w:rsidRPr="000C51BA" w14:paraId="7DD109C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F19F6A4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E378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97E5007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016460" w:rsidRPr="000C51BA" w14:paraId="41E7D192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715DED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3B51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4973AE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016460" w:rsidRPr="000C51BA" w14:paraId="1B9DDFA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5FB570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07D00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8857D2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016460" w:rsidRPr="000C51BA" w14:paraId="5A33BF38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29973F1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A477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0F40BF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016460" w:rsidRPr="000C51BA" w14:paraId="5DE47AC5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E3BAD79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C48A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AD2A3D8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016460" w:rsidRPr="000C51BA" w14:paraId="201CAEA7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46C796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38E2C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520F2B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016460" w:rsidRPr="000C51BA" w14:paraId="0B9BC42E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6501D5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EE98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E5091F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016460" w:rsidRPr="000C51BA" w14:paraId="4D4C750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C1CAFC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212E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E26B077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016460" w:rsidRPr="000C51BA" w14:paraId="24AA7477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32AFC4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AF57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8CA532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016460" w:rsidRPr="000C51BA" w14:paraId="530D91BC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A42B21A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7641E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588901E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016460" w:rsidRPr="000C51BA" w14:paraId="289CD5CB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A9CB409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95D5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88010B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016460" w:rsidRPr="000C51BA" w14:paraId="0BEF9EE0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C29B93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70D2C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2148B9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016460" w:rsidRPr="000C51BA" w14:paraId="1E919BC0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AEBDA9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EBE69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CB7699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016460" w:rsidRPr="000C51BA" w14:paraId="092D9047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10C694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EED96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D7AD1" w14:textId="77777777" w:rsidR="00016460" w:rsidRPr="000C51BA" w:rsidRDefault="00016460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016460" w:rsidRPr="000C51BA" w14:paraId="525A4443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049A15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7EA80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0C064A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016460" w:rsidRPr="000C51BA" w14:paraId="22AF0E58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F99016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7C59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C452F3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30C6062F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37E8061A" w14:textId="77777777" w:rsidR="00016460" w:rsidRPr="000C51BA" w:rsidRDefault="00016460" w:rsidP="00016460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Message</w:t>
      </w:r>
    </w:p>
    <w:p w14:paraId="5B3EE2CB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168F6D4D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1760D780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793809A3" w14:textId="77777777" w:rsidR="00016460" w:rsidRDefault="00016460" w:rsidP="00016460">
      <w:pPr>
        <w:pStyle w:val="HTMLPreformatted"/>
        <w:shd w:val="clear" w:color="auto" w:fill="272822"/>
        <w:rPr>
          <w:rFonts w:ascii="Monaco" w:hAnsi="Monaco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 xml:space="preserve">public class </w:t>
      </w:r>
      <w:proofErr w:type="spellStart"/>
      <w:r>
        <w:rPr>
          <w:rFonts w:ascii="Monaco" w:hAnsi="Monaco"/>
          <w:i/>
          <w:iCs/>
          <w:color w:val="66D9EF"/>
          <w:sz w:val="23"/>
          <w:szCs w:val="23"/>
        </w:rPr>
        <w:t>WChatMessage</w:t>
      </w:r>
      <w:proofErr w:type="spellEnd"/>
      <w:r>
        <w:rPr>
          <w:rFonts w:ascii="Monaco" w:hAnsi="Monaco"/>
          <w:i/>
          <w:iCs/>
          <w:color w:val="66D9EF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implements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Serializable </w:t>
      </w:r>
      <w:r>
        <w:rPr>
          <w:rFonts w:ascii="Monaco" w:hAnsi="Monaco"/>
          <w:color w:val="F9FAF4"/>
          <w:sz w:val="23"/>
          <w:szCs w:val="23"/>
        </w:rPr>
        <w:t>{</w:t>
      </w:r>
      <w:r>
        <w:rPr>
          <w:rFonts w:ascii="Monaco" w:hAnsi="Monaco"/>
          <w:color w:val="F9FAF4"/>
          <w:sz w:val="23"/>
          <w:szCs w:val="23"/>
        </w:rPr>
        <w:br/>
      </w:r>
      <w:r>
        <w:rPr>
          <w:rFonts w:ascii="Monaco" w:hAnsi="Monaco"/>
          <w:color w:val="F9FAF4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t xml:space="preserve">private static final long </w:t>
      </w:r>
      <w:proofErr w:type="spellStart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>serialVersionUID</w:t>
      </w:r>
      <w:proofErr w:type="spellEnd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= </w:t>
      </w:r>
      <w:r>
        <w:rPr>
          <w:rFonts w:ascii="Monaco" w:hAnsi="Monaco"/>
          <w:color w:val="AE81FF"/>
          <w:sz w:val="23"/>
          <w:szCs w:val="23"/>
        </w:rPr>
        <w:t>2L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type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sender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receiver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content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proofErr w:type="spellStart"/>
      <w:r>
        <w:rPr>
          <w:rFonts w:ascii="Monaco" w:hAnsi="Monaco"/>
          <w:color w:val="F8F8F2"/>
          <w:sz w:val="23"/>
          <w:szCs w:val="23"/>
        </w:rPr>
        <w:t>sendTime</w:t>
      </w:r>
      <w:proofErr w:type="spellEnd"/>
      <w:r>
        <w:rPr>
          <w:rFonts w:ascii="Monaco" w:hAnsi="Monaco"/>
          <w:color w:val="F92672"/>
          <w:sz w:val="23"/>
          <w:szCs w:val="23"/>
        </w:rPr>
        <w:t>;</w:t>
      </w:r>
    </w:p>
    <w:p w14:paraId="75D69EA2" w14:textId="77777777" w:rsidR="00016460" w:rsidRDefault="00016460" w:rsidP="00016460">
      <w:pPr>
        <w:pStyle w:val="HTMLPreformatted"/>
        <w:shd w:val="clear" w:color="auto" w:fill="272822"/>
        <w:rPr>
          <w:rFonts w:ascii="Monaco" w:hAnsi="Monaco" w:hint="eastAsia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>}</w:t>
      </w:r>
    </w:p>
    <w:p w14:paraId="4590A6C3" w14:textId="77777777" w:rsidR="00016460" w:rsidRPr="004B10AB" w:rsidRDefault="00016460" w:rsidP="00016460">
      <w:pPr>
        <w:pStyle w:val="HTMLPreformatted"/>
        <w:shd w:val="clear" w:color="auto" w:fill="272822"/>
        <w:rPr>
          <w:rFonts w:ascii="Monaco" w:hAnsi="Monaco" w:hint="eastAsia"/>
          <w:color w:val="F8F8F2"/>
          <w:sz w:val="23"/>
          <w:szCs w:val="23"/>
        </w:rPr>
      </w:pPr>
    </w:p>
    <w:p w14:paraId="595A4EB2" w14:textId="77777777" w:rsidR="00016460" w:rsidRPr="000C51BA" w:rsidRDefault="00016460" w:rsidP="00016460">
      <w:pPr>
        <w:pStyle w:val="afc"/>
        <w:ind w:firstLineChars="0" w:firstLine="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016460" w:rsidRPr="000C51BA" w14:paraId="75FC3610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89E3EB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9A5BB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7DE68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016460" w:rsidRPr="000C51BA" w14:paraId="6F879F2B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7B2EE6F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0472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21675F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016460" w:rsidRPr="000C51BA" w14:paraId="3AE1AE21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237F8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A0EF8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FD0CD2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016460" w:rsidRPr="000C51BA" w14:paraId="6C459E82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E1F9A8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3A1C9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D26A51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016460" w:rsidRPr="000C51BA" w14:paraId="200ACBFA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DECF72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29C0" w14:textId="77777777" w:rsidR="00016460" w:rsidRPr="000C51BA" w:rsidRDefault="00016460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535C5B" w14:textId="77777777" w:rsidR="00016460" w:rsidRPr="000C51BA" w:rsidRDefault="00016460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016460" w:rsidRPr="000C51BA" w14:paraId="4E2C400A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9400325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8DAB" w14:textId="77777777" w:rsidR="00016460" w:rsidRPr="000C51BA" w:rsidRDefault="00016460" w:rsidP="00332EF8">
            <w:pPr>
              <w:pStyle w:val="af6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D889D3" w14:textId="77777777" w:rsidR="00016460" w:rsidRPr="000C51BA" w:rsidRDefault="00016460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12A1980D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5C52EB16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741185F4" w14:textId="77777777" w:rsidR="00016460" w:rsidRPr="000C51BA" w:rsidRDefault="00016460" w:rsidP="00016460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数据描述</w:t>
      </w:r>
    </w:p>
    <w:p w14:paraId="5F4CCF1C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20B24D8D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7355CEAB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3DE67C05" w14:textId="77777777" w:rsid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4E309612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38FA0A9B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6B759C85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1A028DB5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6F03281A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672654FF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功能描述：接受请求的用户的账号</w:t>
      </w:r>
    </w:p>
    <w:p w14:paraId="449795AD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0655DBED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</w:p>
    <w:p w14:paraId="26E2D0EA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6675753A" w14:textId="77777777" w:rsidR="00016460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431F1234" w14:textId="77777777" w:rsidR="00016460" w:rsidRPr="000C51BA" w:rsidRDefault="00016460" w:rsidP="00016460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1A0A3075" w14:textId="77777777" w:rsidR="00016460" w:rsidRPr="000C51BA" w:rsidRDefault="00016460" w:rsidP="00016460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函数描述</w:t>
      </w:r>
    </w:p>
    <w:p w14:paraId="13F1AAA2" w14:textId="24C310A0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</w:t>
      </w:r>
      <w:r>
        <w:rPr>
          <w:rFonts w:hint="eastAsia"/>
          <w:i w:val="0"/>
          <w:color w:val="000000"/>
        </w:rPr>
        <w:t>发送消息</w:t>
      </w:r>
      <w:r w:rsidRPr="000C51BA">
        <w:rPr>
          <w:rFonts w:hint="eastAsia"/>
          <w:i w:val="0"/>
          <w:color w:val="000000"/>
        </w:rPr>
        <w:t>模块</w:t>
      </w:r>
    </w:p>
    <w:p w14:paraId="392BD02F" w14:textId="5CF4B24F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2</w:t>
      </w:r>
      <w:r w:rsidRPr="000C51BA">
        <w:rPr>
          <w:rFonts w:hint="eastAsia"/>
          <w:i w:val="0"/>
          <w:color w:val="000000"/>
        </w:rPr>
        <w:t>级设计中的模块</w:t>
      </w:r>
    </w:p>
    <w:p w14:paraId="60DE71EA" w14:textId="00679C93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>
        <w:rPr>
          <w:rFonts w:hint="eastAsia"/>
          <w:i w:val="0"/>
          <w:color w:val="000000"/>
        </w:rPr>
        <w:t>根据用户</w:t>
      </w:r>
      <w:r>
        <w:rPr>
          <w:rFonts w:hint="eastAsia"/>
          <w:i w:val="0"/>
          <w:color w:val="000000"/>
        </w:rPr>
        <w:t>发送消息请求</w:t>
      </w:r>
      <w:r w:rsidRPr="000C51BA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传递对应的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、发送者账号、接收者账号、消息内容</w:t>
      </w:r>
      <w:r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给</w:t>
      </w:r>
      <w:proofErr w:type="spellStart"/>
      <w:r>
        <w:rPr>
          <w:rFonts w:hint="eastAsia"/>
          <w:i w:val="0"/>
          <w:color w:val="000000"/>
        </w:rPr>
        <w:t>sendMessage</w:t>
      </w:r>
      <w:proofErr w:type="spellEnd"/>
      <w:r>
        <w:rPr>
          <w:rFonts w:hint="eastAsia"/>
          <w:i w:val="0"/>
          <w:color w:val="000000"/>
        </w:rPr>
        <w:t>函数，函数向服务端发送请求</w:t>
      </w:r>
      <w:r w:rsidRPr="000C51BA">
        <w:rPr>
          <w:rFonts w:hint="eastAsia"/>
          <w:i w:val="0"/>
          <w:color w:val="000000"/>
        </w:rPr>
        <w:t>。</w:t>
      </w:r>
      <w:r w:rsidR="00826BBE">
        <w:rPr>
          <w:rFonts w:hint="eastAsia"/>
          <w:i w:val="0"/>
          <w:color w:val="000000"/>
        </w:rPr>
        <w:t>服务器收到请求之后，将对应的消息发送个对应</w:t>
      </w:r>
      <w:r w:rsidR="00826BBE">
        <w:rPr>
          <w:rFonts w:hint="eastAsia"/>
          <w:i w:val="0"/>
          <w:color w:val="000000"/>
        </w:rPr>
        <w:lastRenderedPageBreak/>
        <w:t>的客户端，客户端显示消息。</w:t>
      </w:r>
      <w:r w:rsidR="00826BBE" w:rsidRPr="000C51BA">
        <w:rPr>
          <w:i w:val="0"/>
          <w:color w:val="000000"/>
        </w:rPr>
        <w:t xml:space="preserve"> </w:t>
      </w:r>
    </w:p>
    <w:p w14:paraId="50C50BDA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</w:p>
    <w:p w14:paraId="32648EFA" w14:textId="77777777" w:rsidR="00016460" w:rsidRPr="000C51BA" w:rsidRDefault="00016460" w:rsidP="00016460">
      <w:pPr>
        <w:pStyle w:val="Heading4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56CDCC0F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proofErr w:type="spellStart"/>
      <w:r>
        <w:rPr>
          <w:rFonts w:hint="eastAsia"/>
          <w:i w:val="0"/>
          <w:color w:val="000000"/>
        </w:rPr>
        <w:t>sendMessage</w:t>
      </w:r>
      <w:proofErr w:type="spellEnd"/>
    </w:p>
    <w:p w14:paraId="301A40FA" w14:textId="77777777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  <w:r>
        <w:rPr>
          <w:rFonts w:hint="eastAsia"/>
          <w:i w:val="0"/>
          <w:color w:val="000000"/>
        </w:rPr>
        <w:t>进行好友管理请求</w:t>
      </w:r>
    </w:p>
    <w:p w14:paraId="7A3B9560" w14:textId="77777777" w:rsidR="00016460" w:rsidRPr="00016460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5ADE8CEB" w14:textId="21EE60E3" w:rsidR="00016460" w:rsidRPr="000C51BA" w:rsidRDefault="00016460" w:rsidP="00016460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</w:p>
    <w:p w14:paraId="3396F178" w14:textId="77777777" w:rsidR="00981413" w:rsidRPr="000C51BA" w:rsidRDefault="00981413" w:rsidP="00826BBE">
      <w:pPr>
        <w:pStyle w:val="Heading2"/>
        <w:numPr>
          <w:ilvl w:val="0"/>
          <w:numId w:val="0"/>
        </w:numPr>
        <w:ind w:left="774" w:hanging="576"/>
        <w:rPr>
          <w:rFonts w:hint="eastAsia"/>
          <w:color w:val="000000"/>
        </w:rPr>
      </w:pPr>
    </w:p>
    <w:p w14:paraId="40BA47AF" w14:textId="77777777" w:rsidR="00981413" w:rsidRDefault="00981413" w:rsidP="00046303">
      <w:pPr>
        <w:pStyle w:val="Heading2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群聊管理模块详细设计</w:t>
      </w:r>
    </w:p>
    <w:p w14:paraId="1A288507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proofErr w:type="spellStart"/>
      <w:r w:rsidRPr="000C51BA">
        <w:rPr>
          <w:rFonts w:hint="eastAsia"/>
          <w:i w:val="0"/>
          <w:color w:val="000000"/>
        </w:rPr>
        <w:t>MessageType</w:t>
      </w:r>
      <w:proofErr w:type="spellEnd"/>
    </w:p>
    <w:p w14:paraId="1F8414D8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292057E5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58D8B339" w14:textId="77777777" w:rsidR="00826BBE" w:rsidRDefault="00826BBE" w:rsidP="00826BBE">
      <w:pPr>
        <w:pStyle w:val="afc"/>
        <w:ind w:firstLine="420"/>
        <w:rPr>
          <w:rFonts w:ascii="Monaco" w:hAnsi="Monaco" w:cs="Courier New"/>
          <w:color w:val="000000"/>
          <w:sz w:val="23"/>
          <w:szCs w:val="23"/>
        </w:rPr>
      </w:pPr>
      <w:r>
        <w:rPr>
          <w:rFonts w:hint="eastAsia"/>
          <w:i w:val="0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A6FEF" wp14:editId="6BF4F319">
                <wp:simplePos x="0" y="0"/>
                <wp:positionH relativeFrom="column">
                  <wp:posOffset>244475</wp:posOffset>
                </wp:positionH>
                <wp:positionV relativeFrom="paragraph">
                  <wp:posOffset>226695</wp:posOffset>
                </wp:positionV>
                <wp:extent cx="5791200" cy="50228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02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5BF84" w14:textId="77777777" w:rsidR="00826BBE" w:rsidRDefault="00826BBE" w:rsidP="00826BBE">
                            <w:pPr>
                              <w:pStyle w:val="HTMLPreformatted"/>
                              <w:shd w:val="clear" w:color="auto" w:fill="272822"/>
                              <w:rPr>
                                <w:rFonts w:ascii="Monaco" w:hAnsi="Monaco"/>
                                <w:color w:val="F8F8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>MessageType</w:t>
                            </w:r>
                            <w:proofErr w:type="spellEnd"/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SUCCESS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表明是否成功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表明失败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COM_MES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普通信息包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要求在线好友的包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RET_ONLINE_FRIENDS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返回在线好友的包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LOGIN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请求验证登陆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添加好友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DEL_BUDDY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"9"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删除好友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GROUP_MES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"10"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群消息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FAIL_NO_USER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"11"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登录失败，用户不存在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REGISTER_USER_EXIST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"12"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注册失败，用户已存在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GET_USER_INFO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"13"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获取用户信息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REGISTER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"14"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; 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请求注册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GET_GROUP_MEMBER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"15"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获取群成员信息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ADD_GROUP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"16"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请求添加群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DEL_GROUP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"17"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请求退出群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public static final </w:t>
                            </w:r>
                            <w:r>
                              <w:rPr>
                                <w:rFonts w:ascii="Monaco" w:hAnsi="Monaco"/>
                                <w:i/>
                                <w:iCs/>
                                <w:color w:val="66D9EF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Monaco" w:hAnsi="Monaco"/>
                                <w:b/>
                                <w:bCs/>
                                <w:i/>
                                <w:iCs/>
                                <w:color w:val="660E7A"/>
                                <w:sz w:val="23"/>
                                <w:szCs w:val="23"/>
                              </w:rPr>
                              <w:t xml:space="preserve">LOGOUT 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Monaco" w:hAnsi="Monaco"/>
                                <w:color w:val="E6DB74"/>
                                <w:sz w:val="23"/>
                                <w:szCs w:val="23"/>
                              </w:rPr>
                              <w:t>"18"</w:t>
                            </w:r>
                            <w:r>
                              <w:rPr>
                                <w:rFonts w:ascii="Monaco" w:hAnsi="Monaco"/>
                                <w:color w:val="F9267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////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t>请求登出</w:t>
                            </w:r>
                            <w:r>
                              <w:rPr>
                                <w:rFonts w:ascii="Monaco" w:hAnsi="Monaco"/>
                                <w:color w:val="75715E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onaco" w:hAnsi="Monaco"/>
                                <w:color w:val="F9FAF4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6F41362B" w14:textId="77777777" w:rsidR="00826BBE" w:rsidRDefault="00826BBE" w:rsidP="00826B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6FEF" id="Text Box 6" o:spid="_x0000_s1030" type="#_x0000_t202" style="position:absolute;left:0;text-align:left;margin-left:19.25pt;margin-top:17.85pt;width:456pt;height:39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" filled="f" stroked="f">
                <v:textbox>
                  <w:txbxContent>
                    <w:p w14:paraId="7B75BF84" w14:textId="77777777" w:rsidR="00826BBE" w:rsidRDefault="00826BBE" w:rsidP="00826BBE">
                      <w:pPr>
                        <w:pStyle w:val="HTMLPreformatted"/>
                        <w:shd w:val="clear" w:color="auto" w:fill="272822"/>
                        <w:rPr>
                          <w:rFonts w:ascii="Monaco" w:hAnsi="Monaco"/>
                          <w:color w:val="F8F8F2"/>
                          <w:sz w:val="23"/>
                          <w:szCs w:val="23"/>
                        </w:rPr>
                      </w:pP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>MessageType</w:t>
                      </w:r>
                      <w:proofErr w:type="spellEnd"/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SUCCESS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表明是否成功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表明失败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COM_MES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普通信息包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要求在线好友的包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RET_ONLINE_FRIENDS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返回在线好友的包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LOGIN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请求验证登陆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添加好友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DEL_BUDDY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"9"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删除好友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GROUP_MES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"10"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群消息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FAIL_NO_USER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"11"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登录失败，用户不存在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REGISTER_USER_EXIST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"12"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注册失败，用户已存在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GET_USER_INFO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"13"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获取用户信息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REGISTER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"14"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; 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请求注册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GET_GROUP_MEMBER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"15"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获取群成员信息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ADD_GROUP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"16"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请求添加群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DEL_GROUP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"17"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请求退出群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public static final </w:t>
                      </w:r>
                      <w:r>
                        <w:rPr>
                          <w:rFonts w:ascii="Monaco" w:hAnsi="Monaco"/>
                          <w:i/>
                          <w:iCs/>
                          <w:color w:val="66D9EF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Monaco" w:hAnsi="Monaco"/>
                          <w:b/>
                          <w:bCs/>
                          <w:i/>
                          <w:iCs/>
                          <w:color w:val="660E7A"/>
                          <w:sz w:val="23"/>
                          <w:szCs w:val="23"/>
                        </w:rPr>
                        <w:t xml:space="preserve">LOGOUT 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Monaco" w:hAnsi="Monaco"/>
                          <w:color w:val="E6DB74"/>
                          <w:sz w:val="23"/>
                          <w:szCs w:val="23"/>
                        </w:rPr>
                        <w:t>"18"</w:t>
                      </w:r>
                      <w:r>
                        <w:rPr>
                          <w:rFonts w:ascii="Monaco" w:hAnsi="Monaco"/>
                          <w:color w:val="F9267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////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t>请求登出</w:t>
                      </w:r>
                      <w:r>
                        <w:rPr>
                          <w:rFonts w:ascii="Monaco" w:hAnsi="Monaco"/>
                          <w:color w:val="75715E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onaco" w:hAnsi="Monaco"/>
                          <w:color w:val="F9FAF4"/>
                          <w:sz w:val="23"/>
                          <w:szCs w:val="23"/>
                        </w:rPr>
                        <w:t>}</w:t>
                      </w:r>
                    </w:p>
                    <w:p w14:paraId="6F41362B" w14:textId="77777777" w:rsidR="00826BBE" w:rsidRDefault="00826BBE" w:rsidP="00826BBE"/>
                  </w:txbxContent>
                </v:textbox>
                <w10:wrap type="square"/>
              </v:shape>
            </w:pict>
          </mc:Fallback>
        </mc:AlternateContent>
      </w:r>
    </w:p>
    <w:p w14:paraId="0C60730B" w14:textId="77777777" w:rsidR="00826BBE" w:rsidRPr="001B0E0D" w:rsidRDefault="00826BBE" w:rsidP="00826BBE">
      <w:pPr>
        <w:pStyle w:val="afc"/>
        <w:ind w:firstLine="420"/>
        <w:rPr>
          <w:i w:val="0"/>
          <w:color w:val="000000"/>
        </w:rPr>
      </w:pPr>
    </w:p>
    <w:p w14:paraId="6B2A1E99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49E4B6DD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26BBE" w:rsidRPr="000C51BA" w14:paraId="3FC2A8A4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4809AF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lastRenderedPageBreak/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70C3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FAE225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26BBE" w:rsidRPr="000C51BA" w14:paraId="0A70E45F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9CC778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D7ED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9551D3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826BBE" w:rsidRPr="000C51BA" w14:paraId="6E28BE07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F5C663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88E72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D7406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826BBE" w:rsidRPr="000C51BA" w14:paraId="4C505B97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C0F070F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8F4F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1CA0C5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826BBE" w:rsidRPr="000C51BA" w14:paraId="51FD083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D68845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A5CB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18337B5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826BBE" w:rsidRPr="000C51BA" w14:paraId="4129E1AC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315B14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0F71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6DD4196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826BBE" w:rsidRPr="000C51BA" w14:paraId="177BB3FA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C35694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5677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4ADFE3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826BBE" w:rsidRPr="000C51BA" w14:paraId="1AC0A723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B42D3F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C944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8E0774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826BBE" w:rsidRPr="000C51BA" w14:paraId="6BA032DD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D8B3D1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4B6A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95105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826BBE" w:rsidRPr="000C51BA" w14:paraId="6C65BB39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CC4C01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CF27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FF3F0B3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826BBE" w:rsidRPr="000C51BA" w14:paraId="44479F27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CC5C6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2458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DC30C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826BBE" w:rsidRPr="000C51BA" w14:paraId="77C9B0F8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B16DBE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CBF1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5BC60D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826BBE" w:rsidRPr="000C51BA" w14:paraId="3C36B2D0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97088B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F6615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6C063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826BBE" w:rsidRPr="000C51BA" w14:paraId="0D193354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97698B3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CDB46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F04FAE0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826BBE" w:rsidRPr="000C51BA" w14:paraId="79015CE4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D2C9BA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19E7E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7A0AE9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826BBE" w:rsidRPr="000C51BA" w14:paraId="3456027C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558546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69E61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56C1CF" w14:textId="77777777" w:rsidR="00826BBE" w:rsidRPr="000C51BA" w:rsidRDefault="00826BBE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826BBE" w:rsidRPr="000C51BA" w14:paraId="2683C2CD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AA1241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4532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EA5320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826BBE" w:rsidRPr="000C51BA" w14:paraId="34859640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D4F396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1956A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1DC7C4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03E1EC65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0D369BB0" w14:textId="77777777" w:rsidR="00826BBE" w:rsidRPr="000C51BA" w:rsidRDefault="00826BBE" w:rsidP="00826BBE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Message</w:t>
      </w:r>
    </w:p>
    <w:p w14:paraId="02FF5CDF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199A97C1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5ABC7831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0B5BDFAC" w14:textId="77777777" w:rsidR="00826BBE" w:rsidRDefault="00826BBE" w:rsidP="00826BBE">
      <w:pPr>
        <w:pStyle w:val="HTMLPreformatted"/>
        <w:shd w:val="clear" w:color="auto" w:fill="272822"/>
        <w:rPr>
          <w:rFonts w:ascii="Monaco" w:hAnsi="Monaco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 xml:space="preserve">public class </w:t>
      </w:r>
      <w:proofErr w:type="spellStart"/>
      <w:r>
        <w:rPr>
          <w:rFonts w:ascii="Monaco" w:hAnsi="Monaco"/>
          <w:i/>
          <w:iCs/>
          <w:color w:val="66D9EF"/>
          <w:sz w:val="23"/>
          <w:szCs w:val="23"/>
        </w:rPr>
        <w:t>WChatMessage</w:t>
      </w:r>
      <w:proofErr w:type="spellEnd"/>
      <w:r>
        <w:rPr>
          <w:rFonts w:ascii="Monaco" w:hAnsi="Monaco"/>
          <w:i/>
          <w:iCs/>
          <w:color w:val="66D9EF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implements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Serializable </w:t>
      </w:r>
      <w:r>
        <w:rPr>
          <w:rFonts w:ascii="Monaco" w:hAnsi="Monaco"/>
          <w:color w:val="F9FAF4"/>
          <w:sz w:val="23"/>
          <w:szCs w:val="23"/>
        </w:rPr>
        <w:t>{</w:t>
      </w:r>
      <w:r>
        <w:rPr>
          <w:rFonts w:ascii="Monaco" w:hAnsi="Monaco"/>
          <w:color w:val="F9FAF4"/>
          <w:sz w:val="23"/>
          <w:szCs w:val="23"/>
        </w:rPr>
        <w:br/>
      </w:r>
      <w:r>
        <w:rPr>
          <w:rFonts w:ascii="Monaco" w:hAnsi="Monaco"/>
          <w:color w:val="F9FAF4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t xml:space="preserve">private static final long </w:t>
      </w:r>
      <w:proofErr w:type="spellStart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>serialVersionUID</w:t>
      </w:r>
      <w:proofErr w:type="spellEnd"/>
      <w:r>
        <w:rPr>
          <w:rFonts w:ascii="Monaco" w:hAnsi="Monaco"/>
          <w:b/>
          <w:bCs/>
          <w:i/>
          <w:iCs/>
          <w:color w:val="660E7A"/>
          <w:sz w:val="23"/>
          <w:szCs w:val="23"/>
        </w:rPr>
        <w:t xml:space="preserve"> </w:t>
      </w:r>
      <w:r>
        <w:rPr>
          <w:rFonts w:ascii="Monaco" w:hAnsi="Monaco"/>
          <w:color w:val="F92672"/>
          <w:sz w:val="23"/>
          <w:szCs w:val="23"/>
        </w:rPr>
        <w:t xml:space="preserve">= </w:t>
      </w:r>
      <w:r>
        <w:rPr>
          <w:rFonts w:ascii="Monaco" w:hAnsi="Monaco"/>
          <w:color w:val="AE81FF"/>
          <w:sz w:val="23"/>
          <w:szCs w:val="23"/>
        </w:rPr>
        <w:t>2L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type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sender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receiver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r>
        <w:rPr>
          <w:rFonts w:ascii="Monaco" w:hAnsi="Monaco"/>
          <w:color w:val="F8F8F2"/>
          <w:sz w:val="23"/>
          <w:szCs w:val="23"/>
        </w:rPr>
        <w:t>content</w:t>
      </w:r>
      <w:r>
        <w:rPr>
          <w:rFonts w:ascii="Monaco" w:hAnsi="Monaco"/>
          <w:color w:val="F92672"/>
          <w:sz w:val="23"/>
          <w:szCs w:val="23"/>
        </w:rPr>
        <w:t>;</w:t>
      </w:r>
      <w:r>
        <w:rPr>
          <w:rFonts w:ascii="Monaco" w:hAnsi="Monaco"/>
          <w:color w:val="F92672"/>
          <w:sz w:val="23"/>
          <w:szCs w:val="23"/>
        </w:rPr>
        <w:br/>
        <w:t xml:space="preserve">    private </w:t>
      </w:r>
      <w:r>
        <w:rPr>
          <w:rFonts w:ascii="Monaco" w:hAnsi="Monaco"/>
          <w:i/>
          <w:iCs/>
          <w:color w:val="66D9EF"/>
          <w:sz w:val="23"/>
          <w:szCs w:val="23"/>
        </w:rPr>
        <w:t xml:space="preserve">String </w:t>
      </w:r>
      <w:proofErr w:type="spellStart"/>
      <w:r>
        <w:rPr>
          <w:rFonts w:ascii="Monaco" w:hAnsi="Monaco"/>
          <w:color w:val="F8F8F2"/>
          <w:sz w:val="23"/>
          <w:szCs w:val="23"/>
        </w:rPr>
        <w:t>sendTime</w:t>
      </w:r>
      <w:proofErr w:type="spellEnd"/>
      <w:r>
        <w:rPr>
          <w:rFonts w:ascii="Monaco" w:hAnsi="Monaco"/>
          <w:color w:val="F92672"/>
          <w:sz w:val="23"/>
          <w:szCs w:val="23"/>
        </w:rPr>
        <w:t>;</w:t>
      </w:r>
    </w:p>
    <w:p w14:paraId="5EA0843A" w14:textId="77777777" w:rsidR="00826BBE" w:rsidRDefault="00826BBE" w:rsidP="00826BBE">
      <w:pPr>
        <w:pStyle w:val="HTMLPreformatted"/>
        <w:shd w:val="clear" w:color="auto" w:fill="272822"/>
        <w:rPr>
          <w:rFonts w:ascii="Monaco" w:hAnsi="Monaco" w:hint="eastAsia"/>
          <w:color w:val="F92672"/>
          <w:sz w:val="23"/>
          <w:szCs w:val="23"/>
        </w:rPr>
      </w:pPr>
      <w:r>
        <w:rPr>
          <w:rFonts w:ascii="Monaco" w:hAnsi="Monaco"/>
          <w:color w:val="F92672"/>
          <w:sz w:val="23"/>
          <w:szCs w:val="23"/>
        </w:rPr>
        <w:t>}</w:t>
      </w:r>
    </w:p>
    <w:p w14:paraId="4EFD8E7E" w14:textId="77777777" w:rsidR="00826BBE" w:rsidRPr="004B10AB" w:rsidRDefault="00826BBE" w:rsidP="00826BBE">
      <w:pPr>
        <w:pStyle w:val="HTMLPreformatted"/>
        <w:shd w:val="clear" w:color="auto" w:fill="272822"/>
        <w:rPr>
          <w:rFonts w:ascii="Monaco" w:hAnsi="Monaco" w:hint="eastAsia"/>
          <w:color w:val="F8F8F2"/>
          <w:sz w:val="23"/>
          <w:szCs w:val="23"/>
        </w:rPr>
      </w:pPr>
    </w:p>
    <w:p w14:paraId="7050676A" w14:textId="77777777" w:rsidR="00826BBE" w:rsidRPr="000C51BA" w:rsidRDefault="00826BBE" w:rsidP="00826BBE">
      <w:pPr>
        <w:pStyle w:val="afc"/>
        <w:ind w:firstLineChars="0" w:firstLine="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26BBE" w:rsidRPr="000C51BA" w14:paraId="53F85524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9C4012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2E867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AA868B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26BBE" w:rsidRPr="000C51BA" w14:paraId="64B0675B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E72D53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D4E4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86E25E3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826BBE" w:rsidRPr="000C51BA" w14:paraId="749B7CD2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79EB7E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2E06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8E4936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826BBE" w:rsidRPr="000C51BA" w14:paraId="02B703A0" w14:textId="77777777" w:rsidTr="00332EF8">
        <w:tblPrEx>
          <w:tblCellMar>
            <w:top w:w="0" w:type="dxa"/>
            <w:bottom w:w="0" w:type="dxa"/>
          </w:tblCellMar>
        </w:tblPrEx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108D30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51884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8A74FE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826BBE" w:rsidRPr="000C51BA" w14:paraId="6C113002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12D250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21F3" w14:textId="77777777" w:rsidR="00826BBE" w:rsidRPr="000C51BA" w:rsidRDefault="00826BBE" w:rsidP="00332EF8">
            <w:pPr>
              <w:pStyle w:val="aa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6F264C9" w14:textId="77777777" w:rsidR="00826BBE" w:rsidRPr="000C51BA" w:rsidRDefault="00826BBE" w:rsidP="00332EF8">
            <w:pPr>
              <w:pStyle w:val="aa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826BBE" w:rsidRPr="000C51BA" w14:paraId="70431722" w14:textId="77777777" w:rsidTr="00332EF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6BB762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711C7" w14:textId="77777777" w:rsidR="00826BBE" w:rsidRPr="000C51BA" w:rsidRDefault="00826BBE" w:rsidP="00332EF8">
            <w:pPr>
              <w:pStyle w:val="af6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21DDB4" w14:textId="77777777" w:rsidR="00826BBE" w:rsidRPr="000C51BA" w:rsidRDefault="00826BBE" w:rsidP="00332EF8">
            <w:pPr>
              <w:pStyle w:val="af6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58DB5DE6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72AE25C8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1DEC52B5" w14:textId="77777777" w:rsidR="00826BBE" w:rsidRPr="000C51BA" w:rsidRDefault="00826BBE" w:rsidP="00826BBE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数据描述</w:t>
      </w:r>
    </w:p>
    <w:p w14:paraId="0E2DB6B5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0AC70623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10433207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7CE2EAB1" w14:textId="77777777" w:rsidR="00826BBE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28527253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7DF8B4E3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49406765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</w:p>
    <w:p w14:paraId="46CB5C24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029AB1BD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03A15F47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功能描述：接受请求的用户的账号</w:t>
      </w:r>
    </w:p>
    <w:p w14:paraId="60D0E270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 xml:space="preserve">String 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488BC3A3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</w:p>
    <w:p w14:paraId="34DD106B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1FCBA84C" w14:textId="77777777" w:rsidR="00826BBE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630433C3" w14:textId="77777777" w:rsidR="00826BBE" w:rsidRPr="000C51BA" w:rsidRDefault="00826BBE" w:rsidP="00826BBE">
      <w:pPr>
        <w:pStyle w:val="afc"/>
        <w:ind w:firstLineChars="0"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3342BCF9" w14:textId="77777777" w:rsidR="00826BBE" w:rsidRPr="000C51BA" w:rsidRDefault="00826BBE" w:rsidP="00826BBE">
      <w:pPr>
        <w:pStyle w:val="Heading3"/>
        <w:rPr>
          <w:color w:val="000000"/>
        </w:rPr>
      </w:pPr>
      <w:r w:rsidRPr="000C51BA">
        <w:rPr>
          <w:rFonts w:hint="eastAsia"/>
          <w:color w:val="000000"/>
        </w:rPr>
        <w:t>函数描述</w:t>
      </w:r>
    </w:p>
    <w:p w14:paraId="22585CF9" w14:textId="4F14772D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标识：群组管理</w:t>
      </w:r>
      <w:r w:rsidRPr="000C51BA">
        <w:rPr>
          <w:rFonts w:hint="eastAsia"/>
          <w:i w:val="0"/>
          <w:color w:val="000000"/>
        </w:rPr>
        <w:t>模块</w:t>
      </w:r>
    </w:p>
    <w:p w14:paraId="32F37EFF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1</w:t>
      </w:r>
      <w:r w:rsidRPr="000C51BA">
        <w:rPr>
          <w:rFonts w:hint="eastAsia"/>
          <w:i w:val="0"/>
          <w:color w:val="000000"/>
        </w:rPr>
        <w:t>级设计中的模块</w:t>
      </w:r>
    </w:p>
    <w:p w14:paraId="425BBB80" w14:textId="19841509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>
        <w:rPr>
          <w:rFonts w:hint="eastAsia"/>
          <w:i w:val="0"/>
          <w:color w:val="000000"/>
        </w:rPr>
        <w:t>根据用户不同的操作</w:t>
      </w:r>
      <w:r w:rsidRPr="000C51BA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选择不同的操作类型，</w:t>
      </w:r>
      <w:r>
        <w:rPr>
          <w:rFonts w:hint="eastAsia"/>
          <w:i w:val="0"/>
          <w:color w:val="000000"/>
        </w:rPr>
        <w:t>添加群组、删除群组</w:t>
      </w:r>
      <w:r w:rsidRPr="000C51BA">
        <w:rPr>
          <w:rFonts w:hint="eastAsia"/>
          <w:i w:val="0"/>
          <w:color w:val="000000"/>
        </w:rPr>
        <w:t>。</w:t>
      </w:r>
      <w:r>
        <w:rPr>
          <w:rFonts w:hint="eastAsia"/>
          <w:i w:val="0"/>
          <w:color w:val="000000"/>
        </w:rPr>
        <w:t>将请求</w:t>
      </w:r>
      <w:proofErr w:type="spellStart"/>
      <w:r>
        <w:rPr>
          <w:rFonts w:hint="eastAsia"/>
          <w:i w:val="0"/>
          <w:color w:val="000000"/>
        </w:rPr>
        <w:t>WChatMessage</w:t>
      </w:r>
      <w:proofErr w:type="spellEnd"/>
      <w:r>
        <w:rPr>
          <w:rFonts w:hint="eastAsia"/>
          <w:i w:val="0"/>
          <w:color w:val="000000"/>
        </w:rPr>
        <w:t>传递给服务器，服务器根据类型进行响应的处理，处理之后返回处理结果，客户</w:t>
      </w:r>
      <w:r>
        <w:rPr>
          <w:rFonts w:hint="eastAsia"/>
          <w:i w:val="0"/>
          <w:color w:val="000000"/>
        </w:rPr>
        <w:lastRenderedPageBreak/>
        <w:t>端根据返回结果作出相应的反应。</w:t>
      </w:r>
    </w:p>
    <w:p w14:paraId="5435068C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</w:p>
    <w:p w14:paraId="11491C07" w14:textId="77777777" w:rsidR="00826BBE" w:rsidRPr="000C51BA" w:rsidRDefault="00826BBE" w:rsidP="00826BBE">
      <w:pPr>
        <w:pStyle w:val="Heading4"/>
        <w:rPr>
          <w:rFonts w:hint="eastAsia"/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3CC4F2FD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proofErr w:type="spellStart"/>
      <w:r>
        <w:rPr>
          <w:rFonts w:hint="eastAsia"/>
          <w:i w:val="0"/>
          <w:color w:val="000000"/>
        </w:rPr>
        <w:t>sendMessage</w:t>
      </w:r>
      <w:proofErr w:type="spellEnd"/>
    </w:p>
    <w:p w14:paraId="6AAAA175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  <w:r>
        <w:rPr>
          <w:rFonts w:hint="eastAsia"/>
          <w:i w:val="0"/>
          <w:color w:val="000000"/>
        </w:rPr>
        <w:t>进行好友管理请求</w:t>
      </w:r>
    </w:p>
    <w:p w14:paraId="2F0105A2" w14:textId="77777777" w:rsidR="00826BBE" w:rsidRPr="00016460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myAccount</w:t>
      </w:r>
      <w:proofErr w:type="spellEnd"/>
      <w:r>
        <w:rPr>
          <w:rFonts w:hint="eastAsia"/>
          <w:i w:val="0"/>
          <w:color w:val="000000"/>
        </w:rPr>
        <w:t>、</w:t>
      </w:r>
      <w:proofErr w:type="spellStart"/>
      <w:r>
        <w:rPr>
          <w:rFonts w:hint="eastAsia"/>
          <w:i w:val="0"/>
          <w:color w:val="000000"/>
        </w:rPr>
        <w:t>dfAccount</w:t>
      </w:r>
      <w:proofErr w:type="spellEnd"/>
    </w:p>
    <w:p w14:paraId="5541E28E" w14:textId="7777777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5B9D3F18" w14:textId="4277E167" w:rsidR="00826BBE" w:rsidRPr="000C51BA" w:rsidRDefault="00826BBE" w:rsidP="00826BBE">
      <w:pPr>
        <w:pStyle w:val="afc"/>
        <w:ind w:firstLine="420"/>
        <w:rPr>
          <w:rFonts w:hint="eastAsia"/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>
        <w:rPr>
          <w:rFonts w:hint="eastAsia"/>
          <w:i w:val="0"/>
          <w:color w:val="000000"/>
        </w:rPr>
        <w:t>，提示用户群组</w:t>
      </w:r>
      <w:r>
        <w:rPr>
          <w:rFonts w:hint="eastAsia"/>
          <w:i w:val="0"/>
          <w:color w:val="000000"/>
        </w:rPr>
        <w:t>操作</w:t>
      </w:r>
      <w:r w:rsidRPr="000C51BA">
        <w:rPr>
          <w:rFonts w:hint="eastAsia"/>
          <w:i w:val="0"/>
          <w:color w:val="000000"/>
        </w:rPr>
        <w:t>失败。如果返回</w:t>
      </w:r>
      <w:r w:rsidRPr="000C51BA">
        <w:rPr>
          <w:rFonts w:hint="eastAsia"/>
          <w:i w:val="0"/>
          <w:color w:val="000000"/>
        </w:rPr>
        <w:t>true</w:t>
      </w:r>
      <w:r>
        <w:rPr>
          <w:rFonts w:hint="eastAsia"/>
          <w:i w:val="0"/>
          <w:color w:val="000000"/>
        </w:rPr>
        <w:t>，提示用户</w:t>
      </w:r>
      <w:r>
        <w:rPr>
          <w:rFonts w:hint="eastAsia"/>
          <w:i w:val="0"/>
          <w:color w:val="000000"/>
        </w:rPr>
        <w:t>群组</w:t>
      </w:r>
      <w:r>
        <w:rPr>
          <w:rFonts w:hint="eastAsia"/>
          <w:i w:val="0"/>
          <w:color w:val="000000"/>
        </w:rPr>
        <w:t>操作成功，并进行相应的处理</w:t>
      </w:r>
    </w:p>
    <w:p w14:paraId="21889DC3" w14:textId="77777777" w:rsidR="00826BBE" w:rsidRPr="00826BBE" w:rsidRDefault="00826BBE" w:rsidP="00826BBE">
      <w:pPr>
        <w:pStyle w:val="Heading3"/>
        <w:numPr>
          <w:ilvl w:val="0"/>
          <w:numId w:val="0"/>
        </w:numPr>
        <w:ind w:left="720" w:hanging="720"/>
        <w:rPr>
          <w:rFonts w:hint="eastAsia"/>
        </w:rPr>
      </w:pPr>
    </w:p>
    <w:p w14:paraId="455CDC2A" w14:textId="77777777" w:rsidR="00EA0C9F" w:rsidRPr="000C51BA" w:rsidRDefault="00EA0C9F" w:rsidP="00046303">
      <w:pPr>
        <w:pStyle w:val="Heading1"/>
        <w:rPr>
          <w:color w:val="000000"/>
        </w:rPr>
      </w:pPr>
      <w:bookmarkStart w:id="27" w:name="_Ref323676524"/>
      <w:bookmarkStart w:id="28" w:name="_Ref323676551"/>
      <w:bookmarkStart w:id="29" w:name="_Ref323676759"/>
      <w:bookmarkStart w:id="30" w:name="_Ref323681090"/>
      <w:bookmarkStart w:id="31" w:name="_Ref324045504"/>
      <w:bookmarkStart w:id="32" w:name="_Ref324049902"/>
      <w:bookmarkStart w:id="33" w:name="_Ref337092503"/>
      <w:bookmarkStart w:id="34" w:name="_Toc22638186"/>
      <w:bookmarkStart w:id="35" w:name="_Toc47178687"/>
      <w:bookmarkEnd w:id="27"/>
      <w:bookmarkEnd w:id="28"/>
      <w:bookmarkEnd w:id="29"/>
      <w:bookmarkEnd w:id="30"/>
      <w:bookmarkEnd w:id="31"/>
      <w:bookmarkEnd w:id="32"/>
      <w:bookmarkEnd w:id="33"/>
      <w:r w:rsidRPr="000C51BA">
        <w:rPr>
          <w:rFonts w:hint="eastAsia"/>
          <w:color w:val="000000"/>
        </w:rPr>
        <w:t>错误处理</w:t>
      </w:r>
      <w:bookmarkEnd w:id="34"/>
      <w:bookmarkEnd w:id="35"/>
    </w:p>
    <w:p w14:paraId="16771E10" w14:textId="77777777" w:rsidR="00EA0C9F" w:rsidRPr="000C51BA" w:rsidRDefault="00EA0C9F">
      <w:pPr>
        <w:pStyle w:val="Heading3"/>
        <w:rPr>
          <w:color w:val="000000"/>
        </w:rPr>
      </w:pPr>
      <w:bookmarkStart w:id="36" w:name="_Toc22638187"/>
      <w:bookmarkStart w:id="37" w:name="_Toc47178688"/>
      <w:r w:rsidRPr="000C51BA">
        <w:rPr>
          <w:rFonts w:hint="eastAsia"/>
          <w:color w:val="000000"/>
        </w:rPr>
        <w:t>系统错误</w:t>
      </w:r>
      <w:bookmarkEnd w:id="36"/>
      <w:bookmarkEnd w:id="37"/>
    </w:p>
    <w:p w14:paraId="72C90761" w14:textId="5D3A9241" w:rsidR="00EA0C9F" w:rsidRPr="00E32998" w:rsidRDefault="00E32998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任务失败会使用</w:t>
      </w:r>
      <w:r>
        <w:rPr>
          <w:rFonts w:hint="eastAsia"/>
          <w:i w:val="0"/>
          <w:color w:val="000000"/>
        </w:rPr>
        <w:t>Toast</w:t>
      </w:r>
      <w:r>
        <w:rPr>
          <w:rFonts w:hint="eastAsia"/>
          <w:i w:val="0"/>
          <w:color w:val="000000"/>
        </w:rPr>
        <w:t>设置相应的提示来提示用户。</w:t>
      </w:r>
    </w:p>
    <w:p w14:paraId="515E9E25" w14:textId="03389F02" w:rsidR="009C292A" w:rsidRPr="009C292A" w:rsidRDefault="00EA0C9F" w:rsidP="009C292A">
      <w:pPr>
        <w:pStyle w:val="Heading3"/>
        <w:rPr>
          <w:color w:val="000000"/>
        </w:rPr>
      </w:pPr>
      <w:bookmarkStart w:id="38" w:name="_Toc22638188"/>
      <w:r w:rsidRPr="000C51BA">
        <w:rPr>
          <w:color w:val="000000"/>
        </w:rPr>
        <w:t xml:space="preserve"> </w:t>
      </w:r>
      <w:bookmarkStart w:id="39" w:name="_Toc47178689"/>
      <w:r w:rsidRPr="000C51BA">
        <w:rPr>
          <w:rFonts w:hint="eastAsia"/>
          <w:color w:val="000000"/>
        </w:rPr>
        <w:t>接口错误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C292A" w14:paraId="4CC6B262" w14:textId="77777777" w:rsidTr="009C292A">
        <w:tc>
          <w:tcPr>
            <w:tcW w:w="4505" w:type="dxa"/>
          </w:tcPr>
          <w:p w14:paraId="4573EEA8" w14:textId="4D04DB2A" w:rsidR="009C292A" w:rsidRPr="009C292A" w:rsidRDefault="009C292A" w:rsidP="009C292A">
            <w:pPr>
              <w:pStyle w:val="afc"/>
              <w:tabs>
                <w:tab w:val="left" w:pos="2746"/>
              </w:tabs>
              <w:ind w:firstLineChars="0" w:firstLine="0"/>
              <w:jc w:val="center"/>
              <w:rPr>
                <w:rFonts w:hint="eastAsia"/>
                <w:b/>
                <w:i w:val="0"/>
                <w:color w:val="000000"/>
              </w:rPr>
            </w:pPr>
            <w:r w:rsidRPr="009C292A">
              <w:rPr>
                <w:rFonts w:hint="eastAsia"/>
                <w:b/>
                <w:i w:val="0"/>
                <w:color w:val="000000"/>
              </w:rPr>
              <w:t>错误码</w:t>
            </w:r>
          </w:p>
        </w:tc>
        <w:tc>
          <w:tcPr>
            <w:tcW w:w="4505" w:type="dxa"/>
          </w:tcPr>
          <w:p w14:paraId="0B977741" w14:textId="0C5C53BB" w:rsidR="009C292A" w:rsidRPr="009C292A" w:rsidRDefault="009C292A" w:rsidP="009C292A">
            <w:pPr>
              <w:pStyle w:val="afc"/>
              <w:ind w:firstLineChars="0" w:firstLine="0"/>
              <w:jc w:val="center"/>
              <w:rPr>
                <w:rFonts w:hint="eastAsia"/>
                <w:b/>
                <w:i w:val="0"/>
                <w:color w:val="000000"/>
              </w:rPr>
            </w:pPr>
            <w:r w:rsidRPr="009C292A">
              <w:rPr>
                <w:rFonts w:hint="eastAsia"/>
                <w:b/>
                <w:i w:val="0"/>
                <w:color w:val="000000"/>
              </w:rPr>
              <w:t>描述</w:t>
            </w:r>
          </w:p>
        </w:tc>
      </w:tr>
      <w:tr w:rsidR="009C292A" w14:paraId="0C7FE129" w14:textId="77777777" w:rsidTr="009C292A">
        <w:tc>
          <w:tcPr>
            <w:tcW w:w="4505" w:type="dxa"/>
          </w:tcPr>
          <w:p w14:paraId="7DB63529" w14:textId="241486C3" w:rsidR="009C292A" w:rsidRDefault="009C292A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2</w:t>
            </w:r>
          </w:p>
        </w:tc>
        <w:tc>
          <w:tcPr>
            <w:tcW w:w="4505" w:type="dxa"/>
          </w:tcPr>
          <w:p w14:paraId="522264BF" w14:textId="2BCDB467" w:rsidR="009C292A" w:rsidRDefault="009C292A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操作失败</w:t>
            </w:r>
          </w:p>
        </w:tc>
      </w:tr>
      <w:tr w:rsidR="009C292A" w14:paraId="391AE3AB" w14:textId="77777777" w:rsidTr="009C292A">
        <w:tc>
          <w:tcPr>
            <w:tcW w:w="4505" w:type="dxa"/>
          </w:tcPr>
          <w:p w14:paraId="20ED9958" w14:textId="6927A875" w:rsidR="009C292A" w:rsidRDefault="00E32998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11</w:t>
            </w:r>
          </w:p>
        </w:tc>
        <w:tc>
          <w:tcPr>
            <w:tcW w:w="4505" w:type="dxa"/>
          </w:tcPr>
          <w:p w14:paraId="56208854" w14:textId="670E9F16" w:rsidR="009C292A" w:rsidRDefault="00E32998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登录失败，不存在</w:t>
            </w:r>
          </w:p>
        </w:tc>
      </w:tr>
      <w:tr w:rsidR="00E32998" w14:paraId="5B93C225" w14:textId="77777777" w:rsidTr="009C292A">
        <w:tc>
          <w:tcPr>
            <w:tcW w:w="4505" w:type="dxa"/>
          </w:tcPr>
          <w:p w14:paraId="6F35FB72" w14:textId="4E8BF77B" w:rsidR="00E32998" w:rsidRDefault="00E32998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12</w:t>
            </w:r>
          </w:p>
        </w:tc>
        <w:tc>
          <w:tcPr>
            <w:tcW w:w="4505" w:type="dxa"/>
          </w:tcPr>
          <w:p w14:paraId="04FC3BEE" w14:textId="30C8F571" w:rsidR="00E32998" w:rsidRDefault="00E32998" w:rsidP="009C292A">
            <w:pPr>
              <w:pStyle w:val="afc"/>
              <w:ind w:firstLineChars="0" w:firstLine="0"/>
              <w:jc w:val="center"/>
              <w:rPr>
                <w:rFonts w:hint="eastAsia"/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注册失败，用户已存在</w:t>
            </w:r>
          </w:p>
        </w:tc>
      </w:tr>
    </w:tbl>
    <w:p w14:paraId="4A094C51" w14:textId="6D96E867" w:rsidR="00EA0C9F" w:rsidRPr="000C51BA" w:rsidRDefault="00EA0C9F">
      <w:pPr>
        <w:pStyle w:val="afc"/>
        <w:ind w:firstLine="420"/>
        <w:rPr>
          <w:i w:val="0"/>
          <w:color w:val="000000"/>
        </w:rPr>
      </w:pPr>
    </w:p>
    <w:p w14:paraId="61C19DAF" w14:textId="77777777" w:rsidR="00EA0C9F" w:rsidRPr="000C51BA" w:rsidRDefault="00EA0C9F">
      <w:pPr>
        <w:pStyle w:val="Heading3"/>
        <w:rPr>
          <w:color w:val="000000"/>
        </w:rPr>
      </w:pPr>
      <w:bookmarkStart w:id="40" w:name="_Toc22638189"/>
      <w:bookmarkStart w:id="41" w:name="_Toc47178690"/>
      <w:r w:rsidRPr="000C51BA">
        <w:rPr>
          <w:rFonts w:hint="eastAsia"/>
          <w:color w:val="000000"/>
        </w:rPr>
        <w:t>协议错误</w:t>
      </w:r>
      <w:bookmarkEnd w:id="40"/>
      <w:bookmarkEnd w:id="41"/>
    </w:p>
    <w:p w14:paraId="5BCB2FBE" w14:textId="7664ECB7" w:rsidR="00EA0C9F" w:rsidRPr="00E32998" w:rsidRDefault="00E32998">
      <w:pPr>
        <w:pStyle w:val="afc"/>
        <w:ind w:firstLine="420"/>
        <w:rPr>
          <w:rFonts w:hint="eastAsia"/>
          <w:i w:val="0"/>
          <w:color w:val="000000"/>
        </w:rPr>
      </w:pPr>
      <w:r>
        <w:rPr>
          <w:rFonts w:hint="eastAsia"/>
          <w:i w:val="0"/>
          <w:color w:val="000000"/>
        </w:rPr>
        <w:t>协议中没有描述的情况下会直接返回</w:t>
      </w:r>
      <w:r>
        <w:rPr>
          <w:rFonts w:hint="eastAsia"/>
          <w:i w:val="0"/>
          <w:color w:val="000000"/>
        </w:rPr>
        <w:t>FAIL</w:t>
      </w:r>
      <w:r>
        <w:rPr>
          <w:rFonts w:hint="eastAsia"/>
          <w:i w:val="0"/>
          <w:color w:val="000000"/>
        </w:rPr>
        <w:t>。</w:t>
      </w:r>
    </w:p>
    <w:p w14:paraId="1CF37ED1" w14:textId="77777777" w:rsidR="00EA0C9F" w:rsidRPr="000C51BA" w:rsidRDefault="00EA0C9F">
      <w:pPr>
        <w:pStyle w:val="af2"/>
        <w:rPr>
          <w:rFonts w:hint="eastAsia"/>
          <w:color w:val="000000"/>
        </w:rPr>
      </w:pPr>
      <w:r w:rsidRPr="000C51BA">
        <w:rPr>
          <w:color w:val="000000"/>
        </w:rPr>
        <w:br w:type="page"/>
      </w:r>
      <w:r w:rsidRPr="000C51BA">
        <w:rPr>
          <w:rFonts w:hint="eastAsia"/>
          <w:color w:val="000000"/>
        </w:rPr>
        <w:lastRenderedPageBreak/>
        <w:t>参考资料清单：</w:t>
      </w:r>
    </w:p>
    <w:p w14:paraId="4454D5E4" w14:textId="77777777" w:rsidR="00EA0C9F" w:rsidRPr="000C51BA" w:rsidRDefault="00EA0C9F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请罗列本文档所参考的有关参考文献和相关文档，格式如下：</w:t>
      </w:r>
    </w:p>
    <w:p w14:paraId="059E6DFD" w14:textId="77777777" w:rsidR="00EA0C9F" w:rsidRPr="000C51BA" w:rsidRDefault="00EA0C9F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作者＋书名（或杂志、文献、文档）＋出版社（或期号、卷号、公司文档编号）＋出版日期</w:t>
      </w:r>
      <w:r w:rsidRPr="000C51BA">
        <w:rPr>
          <w:i w:val="0"/>
          <w:color w:val="000000"/>
        </w:rPr>
        <w:t>+</w:t>
      </w:r>
      <w:r w:rsidRPr="000C51BA">
        <w:rPr>
          <w:rFonts w:hint="eastAsia"/>
          <w:i w:val="0"/>
          <w:color w:val="000000"/>
        </w:rPr>
        <w:t>起止页码</w:t>
      </w:r>
    </w:p>
    <w:sectPr w:rsidR="00EA0C9F" w:rsidRPr="000C51BA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A1319" w14:textId="77777777" w:rsidR="006D43F1" w:rsidRDefault="006D43F1">
      <w:r>
        <w:separator/>
      </w:r>
    </w:p>
  </w:endnote>
  <w:endnote w:type="continuationSeparator" w:id="0">
    <w:p w14:paraId="318B3583" w14:textId="77777777" w:rsidR="006D43F1" w:rsidRDefault="006D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ABF00" w14:textId="77777777" w:rsidR="00EA0C9F" w:rsidRDefault="00EA0C9F">
    <w:pPr>
      <w:pStyle w:val="ab"/>
      <w:tabs>
        <w:tab w:val="center" w:pos="4510"/>
        <w:tab w:val="right" w:pos="9020"/>
      </w:tabs>
    </w:pPr>
    <w:r>
      <w:tab/>
      <w:t xml:space="preserve">  </w:t>
    </w:r>
    <w:r>
      <w:rPr>
        <w:rFonts w:ascii="宋体" w:hint="eastAsia"/>
      </w:rPr>
      <w:t>版权所有，侵权必究</w:t>
    </w:r>
    <w:r>
      <w:t xml:space="preserve"> </w:t>
    </w:r>
    <w:r>
      <w:tab/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057D03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057D03">
        <w:rPr>
          <w:noProof/>
        </w:rPr>
        <w:t>22</w:t>
      </w:r>
    </w:fldSimple>
    <w:r>
      <w:rPr>
        <w:rFonts w:ascii="宋体" w:hint="eastAsia"/>
      </w:rPr>
      <w:t>页</w:t>
    </w:r>
    <w:r>
      <w:t xml:space="preserve">  </w:t>
    </w:r>
  </w:p>
  <w:p w14:paraId="71DE4381" w14:textId="77777777" w:rsidR="00EA0C9F" w:rsidRDefault="00EA0C9F">
    <w:pPr>
      <w:pStyle w:val="ab"/>
      <w:tabs>
        <w:tab w:val="center" w:pos="4510"/>
        <w:tab w:val="right" w:pos="9020"/>
      </w:tabs>
    </w:pPr>
    <w:r>
      <w:tab/>
    </w:r>
    <w:r>
      <w:tab/>
    </w:r>
  </w:p>
  <w:p w14:paraId="76D0AA44" w14:textId="77777777" w:rsidR="00EA0C9F" w:rsidRDefault="00EA0C9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003E1" w14:textId="77777777" w:rsidR="006D43F1" w:rsidRDefault="006D43F1">
      <w:r>
        <w:separator/>
      </w:r>
    </w:p>
  </w:footnote>
  <w:footnote w:type="continuationSeparator" w:id="0">
    <w:p w14:paraId="69856AFC" w14:textId="77777777" w:rsidR="006D43F1" w:rsidRDefault="006D43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119"/>
      <w:gridCol w:w="3301"/>
      <w:gridCol w:w="3003"/>
    </w:tblGrid>
    <w:tr w:rsidR="00EA0C9F" w14:paraId="2DB5A230" w14:textId="77777777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3119" w:type="dxa"/>
          <w:tcBorders>
            <w:bottom w:val="single" w:sz="6" w:space="0" w:color="auto"/>
          </w:tcBorders>
        </w:tcPr>
        <w:p w14:paraId="52FE3B57" w14:textId="77777777" w:rsidR="00EA0C9F" w:rsidRDefault="00DF536F">
          <w:pPr>
            <w:rPr>
              <w:rFonts w:hint="eastAsia"/>
            </w:rPr>
          </w:pPr>
          <w:r>
            <w:rPr>
              <w:rFonts w:hint="eastAsia"/>
            </w:rPr>
            <w:t>西安电子科技大学</w:t>
          </w:r>
        </w:p>
      </w:tc>
      <w:tc>
        <w:tcPr>
          <w:tcW w:w="3301" w:type="dxa"/>
          <w:tcBorders>
            <w:bottom w:val="single" w:sz="6" w:space="0" w:color="auto"/>
          </w:tcBorders>
          <w:vAlign w:val="bottom"/>
        </w:tcPr>
        <w:p w14:paraId="7E374BC6" w14:textId="77777777" w:rsidR="00EA0C9F" w:rsidRDefault="00EA0C9F">
          <w:pPr>
            <w:pStyle w:val="Header"/>
            <w:jc w:val="left"/>
          </w:pPr>
          <w:r>
            <w:fldChar w:fldCharType="begin"/>
          </w:r>
          <w:r>
            <w:instrText xml:space="preserve"> REF </w:instrText>
          </w:r>
          <w:r>
            <w:rPr>
              <w:rFonts w:hint="eastAsia"/>
            </w:rPr>
            <w:instrText>文档名称</w:instrText>
          </w:r>
          <w:r>
            <w:rPr>
              <w:rFonts w:hint="eastAsia"/>
            </w:rPr>
            <w:instrText xml:space="preserve"> \h</w:instrText>
          </w:r>
          <w:r>
            <w:instrText xml:space="preserve"> </w:instrText>
          </w:r>
          <w:r>
            <w:instrText xml:space="preserve"> \* MERGEFORMAT </w:instrText>
          </w:r>
          <w:r>
            <w:fldChar w:fldCharType="separate"/>
          </w:r>
          <w:proofErr w:type="spellStart"/>
          <w:r w:rsidR="00DF536F">
            <w:rPr>
              <w:rFonts w:hint="eastAsia"/>
            </w:rPr>
            <w:t>WChat</w:t>
          </w:r>
          <w:proofErr w:type="spellEnd"/>
          <w:r>
            <w:rPr>
              <w:rFonts w:hint="eastAsia"/>
            </w:rPr>
            <w:t>详细设计说明书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14:paraId="2A62DC99" w14:textId="77777777" w:rsidR="00EA0C9F" w:rsidRDefault="00DF536F">
          <w:pPr>
            <w:pStyle w:val="Header"/>
          </w:pPr>
          <w:r>
            <w:rPr>
              <w:rFonts w:hint="eastAsia"/>
            </w:rPr>
            <w:t>1</w:t>
          </w:r>
        </w:p>
      </w:tc>
    </w:tr>
  </w:tbl>
  <w:p w14:paraId="2C1BE5A7" w14:textId="77777777" w:rsidR="00EA0C9F" w:rsidRDefault="00EA0C9F"/>
  <w:p w14:paraId="454605D1" w14:textId="77777777" w:rsidR="00EA0C9F" w:rsidRDefault="00EA0C9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05D035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A432888E"/>
    <w:lvl w:ilvl="0">
      <w:start w:val="1"/>
      <w:numFmt w:val="bullet"/>
      <w:pStyle w:val="List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A4AE12AA"/>
    <w:lvl w:ilvl="0">
      <w:start w:val="1"/>
      <w:numFmt w:val="decimal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94116A3"/>
    <w:multiLevelType w:val="hybridMultilevel"/>
    <w:tmpl w:val="3466AF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A3B497F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20D4864"/>
    <w:multiLevelType w:val="hybridMultilevel"/>
    <w:tmpl w:val="C5E808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8BE0A54"/>
    <w:multiLevelType w:val="hybridMultilevel"/>
    <w:tmpl w:val="CEF06D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5376246B"/>
    <w:multiLevelType w:val="hybridMultilevel"/>
    <w:tmpl w:val="AE36F1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AF4192"/>
    <w:multiLevelType w:val="multilevel"/>
    <w:tmpl w:val="952C4C96"/>
    <w:lvl w:ilvl="0">
      <w:start w:val="1"/>
      <w:numFmt w:val="decimal"/>
      <w:pStyle w:val="Heading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Heading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Heading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Heading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Heading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>
    <w:nsid w:val="5F5168E4"/>
    <w:multiLevelType w:val="multilevel"/>
    <w:tmpl w:val="B65098B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77EB321A"/>
    <w:multiLevelType w:val="singleLevel"/>
    <w:tmpl w:val="ECC6E5C8"/>
    <w:lvl w:ilvl="0">
      <w:start w:val="1"/>
      <w:numFmt w:val="decimal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>
    <w:nsid w:val="7BA7062B"/>
    <w:multiLevelType w:val="singleLevel"/>
    <w:tmpl w:val="70F2591C"/>
    <w:lvl w:ilvl="0">
      <w:start w:val="1"/>
      <w:numFmt w:val="decimal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 w:numId="13">
    <w:abstractNumId w:val="14"/>
  </w:num>
  <w:num w:numId="14">
    <w:abstractNumId w:val="6"/>
  </w:num>
  <w:num w:numId="15">
    <w:abstractNumId w:val="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99"/>
    <w:rsid w:val="00016460"/>
    <w:rsid w:val="00046303"/>
    <w:rsid w:val="00057D03"/>
    <w:rsid w:val="000C51BA"/>
    <w:rsid w:val="000D21B6"/>
    <w:rsid w:val="000E365E"/>
    <w:rsid w:val="000F6FED"/>
    <w:rsid w:val="001B0E0D"/>
    <w:rsid w:val="001E1842"/>
    <w:rsid w:val="003E55EC"/>
    <w:rsid w:val="00414DE2"/>
    <w:rsid w:val="00447AC3"/>
    <w:rsid w:val="004A0E68"/>
    <w:rsid w:val="004B10AB"/>
    <w:rsid w:val="0051097A"/>
    <w:rsid w:val="005C4C32"/>
    <w:rsid w:val="006B5400"/>
    <w:rsid w:val="006D43F1"/>
    <w:rsid w:val="006D7ACA"/>
    <w:rsid w:val="00726BCF"/>
    <w:rsid w:val="00750130"/>
    <w:rsid w:val="00776834"/>
    <w:rsid w:val="007D1B99"/>
    <w:rsid w:val="00826BBE"/>
    <w:rsid w:val="008565C4"/>
    <w:rsid w:val="008933B3"/>
    <w:rsid w:val="008E44A8"/>
    <w:rsid w:val="008E6CEB"/>
    <w:rsid w:val="00974700"/>
    <w:rsid w:val="00981413"/>
    <w:rsid w:val="009C292A"/>
    <w:rsid w:val="00A03FCE"/>
    <w:rsid w:val="00AB5F8E"/>
    <w:rsid w:val="00AF1AEA"/>
    <w:rsid w:val="00C00F7F"/>
    <w:rsid w:val="00C21F60"/>
    <w:rsid w:val="00C71590"/>
    <w:rsid w:val="00C83A52"/>
    <w:rsid w:val="00CC3E94"/>
    <w:rsid w:val="00D143FE"/>
    <w:rsid w:val="00D23C9C"/>
    <w:rsid w:val="00D26FBB"/>
    <w:rsid w:val="00D47CA9"/>
    <w:rsid w:val="00D55B11"/>
    <w:rsid w:val="00D72B36"/>
    <w:rsid w:val="00DF536F"/>
    <w:rsid w:val="00E178FF"/>
    <w:rsid w:val="00E32998"/>
    <w:rsid w:val="00E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238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0E0D"/>
    <w:pPr>
      <w:keepNext/>
      <w:widowControl w:val="0"/>
      <w:autoSpaceDE w:val="0"/>
      <w:autoSpaceDN w:val="0"/>
      <w:adjustRightInd w:val="0"/>
    </w:pPr>
  </w:style>
  <w:style w:type="paragraph" w:styleId="Heading1">
    <w:name w:val="heading 1"/>
    <w:aliases w:val="heading 1"/>
    <w:basedOn w:val="Normal"/>
    <w:next w:val="Heading2"/>
    <w:qFormat/>
    <w:pPr>
      <w:widowControl/>
      <w:numPr>
        <w:numId w:val="16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Heading2">
    <w:name w:val="heading 2"/>
    <w:aliases w:val="heading 2"/>
    <w:basedOn w:val="Normal"/>
    <w:next w:val="Heading3"/>
    <w:qFormat/>
    <w:pPr>
      <w:widowControl/>
      <w:numPr>
        <w:ilvl w:val="1"/>
        <w:numId w:val="16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aliases w:val="heading 3"/>
    <w:basedOn w:val="Normal"/>
    <w:next w:val="Heading4"/>
    <w:link w:val="Heading3Char"/>
    <w:qFormat/>
    <w:pPr>
      <w:widowControl/>
      <w:numPr>
        <w:ilvl w:val="2"/>
        <w:numId w:val="16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Heading4">
    <w:name w:val="heading 4"/>
    <w:aliases w:val="heading 4"/>
    <w:basedOn w:val="Normal"/>
    <w:next w:val="BodyTextFirstIndent"/>
    <w:link w:val="Heading4Char"/>
    <w:qFormat/>
    <w:pPr>
      <w:widowControl/>
      <w:numPr>
        <w:ilvl w:val="3"/>
        <w:numId w:val="16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Heading5">
    <w:name w:val="heading 5"/>
    <w:aliases w:val="heading 5"/>
    <w:basedOn w:val="Normal"/>
    <w:next w:val="BodyTextFirstIndent"/>
    <w:qFormat/>
    <w:pPr>
      <w:widowControl/>
      <w:numPr>
        <w:ilvl w:val="4"/>
        <w:numId w:val="16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Heading6">
    <w:name w:val="heading 6"/>
    <w:aliases w:val="heading 6"/>
    <w:basedOn w:val="Normal"/>
    <w:autoRedefine/>
    <w:qFormat/>
    <w:pPr>
      <w:widowControl/>
      <w:numPr>
        <w:ilvl w:val="5"/>
        <w:numId w:val="16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Heading7">
    <w:name w:val="heading 7"/>
    <w:aliases w:val="heading 7"/>
    <w:basedOn w:val="Normal"/>
    <w:qFormat/>
    <w:pPr>
      <w:widowControl/>
      <w:numPr>
        <w:ilvl w:val="6"/>
        <w:numId w:val="16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Heading8">
    <w:name w:val="heading 8"/>
    <w:aliases w:val="heading 8"/>
    <w:basedOn w:val="Normal"/>
    <w:next w:val="Normal"/>
    <w:qFormat/>
    <w:pPr>
      <w:keepLines/>
      <w:numPr>
        <w:ilvl w:val="7"/>
        <w:numId w:val="1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aliases w:val="heading 9"/>
    <w:basedOn w:val="Normal"/>
    <w:next w:val="Normal"/>
    <w:qFormat/>
    <w:pPr>
      <w:keepLines/>
      <w:numPr>
        <w:ilvl w:val="8"/>
        <w:numId w:val="16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semiHidden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autoRedefine/>
    <w:semiHidden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2">
    <w:name w:val="toc 2"/>
    <w:basedOn w:val="Normal"/>
    <w:autoRedefine/>
    <w:semiHidden/>
    <w:pPr>
      <w:ind w:left="453" w:hanging="283"/>
    </w:pPr>
    <w:rPr>
      <w:rFonts w:ascii="Arial" w:hAnsi="Arial"/>
      <w:sz w:val="21"/>
      <w:szCs w:val="21"/>
    </w:rPr>
  </w:style>
  <w:style w:type="paragraph" w:styleId="TOC3">
    <w:name w:val="toc 3"/>
    <w:basedOn w:val="Normal"/>
    <w:autoRedefine/>
    <w:semiHidden/>
    <w:pPr>
      <w:ind w:left="794" w:hanging="454"/>
    </w:pPr>
    <w:rPr>
      <w:rFonts w:ascii="Arial" w:hAnsi="Arial"/>
      <w:sz w:val="21"/>
      <w:szCs w:val="21"/>
    </w:rPr>
  </w:style>
  <w:style w:type="paragraph" w:styleId="TOC4">
    <w:name w:val="toc 4"/>
    <w:basedOn w:val="Normal"/>
    <w:autoRedefine/>
    <w:semiHidden/>
    <w:pPr>
      <w:ind w:left="1134" w:hanging="567"/>
    </w:pPr>
    <w:rPr>
      <w:rFonts w:ascii="Arial" w:hAnsi="Arial"/>
      <w:sz w:val="21"/>
      <w:szCs w:val="21"/>
    </w:r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autoRedefine/>
    <w:semiHidden/>
    <w:pPr>
      <w:ind w:left="1757" w:hanging="907"/>
    </w:pPr>
    <w:rPr>
      <w:sz w:val="21"/>
    </w:r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customStyle="1" w:styleId="a2">
    <w:name w:val="表格列标题"/>
    <w:basedOn w:val="Normal"/>
    <w:pPr>
      <w:jc w:val="center"/>
    </w:pPr>
    <w:rPr>
      <w:b/>
      <w:sz w:val="21"/>
    </w:rPr>
  </w:style>
  <w:style w:type="paragraph" w:customStyle="1" w:styleId="a3">
    <w:name w:val="备注说明"/>
    <w:basedOn w:val="Normal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4">
    <w:name w:val="章节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5">
    <w:name w:val="表号去除自动编号"/>
    <w:basedOn w:val="Normal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a6">
    <w:name w:val="代码样式"/>
    <w:basedOn w:val="a7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">
    <w:name w:val="参考资料清单"/>
    <w:basedOn w:val="Normal"/>
    <w:pPr>
      <w:numPr>
        <w:numId w:val="15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8">
    <w:name w:val="图号去除自动编号"/>
    <w:basedOn w:val="Normal"/>
    <w:pPr>
      <w:spacing w:before="105" w:line="360" w:lineRule="auto"/>
      <w:ind w:firstLine="425"/>
      <w:jc w:val="center"/>
    </w:pPr>
    <w:rPr>
      <w:sz w:val="21"/>
    </w:rPr>
  </w:style>
  <w:style w:type="paragraph" w:customStyle="1" w:styleId="a9">
    <w:name w:val="项目符号"/>
    <w:basedOn w:val="Normal"/>
    <w:pPr>
      <w:spacing w:line="360" w:lineRule="auto"/>
    </w:pPr>
    <w:rPr>
      <w:sz w:val="21"/>
    </w:rPr>
  </w:style>
  <w:style w:type="paragraph" w:customStyle="1" w:styleId="a1">
    <w:name w:val="表号"/>
    <w:basedOn w:val="Normal"/>
    <w:next w:val="BodyTextFirstIndent"/>
    <w:pPr>
      <w:keepLines/>
      <w:numPr>
        <w:ilvl w:val="8"/>
        <w:numId w:val="9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a">
    <w:name w:val="表头样式"/>
    <w:basedOn w:val="Normal"/>
    <w:pPr>
      <w:jc w:val="center"/>
    </w:pPr>
    <w:rPr>
      <w:rFonts w:ascii="Arial" w:hAnsi="Arial"/>
      <w:b/>
      <w:sz w:val="21"/>
      <w:szCs w:val="21"/>
    </w:rPr>
  </w:style>
  <w:style w:type="paragraph" w:customStyle="1" w:styleId="ab">
    <w:name w:val="页脚样式"/>
    <w:basedOn w:val="Normal"/>
    <w:pPr>
      <w:spacing w:before="90"/>
    </w:pPr>
    <w:rPr>
      <w:sz w:val="18"/>
    </w:rPr>
  </w:style>
  <w:style w:type="paragraph" w:customStyle="1" w:styleId="WordPro">
    <w:name w:val="图表目录(WordPro)"/>
    <w:basedOn w:val="Normal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reader-word-layer">
    <w:name w:val="reader-word-layer"/>
    <w:basedOn w:val="Normal"/>
    <w:rsid w:val="00D23C9C"/>
    <w:pPr>
      <w:keepNext w:val="0"/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c">
    <w:name w:val="脚注"/>
    <w:basedOn w:val="Normal"/>
    <w:pPr>
      <w:spacing w:after="90"/>
    </w:pPr>
    <w:rPr>
      <w:sz w:val="18"/>
    </w:rPr>
  </w:style>
  <w:style w:type="paragraph" w:customStyle="1" w:styleId="ad">
    <w:name w:val="页眉密级样式"/>
    <w:basedOn w:val="Normal"/>
    <w:pPr>
      <w:jc w:val="right"/>
    </w:pPr>
    <w:rPr>
      <w:sz w:val="18"/>
    </w:rPr>
  </w:style>
  <w:style w:type="paragraph" w:customStyle="1" w:styleId="Char">
    <w:name w:val="编写建议 Char"/>
    <w:basedOn w:val="Normal"/>
    <w:pPr>
      <w:spacing w:line="360" w:lineRule="auto"/>
      <w:ind w:left="1134"/>
      <w:jc w:val="both"/>
    </w:pPr>
    <w:rPr>
      <w:rFonts w:cs="Arial"/>
      <w:i/>
      <w:color w:val="0000FF"/>
      <w:sz w:val="21"/>
      <w:szCs w:val="21"/>
    </w:rPr>
  </w:style>
  <w:style w:type="paragraph" w:customStyle="1" w:styleId="a7">
    <w:name w:val="封面表格文本"/>
    <w:basedOn w:val="Normal"/>
    <w:pPr>
      <w:jc w:val="center"/>
    </w:pPr>
    <w:rPr>
      <w:rFonts w:ascii="Arial" w:hAnsi="Arial"/>
      <w:sz w:val="21"/>
      <w:szCs w:val="21"/>
    </w:rPr>
  </w:style>
  <w:style w:type="paragraph" w:customStyle="1" w:styleId="ae">
    <w:name w:val="封面文档标题"/>
    <w:basedOn w:val="Normal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">
    <w:name w:val="目录页编号文本样式"/>
    <w:basedOn w:val="Normal"/>
    <w:pPr>
      <w:jc w:val="right"/>
    </w:pPr>
    <w:rPr>
      <w:sz w:val="21"/>
    </w:rPr>
  </w:style>
  <w:style w:type="paragraph" w:customStyle="1" w:styleId="af0">
    <w:name w:val="页眉文档名称样式"/>
    <w:basedOn w:val="Normal"/>
    <w:rPr>
      <w:sz w:val="18"/>
    </w:rPr>
  </w:style>
  <w:style w:type="paragraph" w:customStyle="1" w:styleId="WordPro0">
    <w:name w:val="正文首行缩进(WordPro)"/>
    <w:basedOn w:val="Normal"/>
    <w:pPr>
      <w:spacing w:before="105"/>
      <w:ind w:left="1134"/>
      <w:jc w:val="both"/>
    </w:pPr>
    <w:rPr>
      <w:sz w:val="21"/>
    </w:rPr>
  </w:style>
  <w:style w:type="paragraph" w:customStyle="1" w:styleId="af1">
    <w:name w:val="关键词"/>
    <w:basedOn w:val="af2"/>
  </w:style>
  <w:style w:type="paragraph" w:customStyle="1" w:styleId="af3">
    <w:name w:val="修订记录"/>
    <w:basedOn w:val="Normal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目录"/>
    <w:basedOn w:val="Normal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图号"/>
    <w:basedOn w:val="Normal"/>
    <w:pPr>
      <w:numPr>
        <w:ilvl w:val="7"/>
        <w:numId w:val="9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2">
    <w:name w:val="摘要"/>
    <w:basedOn w:val="Normal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6">
    <w:name w:val="表格文本"/>
    <w:basedOn w:val="Normal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7">
    <w:name w:val="缺省文本"/>
    <w:basedOn w:val="Normal"/>
    <w:pPr>
      <w:spacing w:line="360" w:lineRule="auto"/>
    </w:pPr>
    <w:rPr>
      <w:rFonts w:ascii="Arial" w:hAnsi="Arial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abc">
    <w:name w:val="标题 abc"/>
    <w:basedOn w:val="Normal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8">
    <w:name w:val="表格文本居中"/>
    <w:basedOn w:val="Normal"/>
    <w:pPr>
      <w:jc w:val="center"/>
    </w:pPr>
    <w:rPr>
      <w:sz w:val="21"/>
    </w:rPr>
  </w:style>
  <w:style w:type="paragraph" w:customStyle="1" w:styleId="af9">
    <w:name w:val="点号"/>
    <w:basedOn w:val="Normal"/>
    <w:pPr>
      <w:spacing w:beforeLines="50" w:before="50"/>
      <w:ind w:left="1231" w:hanging="284"/>
    </w:pPr>
    <w:rPr>
      <w:sz w:val="21"/>
    </w:rPr>
  </w:style>
  <w:style w:type="paragraph" w:styleId="TableofFigures">
    <w:name w:val="table of figures"/>
    <w:basedOn w:val="TOC1"/>
    <w:autoRedefine/>
    <w:semiHidden/>
    <w:pPr>
      <w:widowControl w:val="0"/>
      <w:spacing w:before="300" w:after="150" w:line="360" w:lineRule="auto"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customStyle="1" w:styleId="CharChar">
    <w:name w:val="编写建议 Char Char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afa">
    <w:name w:val="样式 参考资料清单 + 倾斜 蓝色"/>
    <w:basedOn w:val="a"/>
    <w:rPr>
      <w:iCs/>
      <w:color w:val="000000"/>
    </w:rPr>
  </w:style>
  <w:style w:type="paragraph" w:customStyle="1" w:styleId="045">
    <w:name w:val="样式 摘要 + 左侧:  0.45 厘米"/>
    <w:basedOn w:val="af2"/>
    <w:rPr>
      <w:rFonts w:cs="宋体"/>
    </w:rPr>
  </w:style>
  <w:style w:type="paragraph" w:styleId="NormalIndent">
    <w:name w:val="Normal Indent"/>
    <w:basedOn w:val="Normal"/>
    <w:semiHidden/>
    <w:pPr>
      <w:ind w:firstLine="420"/>
    </w:pPr>
  </w:style>
  <w:style w:type="paragraph" w:customStyle="1" w:styleId="annotation">
    <w:name w:val="annotation"/>
    <w:basedOn w:val="Normal"/>
    <w:autoRedefine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Normal"/>
    <w:autoRedefine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Normal"/>
    <w:autoRedefine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Normal"/>
    <w:autoRedefine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Normal"/>
    <w:autoRedefine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C3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paragraph" w:customStyle="1" w:styleId="footnotes">
    <w:name w:val="footnotes"/>
    <w:basedOn w:val="Normal"/>
    <w:autoRedefine/>
    <w:pPr>
      <w:widowControl/>
      <w:numPr>
        <w:numId w:val="8"/>
      </w:numPr>
      <w:spacing w:after="90"/>
    </w:pPr>
    <w:rPr>
      <w:sz w:val="18"/>
    </w:rPr>
  </w:style>
  <w:style w:type="paragraph" w:customStyle="1" w:styleId="code">
    <w:name w:val="code"/>
    <w:basedOn w:val="Normal"/>
    <w:autoRedefine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Normal"/>
    <w:autoRedefine/>
    <w:pPr>
      <w:widowControl/>
      <w:jc w:val="right"/>
    </w:pPr>
    <w:rPr>
      <w:sz w:val="18"/>
    </w:rPr>
  </w:style>
  <w:style w:type="paragraph" w:customStyle="1" w:styleId="referance">
    <w:name w:val="referance"/>
    <w:basedOn w:val="Normal"/>
    <w:autoRedefine/>
    <w:pPr>
      <w:widowControl/>
      <w:numPr>
        <w:numId w:val="10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Normal"/>
    <w:autoRedefine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Normal"/>
    <w:autoRedefine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Normal"/>
    <w:autoRedefine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Normal"/>
    <w:autoRedefine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Normal"/>
    <w:pPr>
      <w:ind w:left="453" w:hanging="283"/>
    </w:pPr>
    <w:rPr>
      <w:sz w:val="21"/>
    </w:rPr>
  </w:style>
  <w:style w:type="paragraph" w:customStyle="1" w:styleId="catalog3">
    <w:name w:val="catalog 3"/>
    <w:basedOn w:val="Normal"/>
    <w:autoRedefine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Normal"/>
    <w:autoRedefine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Normal"/>
    <w:pPr>
      <w:ind w:left="680"/>
    </w:pPr>
    <w:rPr>
      <w:sz w:val="21"/>
    </w:rPr>
  </w:style>
  <w:style w:type="paragraph" w:customStyle="1" w:styleId="catalog6">
    <w:name w:val="catalog 6"/>
    <w:basedOn w:val="Normal"/>
    <w:autoRedefine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Normal"/>
    <w:autoRedefine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Normal"/>
    <w:autoRedefine/>
    <w:pPr>
      <w:widowControl/>
      <w:ind w:left="113"/>
    </w:pPr>
    <w:rPr>
      <w:sz w:val="21"/>
    </w:rPr>
  </w:style>
  <w:style w:type="paragraph" w:customStyle="1" w:styleId="catalog9">
    <w:name w:val="catalog 9"/>
    <w:basedOn w:val="Normal"/>
    <w:autoRedefine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Normal"/>
    <w:autoRedefine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ListBullet"/>
    <w:autoRedefine/>
    <w:pPr>
      <w:widowControl/>
      <w:numPr>
        <w:numId w:val="12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ListBullet">
    <w:name w:val="List Bullet"/>
    <w:basedOn w:val="Normal"/>
    <w:semiHidden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Normal"/>
    <w:autoRedefine/>
    <w:pPr>
      <w:widowControl/>
    </w:pPr>
    <w:rPr>
      <w:sz w:val="18"/>
    </w:rPr>
  </w:style>
  <w:style w:type="paragraph" w:customStyle="1" w:styleId="textindentation">
    <w:name w:val="text indentation"/>
    <w:basedOn w:val="Normal"/>
    <w:autoRedefine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Normal"/>
    <w:pPr>
      <w:keepLines/>
      <w:widowControl/>
      <w:numPr>
        <w:numId w:val="11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Normal"/>
    <w:autoRedefine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Normal"/>
    <w:autoRedefine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Normal"/>
    <w:autoRedefine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Normal"/>
    <w:pPr>
      <w:widowControl/>
      <w:numPr>
        <w:numId w:val="13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Normal"/>
    <w:autoRedefine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Normal"/>
    <w:autoRedefine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Normal"/>
    <w:autoRedefine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Normal"/>
    <w:autoRedefine/>
    <w:pPr>
      <w:widowControl/>
      <w:spacing w:line="360" w:lineRule="auto"/>
    </w:pPr>
    <w:rPr>
      <w:sz w:val="21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FirstIndent">
    <w:name w:val="Body Text First Indent"/>
    <w:basedOn w:val="Normal"/>
    <w:semiHidden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b">
    <w:name w:val="参考资料清单+倾斜+蓝色"/>
    <w:basedOn w:val="Normal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c">
    <w:name w:val="编写建议"/>
    <w:basedOn w:val="Normal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d">
    <w:name w:val="注示头"/>
    <w:basedOn w:val="Normal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e">
    <w:name w:val="封面数园技术"/>
    <w:basedOn w:val="Normal"/>
    <w:autoRedefine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">
    <w:name w:val="图样式"/>
    <w:basedOn w:val="Normal"/>
    <w:pPr>
      <w:widowControl/>
      <w:spacing w:before="80" w:after="80" w:line="360" w:lineRule="auto"/>
      <w:jc w:val="center"/>
    </w:pPr>
  </w:style>
  <w:style w:type="character" w:customStyle="1" w:styleId="Char0">
    <w:name w:val="表头样式 Char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0">
    <w:name w:val="注示文本"/>
    <w:basedOn w:val="Normal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HTMLPreformattedChar">
    <w:name w:val="HTML Preformatted Char"/>
    <w:link w:val="HTMLPreformatted"/>
    <w:uiPriority w:val="99"/>
    <w:rsid w:val="005C4C32"/>
    <w:rPr>
      <w:rFonts w:ascii="Courier New" w:hAnsi="Courier New" w:cs="Courier New"/>
    </w:rPr>
  </w:style>
  <w:style w:type="character" w:customStyle="1" w:styleId="Char1">
    <w:name w:val="编写建议 Char1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Heading4Char">
    <w:name w:val="Heading 4 Char"/>
    <w:link w:val="Heading4"/>
    <w:rsid w:val="001E1842"/>
    <w:rPr>
      <w:rFonts w:ascii="Arial" w:eastAsia="黑体" w:hAnsi="Arial"/>
      <w:sz w:val="21"/>
      <w:szCs w:val="21"/>
    </w:rPr>
  </w:style>
  <w:style w:type="character" w:customStyle="1" w:styleId="Heading3Char">
    <w:name w:val="Heading 3 Char"/>
    <w:link w:val="Heading3"/>
    <w:rsid w:val="001B0E0D"/>
    <w:rPr>
      <w:rFonts w:ascii="Arial" w:eastAsia="黑体" w:hAnsi="Arial"/>
      <w:sz w:val="24"/>
      <w:szCs w:val="24"/>
    </w:rPr>
  </w:style>
  <w:style w:type="table" w:styleId="TableGrid">
    <w:name w:val="Table Grid"/>
    <w:basedOn w:val="TableNormal"/>
    <w:uiPriority w:val="39"/>
    <w:rsid w:val="009C2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1CA7-9B95-F043-A714-94D4247D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Data\Microsoft\Templates\Word文档模板样例（中英文）.dot</Template>
  <TotalTime>26</TotalTime>
  <Pages>22</Pages>
  <Words>1239</Words>
  <Characters>7065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>NC</Company>
  <LinksUpToDate>false</LinksUpToDate>
  <CharactersWithSpaces>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/>
  <dc:creator>王秋荣</dc:creator>
  <cp:keywords> LLD</cp:keywords>
  <cp:lastModifiedBy>王秋荣</cp:lastModifiedBy>
  <cp:revision>7</cp:revision>
  <cp:lastPrinted>1601-01-01T00:00:00Z</cp:lastPrinted>
  <dcterms:created xsi:type="dcterms:W3CDTF">2017-04-11T01:13:00Z</dcterms:created>
  <dcterms:modified xsi:type="dcterms:W3CDTF">2017-04-11T01:41:00Z</dcterms:modified>
</cp:coreProperties>
</file>