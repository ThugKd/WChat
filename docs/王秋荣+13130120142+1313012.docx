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378"/>
        <w:gridCol w:w="4596"/>
      </w:tblGrid>
      <w:tr w:rsidR="00EA0C9F" w:rsidRPr="000C51BA" w14:paraId="18429D21" w14:textId="77777777">
        <w:trPr>
          <w:cantSplit/>
        </w:trPr>
        <w:tc>
          <w:tcPr>
            <w:tcW w:w="2439" w:type="pct"/>
          </w:tcPr>
          <w:p w14:paraId="6BAB40C9" w14:textId="77777777" w:rsidR="00EA0C9F" w:rsidRPr="000C51BA" w:rsidRDefault="00EA0C9F">
            <w:pPr>
              <w:pStyle w:val="a8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产品名称</w:t>
            </w:r>
          </w:p>
        </w:tc>
        <w:tc>
          <w:tcPr>
            <w:tcW w:w="2561" w:type="pct"/>
          </w:tcPr>
          <w:p w14:paraId="23E16093" w14:textId="77777777" w:rsidR="00EA0C9F" w:rsidRPr="000C51BA" w:rsidRDefault="00EA0C9F">
            <w:pPr>
              <w:pStyle w:val="a8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密级</w:t>
            </w:r>
          </w:p>
        </w:tc>
      </w:tr>
      <w:tr w:rsidR="00EA0C9F" w:rsidRPr="000C51BA" w14:paraId="6EDE7013" w14:textId="77777777">
        <w:trPr>
          <w:cantSplit/>
        </w:trPr>
        <w:tc>
          <w:tcPr>
            <w:tcW w:w="2439" w:type="pct"/>
          </w:tcPr>
          <w:p w14:paraId="4E92B788" w14:textId="77777777" w:rsidR="00EA0C9F" w:rsidRPr="000C51BA" w:rsidRDefault="00DF536F">
            <w:pPr>
              <w:pStyle w:val="a8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WChat</w:t>
            </w:r>
          </w:p>
        </w:tc>
        <w:tc>
          <w:tcPr>
            <w:tcW w:w="2561" w:type="pct"/>
          </w:tcPr>
          <w:p w14:paraId="6D97AD40" w14:textId="77777777" w:rsidR="00EA0C9F" w:rsidRPr="000C51BA" w:rsidRDefault="00DF536F">
            <w:pPr>
              <w:pStyle w:val="a8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1</w:t>
            </w:r>
          </w:p>
        </w:tc>
      </w:tr>
      <w:tr w:rsidR="00EA0C9F" w:rsidRPr="000C51BA" w14:paraId="340E3081" w14:textId="77777777">
        <w:trPr>
          <w:cantSplit/>
        </w:trPr>
        <w:tc>
          <w:tcPr>
            <w:tcW w:w="2439" w:type="pct"/>
          </w:tcPr>
          <w:p w14:paraId="667E849B" w14:textId="77777777" w:rsidR="00EA0C9F" w:rsidRPr="000C51BA" w:rsidRDefault="00EA0C9F">
            <w:pPr>
              <w:pStyle w:val="a8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产品版本</w:t>
            </w:r>
          </w:p>
        </w:tc>
        <w:tc>
          <w:tcPr>
            <w:tcW w:w="2561" w:type="pct"/>
            <w:vMerge w:val="restart"/>
            <w:vAlign w:val="center"/>
          </w:tcPr>
          <w:p w14:paraId="1EB22A51" w14:textId="747A1FDB" w:rsidR="00EA0C9F" w:rsidRPr="000C51BA" w:rsidRDefault="00EA0C9F" w:rsidP="00E32998">
            <w:pPr>
              <w:pStyle w:val="a8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共</w:t>
            </w:r>
            <w:r w:rsidR="00E15262">
              <w:rPr>
                <w:rFonts w:hint="eastAsia"/>
                <w:color w:val="000000"/>
              </w:rPr>
              <w:t>23</w:t>
            </w:r>
            <w:r w:rsidRPr="000C51BA">
              <w:rPr>
                <w:rFonts w:hint="eastAsia"/>
                <w:color w:val="000000"/>
              </w:rPr>
              <w:t>页</w:t>
            </w:r>
          </w:p>
        </w:tc>
      </w:tr>
      <w:tr w:rsidR="00EA0C9F" w:rsidRPr="000C51BA" w14:paraId="4733DFFC" w14:textId="77777777">
        <w:trPr>
          <w:cantSplit/>
        </w:trPr>
        <w:tc>
          <w:tcPr>
            <w:tcW w:w="2439" w:type="pct"/>
          </w:tcPr>
          <w:p w14:paraId="1F679EDB" w14:textId="77777777" w:rsidR="00EA0C9F" w:rsidRPr="000C51BA" w:rsidRDefault="00DF536F">
            <w:pPr>
              <w:pStyle w:val="a8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1.0</w:t>
            </w:r>
          </w:p>
        </w:tc>
        <w:tc>
          <w:tcPr>
            <w:tcW w:w="2561" w:type="pct"/>
            <w:vMerge/>
          </w:tcPr>
          <w:p w14:paraId="6545F0CD" w14:textId="77777777" w:rsidR="00EA0C9F" w:rsidRPr="000C51BA" w:rsidRDefault="00EA0C9F">
            <w:pPr>
              <w:pStyle w:val="a8"/>
              <w:rPr>
                <w:color w:val="000000"/>
              </w:rPr>
            </w:pPr>
          </w:p>
        </w:tc>
      </w:tr>
    </w:tbl>
    <w:p w14:paraId="2C249586" w14:textId="77777777" w:rsidR="00EA0C9F" w:rsidRPr="000C51BA" w:rsidRDefault="00EA0C9F">
      <w:pPr>
        <w:pStyle w:val="af"/>
        <w:rPr>
          <w:color w:val="000000"/>
        </w:rPr>
      </w:pPr>
    </w:p>
    <w:p w14:paraId="1288FA64" w14:textId="77777777" w:rsidR="00EA0C9F" w:rsidRPr="000C51BA" w:rsidRDefault="00EA0C9F">
      <w:pPr>
        <w:pStyle w:val="af"/>
        <w:rPr>
          <w:color w:val="000000"/>
        </w:rPr>
      </w:pPr>
    </w:p>
    <w:p w14:paraId="2BFA9776" w14:textId="77777777" w:rsidR="00EA0C9F" w:rsidRPr="000C51BA" w:rsidRDefault="00DF536F">
      <w:pPr>
        <w:pStyle w:val="af"/>
        <w:rPr>
          <w:color w:val="000000"/>
        </w:rPr>
      </w:pPr>
      <w:bookmarkStart w:id="0" w:name="文档名称"/>
      <w:r w:rsidRPr="000C51BA">
        <w:rPr>
          <w:rFonts w:hint="eastAsia"/>
          <w:color w:val="000000"/>
        </w:rPr>
        <w:t>WChat</w:t>
      </w:r>
      <w:r w:rsidR="00EA0C9F" w:rsidRPr="000C51BA">
        <w:rPr>
          <w:color w:val="000000"/>
        </w:rPr>
        <w:t xml:space="preserve"> </w:t>
      </w:r>
      <w:r w:rsidR="00EA0C9F" w:rsidRPr="000C51BA">
        <w:rPr>
          <w:rFonts w:hint="eastAsia"/>
          <w:color w:val="000000"/>
        </w:rPr>
        <w:t>详细设计说明书</w:t>
      </w:r>
      <w:bookmarkEnd w:id="0"/>
    </w:p>
    <w:p w14:paraId="47914822" w14:textId="77777777" w:rsidR="00EA0C9F" w:rsidRPr="000C51BA" w:rsidRDefault="00EA0C9F">
      <w:pPr>
        <w:pStyle w:val="a8"/>
        <w:rPr>
          <w:color w:val="000000"/>
        </w:rPr>
      </w:pPr>
    </w:p>
    <w:p w14:paraId="2B891805" w14:textId="77777777" w:rsidR="00EA0C9F" w:rsidRPr="000C51BA" w:rsidRDefault="00EA0C9F">
      <w:pPr>
        <w:pStyle w:val="a8"/>
        <w:rPr>
          <w:color w:val="000000"/>
        </w:rPr>
      </w:pPr>
    </w:p>
    <w:p w14:paraId="456B3F39" w14:textId="77777777" w:rsidR="00EA0C9F" w:rsidRPr="000C51BA" w:rsidRDefault="00EA0C9F">
      <w:pPr>
        <w:pStyle w:val="a8"/>
        <w:rPr>
          <w:color w:val="000000"/>
        </w:rPr>
      </w:pPr>
    </w:p>
    <w:p w14:paraId="3E654B85" w14:textId="77777777" w:rsidR="00EA0C9F" w:rsidRPr="000C51BA" w:rsidRDefault="00EA0C9F">
      <w:pPr>
        <w:pStyle w:val="a8"/>
        <w:rPr>
          <w:color w:val="000000"/>
        </w:rPr>
      </w:pPr>
    </w:p>
    <w:p w14:paraId="4F0EF0AD" w14:textId="77777777" w:rsidR="00EA0C9F" w:rsidRPr="000C51BA" w:rsidRDefault="00EA0C9F">
      <w:pPr>
        <w:pStyle w:val="a8"/>
        <w:rPr>
          <w:color w:val="000000"/>
        </w:rPr>
      </w:pPr>
    </w:p>
    <w:p w14:paraId="0B340201" w14:textId="77777777" w:rsidR="00EA0C9F" w:rsidRPr="000C51BA" w:rsidRDefault="00EA0C9F">
      <w:pPr>
        <w:pStyle w:val="a8"/>
        <w:rPr>
          <w:color w:val="000000"/>
        </w:rPr>
      </w:pPr>
    </w:p>
    <w:p w14:paraId="653D9C14" w14:textId="77777777" w:rsidR="00EA0C9F" w:rsidRPr="000C51BA" w:rsidRDefault="00EA0C9F">
      <w:pPr>
        <w:pStyle w:val="a8"/>
        <w:rPr>
          <w:color w:val="000000"/>
        </w:rPr>
      </w:pPr>
    </w:p>
    <w:p w14:paraId="0799A28E" w14:textId="77777777" w:rsidR="00EA0C9F" w:rsidRPr="000C51BA" w:rsidRDefault="00EA0C9F">
      <w:pPr>
        <w:pStyle w:val="a8"/>
        <w:rPr>
          <w:color w:val="000000"/>
        </w:rPr>
      </w:pPr>
    </w:p>
    <w:p w14:paraId="2BFDDBA8" w14:textId="77777777" w:rsidR="00EA0C9F" w:rsidRPr="000C51BA" w:rsidRDefault="00EA0C9F">
      <w:pPr>
        <w:pStyle w:val="a8"/>
        <w:rPr>
          <w:color w:val="000000"/>
        </w:rPr>
      </w:pPr>
    </w:p>
    <w:p w14:paraId="44E08D1B" w14:textId="77777777" w:rsidR="00EA0C9F" w:rsidRPr="000C51BA" w:rsidRDefault="00EA0C9F">
      <w:pPr>
        <w:pStyle w:val="a8"/>
        <w:rPr>
          <w:color w:val="000000"/>
        </w:rPr>
      </w:pPr>
    </w:p>
    <w:p w14:paraId="75920CD0" w14:textId="77777777" w:rsidR="00EA0C9F" w:rsidRPr="000C51BA" w:rsidRDefault="00EA0C9F">
      <w:pPr>
        <w:pStyle w:val="a8"/>
        <w:rPr>
          <w:color w:val="00000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99"/>
        <w:gridCol w:w="2638"/>
        <w:gridCol w:w="1076"/>
        <w:gridCol w:w="2200"/>
      </w:tblGrid>
      <w:tr w:rsidR="00EA0C9F" w:rsidRPr="000C51BA" w14:paraId="1E2C72D8" w14:textId="77777777">
        <w:trPr>
          <w:jc w:val="center"/>
        </w:trPr>
        <w:tc>
          <w:tcPr>
            <w:tcW w:w="1999" w:type="dxa"/>
            <w:vAlign w:val="center"/>
          </w:tcPr>
          <w:p w14:paraId="7F0276C1" w14:textId="77777777" w:rsidR="00EA0C9F" w:rsidRPr="000C51BA" w:rsidRDefault="00EA0C9F">
            <w:pPr>
              <w:pStyle w:val="a8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拟制</w:t>
            </w:r>
          </w:p>
        </w:tc>
        <w:tc>
          <w:tcPr>
            <w:tcW w:w="2638" w:type="dxa"/>
            <w:tcBorders>
              <w:bottom w:val="single" w:sz="6" w:space="0" w:color="auto"/>
            </w:tcBorders>
            <w:vAlign w:val="center"/>
          </w:tcPr>
          <w:p w14:paraId="1C92B93C" w14:textId="77777777" w:rsidR="00EA0C9F" w:rsidRPr="000C51BA" w:rsidRDefault="00DF536F">
            <w:pPr>
              <w:pStyle w:val="af8"/>
              <w:spacing w:before="120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王秋荣</w:t>
            </w:r>
          </w:p>
        </w:tc>
        <w:tc>
          <w:tcPr>
            <w:tcW w:w="1076" w:type="dxa"/>
            <w:vAlign w:val="center"/>
          </w:tcPr>
          <w:p w14:paraId="43D8F4A9" w14:textId="77777777" w:rsidR="00EA0C9F" w:rsidRPr="000C51BA" w:rsidRDefault="00EA0C9F">
            <w:pPr>
              <w:pStyle w:val="a8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日期</w:t>
            </w:r>
          </w:p>
        </w:tc>
        <w:tc>
          <w:tcPr>
            <w:tcW w:w="2200" w:type="dxa"/>
            <w:tcBorders>
              <w:bottom w:val="single" w:sz="6" w:space="0" w:color="auto"/>
            </w:tcBorders>
            <w:vAlign w:val="center"/>
          </w:tcPr>
          <w:p w14:paraId="752EC445" w14:textId="77777777" w:rsidR="00EA0C9F" w:rsidRPr="000C51BA" w:rsidRDefault="00DF536F" w:rsidP="00DF536F">
            <w:pPr>
              <w:pStyle w:val="a8"/>
              <w:rPr>
                <w:color w:val="000000"/>
              </w:rPr>
            </w:pPr>
            <w:r w:rsidRPr="000C51BA">
              <w:rPr>
                <w:color w:val="000000"/>
              </w:rPr>
              <w:t>2017-</w:t>
            </w:r>
            <w:r w:rsidRPr="000C51BA">
              <w:rPr>
                <w:rFonts w:hint="eastAsia"/>
                <w:color w:val="000000"/>
              </w:rPr>
              <w:t>0</w:t>
            </w:r>
            <w:r w:rsidRPr="000C51BA">
              <w:rPr>
                <w:color w:val="000000"/>
              </w:rPr>
              <w:t>4-</w:t>
            </w:r>
            <w:r w:rsidRPr="000C51BA">
              <w:rPr>
                <w:rFonts w:hint="eastAsia"/>
                <w:color w:val="000000"/>
              </w:rPr>
              <w:t>0</w:t>
            </w:r>
            <w:r w:rsidRPr="000C51BA">
              <w:rPr>
                <w:color w:val="000000"/>
              </w:rPr>
              <w:t>8</w:t>
            </w:r>
          </w:p>
        </w:tc>
      </w:tr>
      <w:tr w:rsidR="00EA0C9F" w:rsidRPr="000C51BA" w14:paraId="052D33E8" w14:textId="77777777">
        <w:trPr>
          <w:jc w:val="center"/>
        </w:trPr>
        <w:tc>
          <w:tcPr>
            <w:tcW w:w="1999" w:type="dxa"/>
            <w:vAlign w:val="center"/>
          </w:tcPr>
          <w:p w14:paraId="2A3E91FA" w14:textId="77777777" w:rsidR="00EA0C9F" w:rsidRPr="000C51BA" w:rsidRDefault="00EA0C9F">
            <w:pPr>
              <w:pStyle w:val="a8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评审人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D72DE91" w14:textId="77777777" w:rsidR="00EA0C9F" w:rsidRPr="000C51BA" w:rsidRDefault="00EA0C9F">
            <w:pPr>
              <w:pStyle w:val="af8"/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1076" w:type="dxa"/>
            <w:vAlign w:val="center"/>
          </w:tcPr>
          <w:p w14:paraId="7AD123BC" w14:textId="77777777" w:rsidR="00EA0C9F" w:rsidRPr="000C51BA" w:rsidRDefault="00EA0C9F">
            <w:pPr>
              <w:pStyle w:val="a8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454D2F1" w14:textId="56C1E2B0" w:rsidR="00EA0C9F" w:rsidRPr="000C51BA" w:rsidRDefault="00EA0C9F">
            <w:pPr>
              <w:pStyle w:val="a8"/>
              <w:rPr>
                <w:color w:val="000000"/>
              </w:rPr>
            </w:pPr>
          </w:p>
        </w:tc>
      </w:tr>
      <w:tr w:rsidR="00EA0C9F" w:rsidRPr="000C51BA" w14:paraId="5257E36C" w14:textId="77777777">
        <w:trPr>
          <w:jc w:val="center"/>
        </w:trPr>
        <w:tc>
          <w:tcPr>
            <w:tcW w:w="1999" w:type="dxa"/>
            <w:vAlign w:val="center"/>
          </w:tcPr>
          <w:p w14:paraId="322D0248" w14:textId="77777777" w:rsidR="00EA0C9F" w:rsidRPr="000C51BA" w:rsidRDefault="00EA0C9F">
            <w:pPr>
              <w:pStyle w:val="a8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3BD4413" w14:textId="77777777" w:rsidR="00EA0C9F" w:rsidRPr="000C51BA" w:rsidRDefault="00EA0C9F">
            <w:pPr>
              <w:pStyle w:val="af8"/>
              <w:spacing w:before="120"/>
              <w:jc w:val="center"/>
              <w:rPr>
                <w:color w:val="000000"/>
              </w:rPr>
            </w:pPr>
          </w:p>
        </w:tc>
        <w:tc>
          <w:tcPr>
            <w:tcW w:w="1076" w:type="dxa"/>
            <w:vAlign w:val="center"/>
          </w:tcPr>
          <w:p w14:paraId="0EE93E0F" w14:textId="77777777" w:rsidR="00EA0C9F" w:rsidRPr="000C51BA" w:rsidRDefault="00EA0C9F">
            <w:pPr>
              <w:pStyle w:val="a8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4FE7EEC" w14:textId="47E0D1C1" w:rsidR="00EA0C9F" w:rsidRPr="000C51BA" w:rsidRDefault="00EA0C9F">
            <w:pPr>
              <w:pStyle w:val="a8"/>
              <w:rPr>
                <w:color w:val="000000"/>
              </w:rPr>
            </w:pPr>
          </w:p>
        </w:tc>
      </w:tr>
    </w:tbl>
    <w:p w14:paraId="10BC8F36" w14:textId="77777777" w:rsidR="00EA0C9F" w:rsidRPr="000C51BA" w:rsidRDefault="00EA0C9F">
      <w:pPr>
        <w:pStyle w:val="a8"/>
        <w:rPr>
          <w:color w:val="000000"/>
        </w:rPr>
      </w:pPr>
    </w:p>
    <w:p w14:paraId="2CCED074" w14:textId="77777777" w:rsidR="00EA0C9F" w:rsidRPr="000C51BA" w:rsidRDefault="00EA0C9F">
      <w:pPr>
        <w:pStyle w:val="a8"/>
        <w:rPr>
          <w:color w:val="000000"/>
        </w:rPr>
      </w:pPr>
    </w:p>
    <w:p w14:paraId="151FB0B5" w14:textId="77777777" w:rsidR="00EA0C9F" w:rsidRPr="000C51BA" w:rsidRDefault="00EA0C9F">
      <w:pPr>
        <w:pStyle w:val="a8"/>
        <w:rPr>
          <w:color w:val="000000"/>
        </w:rPr>
      </w:pPr>
    </w:p>
    <w:p w14:paraId="7BCADCED" w14:textId="77777777" w:rsidR="00EA0C9F" w:rsidRPr="000C51BA" w:rsidRDefault="00EA0C9F">
      <w:pPr>
        <w:pStyle w:val="af8"/>
        <w:rPr>
          <w:color w:val="000000"/>
        </w:rPr>
      </w:pPr>
    </w:p>
    <w:p w14:paraId="308A73BF" w14:textId="77777777" w:rsidR="00EA0C9F" w:rsidRPr="000C51BA" w:rsidRDefault="00DF536F">
      <w:pPr>
        <w:pStyle w:val="afe"/>
        <w:widowControl/>
        <w:rPr>
          <w:color w:val="000000"/>
        </w:rPr>
      </w:pPr>
      <w:r w:rsidRPr="000C51BA">
        <w:rPr>
          <w:rFonts w:hint="eastAsia"/>
          <w:color w:val="000000"/>
        </w:rPr>
        <w:t>西安电子科技大学</w:t>
      </w:r>
    </w:p>
    <w:p w14:paraId="4A8745C5" w14:textId="77777777" w:rsidR="00EA0C9F" w:rsidRPr="000C51BA" w:rsidRDefault="00EA0C9F">
      <w:pPr>
        <w:pStyle w:val="a8"/>
        <w:rPr>
          <w:color w:val="000000"/>
        </w:rPr>
      </w:pPr>
      <w:r w:rsidRPr="000C51BA">
        <w:rPr>
          <w:rFonts w:hint="eastAsia"/>
          <w:color w:val="000000"/>
        </w:rPr>
        <w:t>版权所有</w:t>
      </w:r>
      <w:r w:rsidRPr="000C51BA">
        <w:rPr>
          <w:color w:val="000000"/>
        </w:rPr>
        <w:t xml:space="preserve">  </w:t>
      </w:r>
      <w:r w:rsidRPr="000C51BA">
        <w:rPr>
          <w:rFonts w:hint="eastAsia"/>
          <w:color w:val="000000"/>
        </w:rPr>
        <w:t>侵权必究</w:t>
      </w:r>
    </w:p>
    <w:p w14:paraId="428C792C" w14:textId="77777777" w:rsidR="00EA0C9F" w:rsidRPr="000C51BA" w:rsidRDefault="00EA0C9F">
      <w:pPr>
        <w:pStyle w:val="a8"/>
        <w:rPr>
          <w:color w:val="000000"/>
        </w:rPr>
      </w:pPr>
    </w:p>
    <w:p w14:paraId="22116853" w14:textId="77777777" w:rsidR="00EA0C9F" w:rsidRPr="000C51BA" w:rsidRDefault="00EA0C9F">
      <w:pPr>
        <w:pStyle w:val="a8"/>
        <w:rPr>
          <w:color w:val="000000"/>
        </w:rPr>
      </w:pPr>
      <w:r w:rsidRPr="000C51BA">
        <w:rPr>
          <w:rFonts w:hint="eastAsia"/>
          <w:color w:val="000000"/>
        </w:rPr>
        <w:t>（仅供内部使用）</w:t>
      </w:r>
    </w:p>
    <w:p w14:paraId="10DBFBBE" w14:textId="77777777" w:rsidR="00EA0C9F" w:rsidRPr="000C51BA" w:rsidRDefault="00EA0C9F">
      <w:pPr>
        <w:pStyle w:val="af4"/>
        <w:rPr>
          <w:color w:val="000000"/>
        </w:rPr>
      </w:pPr>
      <w:r w:rsidRPr="000C51BA">
        <w:rPr>
          <w:color w:val="000000"/>
        </w:rPr>
        <w:br w:type="page"/>
      </w:r>
      <w:r w:rsidRPr="000C51BA">
        <w:rPr>
          <w:rFonts w:hint="eastAsia"/>
          <w:color w:val="000000"/>
        </w:rPr>
        <w:lastRenderedPageBreak/>
        <w:t>修订记录</w:t>
      </w:r>
    </w:p>
    <w:tbl>
      <w:tblPr>
        <w:tblW w:w="8930" w:type="dxa"/>
        <w:jc w:val="center"/>
        <w:tblLayout w:type="fixed"/>
        <w:tblLook w:val="0000" w:firstRow="0" w:lastRow="0" w:firstColumn="0" w:lastColumn="0" w:noHBand="0" w:noVBand="0"/>
      </w:tblPr>
      <w:tblGrid>
        <w:gridCol w:w="1276"/>
        <w:gridCol w:w="1089"/>
        <w:gridCol w:w="851"/>
        <w:gridCol w:w="753"/>
        <w:gridCol w:w="3685"/>
        <w:gridCol w:w="1276"/>
      </w:tblGrid>
      <w:tr w:rsidR="00EA0C9F" w:rsidRPr="000C51BA" w14:paraId="425F877F" w14:textId="77777777">
        <w:trPr>
          <w:cantSplit/>
          <w:tblHeader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5555A" w14:textId="77777777" w:rsidR="00EA0C9F" w:rsidRPr="000C51BA" w:rsidRDefault="00EA0C9F">
            <w:pPr>
              <w:pStyle w:val="ab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日期</w:t>
            </w:r>
          </w:p>
        </w:tc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859C6" w14:textId="77777777" w:rsidR="00EA0C9F" w:rsidRPr="000C51BA" w:rsidRDefault="00EA0C9F">
            <w:pPr>
              <w:pStyle w:val="ab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修订</w:t>
            </w:r>
            <w:r w:rsidRPr="000C51BA">
              <w:rPr>
                <w:color w:val="000000"/>
              </w:rPr>
              <w:br/>
            </w:r>
            <w:r w:rsidRPr="000C51BA">
              <w:rPr>
                <w:rFonts w:hint="eastAsia"/>
                <w:color w:val="000000"/>
              </w:rPr>
              <w:t>版本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8F958" w14:textId="77777777" w:rsidR="00EA0C9F" w:rsidRPr="000C51BA" w:rsidRDefault="00EA0C9F">
            <w:pPr>
              <w:pStyle w:val="ab"/>
              <w:rPr>
                <w:color w:val="000000"/>
              </w:rPr>
            </w:pPr>
            <w:r w:rsidRPr="000C51BA">
              <w:rPr>
                <w:color w:val="000000"/>
              </w:rPr>
              <w:t>Defect ID</w:t>
            </w:r>
            <w:r w:rsidRPr="000C51BA">
              <w:rPr>
                <w:color w:val="000000"/>
              </w:rPr>
              <w:br/>
              <w:t>CR</w:t>
            </w:r>
            <w:r w:rsidRPr="000C51BA">
              <w:rPr>
                <w:rFonts w:hint="eastAsia"/>
                <w:color w:val="000000"/>
              </w:rPr>
              <w:t>号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2548C" w14:textId="77777777" w:rsidR="00EA0C9F" w:rsidRPr="000C51BA" w:rsidRDefault="00EA0C9F">
            <w:pPr>
              <w:pStyle w:val="ab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修改</w:t>
            </w:r>
            <w:r w:rsidRPr="000C51BA">
              <w:rPr>
                <w:color w:val="000000"/>
              </w:rPr>
              <w:br/>
            </w:r>
            <w:r w:rsidRPr="000C51BA">
              <w:rPr>
                <w:rFonts w:hint="eastAsia"/>
                <w:color w:val="000000"/>
              </w:rPr>
              <w:t>章节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265D0" w14:textId="77777777" w:rsidR="00EA0C9F" w:rsidRPr="000C51BA" w:rsidRDefault="00EA0C9F">
            <w:pPr>
              <w:pStyle w:val="ab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修改描述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8B189" w14:textId="77777777" w:rsidR="00EA0C9F" w:rsidRPr="000C51BA" w:rsidRDefault="00EA0C9F">
            <w:pPr>
              <w:pStyle w:val="ab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作者</w:t>
            </w:r>
          </w:p>
        </w:tc>
      </w:tr>
      <w:tr w:rsidR="00EA0C9F" w:rsidRPr="000C51BA" w14:paraId="0EB50A59" w14:textId="77777777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DEBDA" w14:textId="27567409" w:rsidR="00EA0C9F" w:rsidRPr="000C51BA" w:rsidRDefault="00DF536F">
            <w:pPr>
              <w:pStyle w:val="af7"/>
              <w:rPr>
                <w:color w:val="000000"/>
              </w:rPr>
            </w:pPr>
            <w:r w:rsidRPr="000C51BA">
              <w:rPr>
                <w:color w:val="000000"/>
              </w:rPr>
              <w:t>2017-04</w:t>
            </w:r>
            <w:r w:rsidR="003E55EC" w:rsidRPr="000C51BA">
              <w:rPr>
                <w:color w:val="000000"/>
              </w:rPr>
              <w:t>-1</w:t>
            </w:r>
            <w:r w:rsidR="00D75A63">
              <w:rPr>
                <w:color w:val="000000"/>
              </w:rPr>
              <w:t>4</w:t>
            </w:r>
          </w:p>
        </w:tc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DE66F" w14:textId="77777777" w:rsidR="00EA0C9F" w:rsidRPr="000C51BA" w:rsidRDefault="00EA0C9F">
            <w:pPr>
              <w:pStyle w:val="af7"/>
              <w:rPr>
                <w:color w:val="000000"/>
              </w:rPr>
            </w:pPr>
            <w:r w:rsidRPr="000C51BA">
              <w:rPr>
                <w:color w:val="000000"/>
              </w:rPr>
              <w:t>1.00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DFACD" w14:textId="77777777" w:rsidR="00EA0C9F" w:rsidRPr="000C51BA" w:rsidRDefault="00EA0C9F">
            <w:pPr>
              <w:pStyle w:val="af7"/>
              <w:rPr>
                <w:color w:val="000000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B7972" w14:textId="77777777" w:rsidR="00EA0C9F" w:rsidRPr="000C51BA" w:rsidRDefault="00EA0C9F">
            <w:pPr>
              <w:pStyle w:val="af7"/>
              <w:rPr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EBE44" w14:textId="77777777" w:rsidR="00EA0C9F" w:rsidRPr="000C51BA" w:rsidRDefault="00EA0C9F">
            <w:pPr>
              <w:pStyle w:val="af7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初稿完成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604DA" w14:textId="77777777" w:rsidR="00EA0C9F" w:rsidRPr="000C51BA" w:rsidRDefault="00DF536F">
            <w:pPr>
              <w:pStyle w:val="af7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王秋荣</w:t>
            </w:r>
          </w:p>
        </w:tc>
      </w:tr>
      <w:tr w:rsidR="00B75012" w:rsidRPr="000C51BA" w14:paraId="1BBAA40E" w14:textId="77777777" w:rsidTr="00307D0C">
        <w:trPr>
          <w:cantSplit/>
          <w:jc w:val="center"/>
        </w:trPr>
        <w:tc>
          <w:tcPr>
            <w:tcW w:w="1276" w:type="dxa"/>
            <w:vMerge w:val="restart"/>
            <w:tcBorders>
              <w:left w:val="single" w:sz="6" w:space="0" w:color="auto"/>
              <w:right w:val="single" w:sz="6" w:space="0" w:color="auto"/>
            </w:tcBorders>
          </w:tcPr>
          <w:p w14:paraId="525AA237" w14:textId="7694EB0A" w:rsidR="00B75012" w:rsidRPr="000C51BA" w:rsidRDefault="00B75012">
            <w:pPr>
              <w:pStyle w:val="af7"/>
              <w:rPr>
                <w:color w:val="000000"/>
              </w:rPr>
            </w:pPr>
          </w:p>
        </w:tc>
        <w:tc>
          <w:tcPr>
            <w:tcW w:w="1089" w:type="dxa"/>
            <w:vMerge w:val="restart"/>
            <w:tcBorders>
              <w:left w:val="single" w:sz="6" w:space="0" w:color="auto"/>
              <w:right w:val="single" w:sz="6" w:space="0" w:color="auto"/>
            </w:tcBorders>
          </w:tcPr>
          <w:p w14:paraId="7A0E066C" w14:textId="59539556" w:rsidR="00B75012" w:rsidRPr="000C51BA" w:rsidRDefault="00B75012">
            <w:pPr>
              <w:pStyle w:val="af7"/>
              <w:rPr>
                <w:color w:val="00000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195366" w14:textId="3CA6ECFA" w:rsidR="00B75012" w:rsidRPr="000C51BA" w:rsidRDefault="00B75012">
            <w:pPr>
              <w:pStyle w:val="af7"/>
              <w:rPr>
                <w:color w:val="000000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134C3" w14:textId="6ADE0803" w:rsidR="00B75012" w:rsidRPr="000C51BA" w:rsidRDefault="00B75012">
            <w:pPr>
              <w:pStyle w:val="af7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F879A" w14:textId="62E64915" w:rsidR="00B75012" w:rsidRPr="000C51BA" w:rsidRDefault="00B75012" w:rsidP="00B75012">
            <w:pPr>
              <w:pStyle w:val="af7"/>
              <w:rPr>
                <w:color w:val="000000"/>
              </w:rPr>
            </w:pPr>
          </w:p>
        </w:tc>
        <w:tc>
          <w:tcPr>
            <w:tcW w:w="1276" w:type="dxa"/>
            <w:vMerge w:val="restart"/>
            <w:tcBorders>
              <w:left w:val="single" w:sz="6" w:space="0" w:color="auto"/>
              <w:right w:val="single" w:sz="6" w:space="0" w:color="auto"/>
            </w:tcBorders>
          </w:tcPr>
          <w:p w14:paraId="1FF1D665" w14:textId="35248741" w:rsidR="00B75012" w:rsidRPr="000C51BA" w:rsidRDefault="00B75012">
            <w:pPr>
              <w:pStyle w:val="af7"/>
              <w:rPr>
                <w:color w:val="000000"/>
              </w:rPr>
            </w:pPr>
          </w:p>
        </w:tc>
      </w:tr>
      <w:tr w:rsidR="00B75012" w:rsidRPr="000C51BA" w14:paraId="7D5FB46C" w14:textId="77777777" w:rsidTr="00307D0C">
        <w:trPr>
          <w:cantSplit/>
          <w:jc w:val="center"/>
        </w:trPr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46BE0" w14:textId="77777777" w:rsidR="00B75012" w:rsidRPr="000C51BA" w:rsidRDefault="00B75012">
            <w:pPr>
              <w:pStyle w:val="af7"/>
              <w:rPr>
                <w:color w:val="000000"/>
              </w:rPr>
            </w:pPr>
          </w:p>
        </w:tc>
        <w:tc>
          <w:tcPr>
            <w:tcW w:w="108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B5276" w14:textId="77777777" w:rsidR="00B75012" w:rsidRPr="000C51BA" w:rsidRDefault="00B75012">
            <w:pPr>
              <w:pStyle w:val="af7"/>
              <w:rPr>
                <w:color w:val="00000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7236E" w14:textId="378E9D58" w:rsidR="00B75012" w:rsidRPr="000C51BA" w:rsidRDefault="00B75012">
            <w:pPr>
              <w:pStyle w:val="af7"/>
              <w:rPr>
                <w:color w:val="000000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ED07" w14:textId="75371654" w:rsidR="00B75012" w:rsidRPr="000C51BA" w:rsidRDefault="00B75012">
            <w:pPr>
              <w:pStyle w:val="af7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FEEEEE" w14:textId="5D607ACB" w:rsidR="00B75012" w:rsidRPr="000C51BA" w:rsidRDefault="00B75012" w:rsidP="00B75012">
            <w:pPr>
              <w:pStyle w:val="af7"/>
              <w:rPr>
                <w:color w:val="000000"/>
              </w:rPr>
            </w:pPr>
          </w:p>
        </w:tc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108E9" w14:textId="77777777" w:rsidR="00B75012" w:rsidRPr="000C51BA" w:rsidRDefault="00B75012">
            <w:pPr>
              <w:pStyle w:val="af7"/>
              <w:rPr>
                <w:color w:val="000000"/>
              </w:rPr>
            </w:pPr>
          </w:p>
        </w:tc>
      </w:tr>
      <w:tr w:rsidR="00B75012" w:rsidRPr="000C51BA" w14:paraId="5781316D" w14:textId="77777777">
        <w:trPr>
          <w:cantSplit/>
          <w:jc w:val="center"/>
        </w:trPr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99502" w14:textId="77777777" w:rsidR="00B75012" w:rsidRPr="000C51BA" w:rsidRDefault="00B75012">
            <w:pPr>
              <w:pStyle w:val="af7"/>
              <w:rPr>
                <w:color w:val="000000"/>
              </w:rPr>
            </w:pPr>
          </w:p>
        </w:tc>
        <w:tc>
          <w:tcPr>
            <w:tcW w:w="108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65EA5" w14:textId="77777777" w:rsidR="00B75012" w:rsidRPr="000C51BA" w:rsidRDefault="00B75012">
            <w:pPr>
              <w:pStyle w:val="af7"/>
              <w:rPr>
                <w:color w:val="00000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9AF83" w14:textId="77777777" w:rsidR="00B75012" w:rsidRPr="000C51BA" w:rsidRDefault="00B75012">
            <w:pPr>
              <w:pStyle w:val="af7"/>
              <w:rPr>
                <w:color w:val="000000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F310C" w14:textId="77777777" w:rsidR="00B75012" w:rsidRPr="000C51BA" w:rsidRDefault="00B75012">
            <w:pPr>
              <w:pStyle w:val="af7"/>
              <w:rPr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967E2" w14:textId="77777777" w:rsidR="00B75012" w:rsidRPr="000C51BA" w:rsidRDefault="00B75012">
            <w:pPr>
              <w:pStyle w:val="af7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330BB" w14:textId="77777777" w:rsidR="00B75012" w:rsidRPr="000C51BA" w:rsidRDefault="00B75012">
            <w:pPr>
              <w:pStyle w:val="af7"/>
              <w:rPr>
                <w:color w:val="000000"/>
                <w:sz w:val="24"/>
                <w:szCs w:val="24"/>
              </w:rPr>
            </w:pPr>
          </w:p>
        </w:tc>
      </w:tr>
      <w:tr w:rsidR="00B75012" w:rsidRPr="000C51BA" w14:paraId="5DCEE5B7" w14:textId="77777777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204FB" w14:textId="6D0528A1" w:rsidR="00B75012" w:rsidRPr="000C51BA" w:rsidRDefault="00B75012">
            <w:pPr>
              <w:pStyle w:val="af7"/>
              <w:rPr>
                <w:color w:val="000000"/>
              </w:rPr>
            </w:pPr>
          </w:p>
        </w:tc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5D79D" w14:textId="674F6C93" w:rsidR="00B75012" w:rsidRPr="000C51BA" w:rsidRDefault="00B75012">
            <w:pPr>
              <w:pStyle w:val="af7"/>
              <w:rPr>
                <w:color w:val="00000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D9858" w14:textId="39615D92" w:rsidR="00B75012" w:rsidRPr="000C51BA" w:rsidRDefault="00B75012">
            <w:pPr>
              <w:pStyle w:val="af7"/>
              <w:rPr>
                <w:color w:val="000000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A60FB" w14:textId="25DD6466" w:rsidR="00B75012" w:rsidRPr="000C51BA" w:rsidRDefault="00B75012">
            <w:pPr>
              <w:pStyle w:val="af7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C4B32" w14:textId="115C8816" w:rsidR="00B75012" w:rsidRPr="000C51BA" w:rsidRDefault="00B75012" w:rsidP="00B75012">
            <w:pPr>
              <w:pStyle w:val="af7"/>
              <w:rPr>
                <w:color w:val="00000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D9EB9" w14:textId="194F46D1" w:rsidR="00B75012" w:rsidRPr="000C51BA" w:rsidRDefault="00B75012">
            <w:pPr>
              <w:pStyle w:val="af7"/>
              <w:rPr>
                <w:color w:val="000000"/>
              </w:rPr>
            </w:pPr>
          </w:p>
        </w:tc>
      </w:tr>
      <w:tr w:rsidR="00B75012" w:rsidRPr="000C51BA" w14:paraId="36F9093B" w14:textId="77777777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F7465" w14:textId="1314B40F" w:rsidR="00B75012" w:rsidRPr="000C51BA" w:rsidRDefault="00B75012">
            <w:pPr>
              <w:pStyle w:val="af7"/>
              <w:rPr>
                <w:color w:val="000000"/>
              </w:rPr>
            </w:pPr>
          </w:p>
        </w:tc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13B81" w14:textId="6D8E9C72" w:rsidR="00B75012" w:rsidRPr="000C51BA" w:rsidRDefault="00B75012">
            <w:pPr>
              <w:pStyle w:val="af7"/>
              <w:rPr>
                <w:color w:val="00000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4A485" w14:textId="77777777" w:rsidR="00B75012" w:rsidRPr="000C51BA" w:rsidRDefault="00B75012">
            <w:pPr>
              <w:pStyle w:val="af7"/>
              <w:rPr>
                <w:color w:val="000000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8684C" w14:textId="77777777" w:rsidR="00B75012" w:rsidRPr="000C51BA" w:rsidRDefault="00B75012">
            <w:pPr>
              <w:pStyle w:val="af7"/>
              <w:rPr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5E741" w14:textId="36802816" w:rsidR="00B75012" w:rsidRPr="000C51BA" w:rsidRDefault="00B75012">
            <w:pPr>
              <w:pStyle w:val="af7"/>
              <w:rPr>
                <w:color w:val="00000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57291" w14:textId="79F49189" w:rsidR="00B75012" w:rsidRPr="000C51BA" w:rsidRDefault="00B75012">
            <w:pPr>
              <w:pStyle w:val="af7"/>
              <w:rPr>
                <w:color w:val="000000"/>
              </w:rPr>
            </w:pPr>
          </w:p>
        </w:tc>
      </w:tr>
      <w:tr w:rsidR="00B75012" w:rsidRPr="000C51BA" w14:paraId="2269B2DC" w14:textId="77777777">
        <w:trPr>
          <w:cantSplit/>
          <w:jc w:val="center"/>
        </w:trPr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AE3ED23" w14:textId="7060FA87" w:rsidR="00B75012" w:rsidRPr="000C51BA" w:rsidRDefault="00B75012">
            <w:pPr>
              <w:pStyle w:val="af7"/>
              <w:rPr>
                <w:color w:val="000000"/>
              </w:rPr>
            </w:pPr>
          </w:p>
        </w:tc>
        <w:tc>
          <w:tcPr>
            <w:tcW w:w="108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50CFCE1" w14:textId="5A1B9CF3" w:rsidR="00B75012" w:rsidRPr="000C51BA" w:rsidRDefault="00B75012">
            <w:pPr>
              <w:pStyle w:val="af7"/>
              <w:rPr>
                <w:color w:val="00000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E212D" w14:textId="37CD4D4F" w:rsidR="00B75012" w:rsidRPr="000C51BA" w:rsidRDefault="00B75012">
            <w:pPr>
              <w:pStyle w:val="af7"/>
              <w:rPr>
                <w:color w:val="000000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B823B" w14:textId="71AA92C4" w:rsidR="00B75012" w:rsidRPr="000C51BA" w:rsidRDefault="00B75012">
            <w:pPr>
              <w:pStyle w:val="af7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A9288" w14:textId="37311976" w:rsidR="00B75012" w:rsidRPr="000C51BA" w:rsidRDefault="00B75012" w:rsidP="00B75012">
            <w:pPr>
              <w:pStyle w:val="af7"/>
              <w:rPr>
                <w:color w:val="000000"/>
              </w:rPr>
            </w:pP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B44331D" w14:textId="1C4C53A1" w:rsidR="00B75012" w:rsidRPr="000C51BA" w:rsidRDefault="00B75012">
            <w:pPr>
              <w:pStyle w:val="af7"/>
              <w:rPr>
                <w:color w:val="000000"/>
              </w:rPr>
            </w:pPr>
          </w:p>
        </w:tc>
      </w:tr>
      <w:tr w:rsidR="00B75012" w:rsidRPr="000C51BA" w14:paraId="5A7D3DF8" w14:textId="77777777">
        <w:trPr>
          <w:cantSplit/>
          <w:jc w:val="center"/>
        </w:trPr>
        <w:tc>
          <w:tcPr>
            <w:tcW w:w="127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4BFF54CC" w14:textId="77777777" w:rsidR="00B75012" w:rsidRPr="000C51BA" w:rsidRDefault="00B75012">
            <w:pPr>
              <w:pStyle w:val="af7"/>
              <w:rPr>
                <w:color w:val="000000"/>
              </w:rPr>
            </w:pPr>
          </w:p>
        </w:tc>
        <w:tc>
          <w:tcPr>
            <w:tcW w:w="108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1D64FCC3" w14:textId="77777777" w:rsidR="00B75012" w:rsidRPr="000C51BA" w:rsidRDefault="00B75012">
            <w:pPr>
              <w:pStyle w:val="af7"/>
              <w:rPr>
                <w:color w:val="00000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198D6" w14:textId="77777777" w:rsidR="00B75012" w:rsidRPr="000C51BA" w:rsidRDefault="00B75012">
            <w:pPr>
              <w:pStyle w:val="af7"/>
              <w:rPr>
                <w:color w:val="000000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114F8" w14:textId="77777777" w:rsidR="00B75012" w:rsidRPr="000C51BA" w:rsidRDefault="00B75012">
            <w:pPr>
              <w:pStyle w:val="af7"/>
              <w:rPr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E5605" w14:textId="77777777" w:rsidR="00B75012" w:rsidRPr="000C51BA" w:rsidRDefault="00B75012">
            <w:pPr>
              <w:pStyle w:val="af7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6996D52E" w14:textId="77777777" w:rsidR="00B75012" w:rsidRPr="000C51BA" w:rsidRDefault="00B75012">
            <w:pPr>
              <w:pStyle w:val="af7"/>
              <w:rPr>
                <w:color w:val="000000"/>
                <w:sz w:val="24"/>
                <w:szCs w:val="24"/>
              </w:rPr>
            </w:pPr>
          </w:p>
        </w:tc>
      </w:tr>
      <w:tr w:rsidR="00B75012" w:rsidRPr="000C51BA" w14:paraId="4FE52628" w14:textId="77777777">
        <w:trPr>
          <w:cantSplit/>
          <w:jc w:val="center"/>
        </w:trPr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F4164" w14:textId="77777777" w:rsidR="00B75012" w:rsidRPr="000C51BA" w:rsidRDefault="00B75012">
            <w:pPr>
              <w:pStyle w:val="af7"/>
              <w:rPr>
                <w:color w:val="000000"/>
                <w:sz w:val="24"/>
                <w:szCs w:val="24"/>
              </w:rPr>
            </w:pPr>
          </w:p>
        </w:tc>
        <w:tc>
          <w:tcPr>
            <w:tcW w:w="108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C5B30" w14:textId="77777777" w:rsidR="00B75012" w:rsidRPr="000C51BA" w:rsidRDefault="00B75012">
            <w:pPr>
              <w:pStyle w:val="af7"/>
              <w:rPr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333AE" w14:textId="77777777" w:rsidR="00B75012" w:rsidRPr="000C51BA" w:rsidRDefault="00B75012">
            <w:pPr>
              <w:pStyle w:val="af7"/>
              <w:rPr>
                <w:color w:val="000000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625BC6" w14:textId="77777777" w:rsidR="00B75012" w:rsidRPr="000C51BA" w:rsidRDefault="00B75012">
            <w:pPr>
              <w:pStyle w:val="af7"/>
              <w:rPr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7924D" w14:textId="77777777" w:rsidR="00B75012" w:rsidRPr="000C51BA" w:rsidRDefault="00B75012">
            <w:pPr>
              <w:pStyle w:val="af7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43F81" w14:textId="77777777" w:rsidR="00B75012" w:rsidRPr="000C51BA" w:rsidRDefault="00B75012">
            <w:pPr>
              <w:pStyle w:val="af7"/>
              <w:rPr>
                <w:color w:val="000000"/>
                <w:sz w:val="24"/>
                <w:szCs w:val="24"/>
              </w:rPr>
            </w:pPr>
          </w:p>
        </w:tc>
      </w:tr>
    </w:tbl>
    <w:p w14:paraId="24F5B4C2" w14:textId="77777777" w:rsidR="00EA0C9F" w:rsidRPr="000C51BA" w:rsidRDefault="00EA0C9F">
      <w:pPr>
        <w:pStyle w:val="af4"/>
        <w:rPr>
          <w:color w:val="000000"/>
        </w:rPr>
      </w:pPr>
      <w:r w:rsidRPr="000C51BA">
        <w:rPr>
          <w:rFonts w:hint="eastAsia"/>
          <w:color w:val="000000"/>
        </w:rPr>
        <w:t>分发记录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94"/>
        <w:gridCol w:w="5400"/>
        <w:gridCol w:w="2586"/>
      </w:tblGrid>
      <w:tr w:rsidR="00EA0C9F" w:rsidRPr="000C51BA" w14:paraId="7ED2ED90" w14:textId="77777777">
        <w:trPr>
          <w:jc w:val="center"/>
        </w:trPr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4435B" w14:textId="77777777" w:rsidR="00EA0C9F" w:rsidRPr="000C51BA" w:rsidRDefault="00EA0C9F">
            <w:pPr>
              <w:pStyle w:val="ab"/>
              <w:rPr>
                <w:color w:val="000000"/>
              </w:rPr>
            </w:pPr>
            <w:r w:rsidRPr="000C51BA">
              <w:rPr>
                <w:color w:val="000000"/>
              </w:rPr>
              <w:t>Copy No.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8BB78" w14:textId="77777777" w:rsidR="00EA0C9F" w:rsidRPr="000C51BA" w:rsidRDefault="00EA0C9F">
            <w:pPr>
              <w:pStyle w:val="ab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持有者和角色</w:t>
            </w:r>
          </w:p>
        </w:tc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CDA64" w14:textId="77777777" w:rsidR="00EA0C9F" w:rsidRPr="000C51BA" w:rsidRDefault="00EA0C9F">
            <w:pPr>
              <w:pStyle w:val="ab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分发日期</w:t>
            </w:r>
          </w:p>
        </w:tc>
      </w:tr>
      <w:tr w:rsidR="00EA0C9F" w:rsidRPr="000C51BA" w14:paraId="7305E892" w14:textId="77777777">
        <w:trPr>
          <w:jc w:val="center"/>
        </w:trPr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0B933" w14:textId="77777777" w:rsidR="00EA0C9F" w:rsidRPr="000C51BA" w:rsidRDefault="00EA0C9F">
            <w:pPr>
              <w:pStyle w:val="af7"/>
              <w:rPr>
                <w:color w:val="000000"/>
              </w:rPr>
            </w:pPr>
            <w:r w:rsidRPr="000C51BA">
              <w:rPr>
                <w:color w:val="000000"/>
              </w:rPr>
              <w:t>1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DDE87" w14:textId="77777777" w:rsidR="00EA0C9F" w:rsidRPr="000C51BA" w:rsidRDefault="00EA0C9F">
            <w:pPr>
              <w:pStyle w:val="af7"/>
              <w:rPr>
                <w:color w:val="000000"/>
              </w:rPr>
            </w:pPr>
            <w:r w:rsidRPr="000C51BA">
              <w:rPr>
                <w:color w:val="000000"/>
              </w:rPr>
              <w:t>&lt;RDPDT PDT</w:t>
            </w:r>
            <w:r w:rsidRPr="000C51BA">
              <w:rPr>
                <w:rFonts w:hint="eastAsia"/>
                <w:color w:val="000000"/>
              </w:rPr>
              <w:t>开发代表</w:t>
            </w:r>
            <w:r w:rsidRPr="000C51BA">
              <w:rPr>
                <w:color w:val="000000"/>
              </w:rPr>
              <w:t>&gt;</w:t>
            </w:r>
          </w:p>
        </w:tc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EA467" w14:textId="5D2554EE" w:rsidR="00EA0C9F" w:rsidRPr="000C51BA" w:rsidRDefault="00E15262">
            <w:pPr>
              <w:pStyle w:val="af7"/>
              <w:rPr>
                <w:rFonts w:hint="eastAsia"/>
                <w:color w:val="000000"/>
              </w:rPr>
            </w:pPr>
            <w:bookmarkStart w:id="1" w:name="OLE_LINK9"/>
            <w:bookmarkStart w:id="2" w:name="OLE_LINK14"/>
            <w:bookmarkStart w:id="3" w:name="OLE_LINK15"/>
            <w:bookmarkStart w:id="4" w:name="OLE_LINK16"/>
            <w:r>
              <w:rPr>
                <w:color w:val="000000"/>
              </w:rPr>
              <w:t>2017-</w:t>
            </w:r>
            <w:r>
              <w:rPr>
                <w:rFonts w:hint="eastAsia"/>
                <w:color w:val="000000"/>
              </w:rPr>
              <w:t>04</w:t>
            </w:r>
            <w:r w:rsidR="00EA0C9F" w:rsidRPr="000C51BA">
              <w:rPr>
                <w:color w:val="000000"/>
              </w:rPr>
              <w:t>-</w:t>
            </w:r>
            <w:r>
              <w:rPr>
                <w:color w:val="000000"/>
              </w:rPr>
              <w:t>14</w:t>
            </w:r>
            <w:bookmarkEnd w:id="1"/>
            <w:bookmarkEnd w:id="2"/>
            <w:bookmarkEnd w:id="3"/>
            <w:bookmarkEnd w:id="4"/>
          </w:p>
        </w:tc>
      </w:tr>
      <w:tr w:rsidR="00EA0C9F" w:rsidRPr="000C51BA" w14:paraId="3488F231" w14:textId="77777777">
        <w:trPr>
          <w:jc w:val="center"/>
        </w:trPr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B80B1F" w14:textId="77777777" w:rsidR="00EA0C9F" w:rsidRPr="000C51BA" w:rsidRDefault="00EA0C9F">
            <w:pPr>
              <w:pStyle w:val="af7"/>
              <w:rPr>
                <w:color w:val="000000"/>
              </w:rPr>
            </w:pPr>
            <w:r w:rsidRPr="000C51BA">
              <w:rPr>
                <w:color w:val="000000"/>
              </w:rPr>
              <w:t>2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F7542" w14:textId="77777777" w:rsidR="00EA0C9F" w:rsidRPr="000C51BA" w:rsidRDefault="00EA0C9F">
            <w:pPr>
              <w:pStyle w:val="af7"/>
              <w:rPr>
                <w:color w:val="000000"/>
              </w:rPr>
            </w:pPr>
            <w:r w:rsidRPr="000C51BA">
              <w:rPr>
                <w:color w:val="000000"/>
              </w:rPr>
              <w:t xml:space="preserve">&lt;Project Manager </w:t>
            </w:r>
            <w:r w:rsidRPr="000C51BA">
              <w:rPr>
                <w:rFonts w:hint="eastAsia"/>
                <w:color w:val="000000"/>
              </w:rPr>
              <w:t>项目经理</w:t>
            </w:r>
            <w:r w:rsidRPr="000C51BA">
              <w:rPr>
                <w:color w:val="000000"/>
              </w:rPr>
              <w:t>&gt;</w:t>
            </w:r>
          </w:p>
        </w:tc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24C61" w14:textId="7798D131" w:rsidR="00EA0C9F" w:rsidRPr="000C51BA" w:rsidRDefault="00E15262">
            <w:pPr>
              <w:pStyle w:val="af7"/>
              <w:rPr>
                <w:color w:val="000000"/>
              </w:rPr>
            </w:pPr>
            <w:r w:rsidRPr="00E15262">
              <w:rPr>
                <w:color w:val="000000"/>
              </w:rPr>
              <w:t>2017-04-14</w:t>
            </w:r>
          </w:p>
        </w:tc>
      </w:tr>
      <w:tr w:rsidR="00EA0C9F" w:rsidRPr="000C51BA" w14:paraId="7B3CE68E" w14:textId="77777777">
        <w:trPr>
          <w:jc w:val="center"/>
        </w:trPr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00A2F" w14:textId="77777777" w:rsidR="00EA0C9F" w:rsidRPr="000C51BA" w:rsidRDefault="00EA0C9F">
            <w:pPr>
              <w:pStyle w:val="af7"/>
              <w:rPr>
                <w:color w:val="000000"/>
              </w:rPr>
            </w:pPr>
            <w:r w:rsidRPr="000C51BA">
              <w:rPr>
                <w:color w:val="000000"/>
              </w:rPr>
              <w:t>3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37262" w14:textId="77777777" w:rsidR="00EA0C9F" w:rsidRPr="000C51BA" w:rsidRDefault="00EA0C9F">
            <w:pPr>
              <w:pStyle w:val="af7"/>
              <w:rPr>
                <w:color w:val="000000"/>
              </w:rPr>
            </w:pPr>
            <w:r w:rsidRPr="000C51BA">
              <w:rPr>
                <w:color w:val="000000"/>
              </w:rPr>
              <w:t xml:space="preserve">&lt;Team members </w:t>
            </w:r>
            <w:r w:rsidRPr="000C51BA">
              <w:rPr>
                <w:rFonts w:hint="eastAsia"/>
                <w:color w:val="000000"/>
              </w:rPr>
              <w:t>项目组成员</w:t>
            </w:r>
            <w:r w:rsidRPr="000C51BA">
              <w:rPr>
                <w:color w:val="000000"/>
              </w:rPr>
              <w:t>&gt;</w:t>
            </w:r>
          </w:p>
        </w:tc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7F41D" w14:textId="43A617E6" w:rsidR="00EA0C9F" w:rsidRPr="000C51BA" w:rsidRDefault="00E15262">
            <w:pPr>
              <w:pStyle w:val="af7"/>
              <w:rPr>
                <w:color w:val="000000"/>
              </w:rPr>
            </w:pPr>
            <w:r w:rsidRPr="00E15262">
              <w:rPr>
                <w:color w:val="000000"/>
              </w:rPr>
              <w:t>2017-04-14</w:t>
            </w:r>
          </w:p>
        </w:tc>
      </w:tr>
      <w:tr w:rsidR="00E15262" w:rsidRPr="000C51BA" w14:paraId="27827E8F" w14:textId="77777777">
        <w:trPr>
          <w:jc w:val="center"/>
        </w:trPr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5D69C" w14:textId="77777777" w:rsidR="00E15262" w:rsidRPr="000C51BA" w:rsidRDefault="00E15262">
            <w:pPr>
              <w:pStyle w:val="af7"/>
              <w:rPr>
                <w:color w:val="000000"/>
              </w:rPr>
            </w:pPr>
            <w:r w:rsidRPr="000C51BA">
              <w:rPr>
                <w:color w:val="000000"/>
              </w:rPr>
              <w:t>4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716C8" w14:textId="77777777" w:rsidR="00E15262" w:rsidRPr="000C51BA" w:rsidRDefault="00E15262">
            <w:pPr>
              <w:pStyle w:val="af7"/>
              <w:rPr>
                <w:color w:val="000000"/>
              </w:rPr>
            </w:pPr>
            <w:r w:rsidRPr="000C51BA">
              <w:rPr>
                <w:color w:val="000000"/>
              </w:rPr>
              <w:t xml:space="preserve">&lt;Customer Representative </w:t>
            </w:r>
            <w:r w:rsidRPr="000C51BA">
              <w:rPr>
                <w:rFonts w:hint="eastAsia"/>
                <w:color w:val="000000"/>
              </w:rPr>
              <w:t>客户代表</w:t>
            </w:r>
            <w:r w:rsidRPr="000C51BA">
              <w:rPr>
                <w:color w:val="000000"/>
              </w:rPr>
              <w:t>&gt;</w:t>
            </w:r>
          </w:p>
        </w:tc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1D704" w14:textId="0281B216" w:rsidR="00E15262" w:rsidRPr="000C51BA" w:rsidRDefault="00E15262">
            <w:pPr>
              <w:pStyle w:val="af7"/>
              <w:rPr>
                <w:color w:val="000000"/>
              </w:rPr>
            </w:pPr>
            <w:r w:rsidRPr="002A7C06">
              <w:rPr>
                <w:color w:val="000000"/>
              </w:rPr>
              <w:t>2017-</w:t>
            </w:r>
            <w:r w:rsidRPr="002A7C06">
              <w:rPr>
                <w:rFonts w:hint="eastAsia"/>
                <w:color w:val="000000"/>
              </w:rPr>
              <w:t>04</w:t>
            </w:r>
            <w:r w:rsidRPr="002A7C06">
              <w:rPr>
                <w:color w:val="000000"/>
              </w:rPr>
              <w:t>-14</w:t>
            </w:r>
          </w:p>
        </w:tc>
      </w:tr>
      <w:tr w:rsidR="00E15262" w:rsidRPr="000C51BA" w14:paraId="7019FB70" w14:textId="77777777">
        <w:trPr>
          <w:jc w:val="center"/>
        </w:trPr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E0013" w14:textId="77777777" w:rsidR="00E15262" w:rsidRPr="000C51BA" w:rsidRDefault="00E15262">
            <w:pPr>
              <w:pStyle w:val="af7"/>
              <w:rPr>
                <w:color w:val="000000"/>
              </w:rPr>
            </w:pPr>
            <w:r w:rsidRPr="000C51BA">
              <w:rPr>
                <w:color w:val="000000"/>
              </w:rPr>
              <w:t>5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5C7B8" w14:textId="77777777" w:rsidR="00E15262" w:rsidRPr="000C51BA" w:rsidRDefault="00E15262">
            <w:pPr>
              <w:pStyle w:val="af7"/>
              <w:rPr>
                <w:color w:val="000000"/>
              </w:rPr>
            </w:pPr>
            <w:r w:rsidRPr="000C51BA">
              <w:rPr>
                <w:color w:val="000000"/>
              </w:rPr>
              <w:t>&lt;Others</w:t>
            </w:r>
            <w:r w:rsidRPr="000C51BA">
              <w:rPr>
                <w:rFonts w:hint="eastAsia"/>
                <w:color w:val="000000"/>
              </w:rPr>
              <w:t>其它</w:t>
            </w:r>
            <w:r w:rsidRPr="000C51BA">
              <w:rPr>
                <w:color w:val="000000"/>
              </w:rPr>
              <w:t>&gt;</w:t>
            </w:r>
          </w:p>
        </w:tc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BD07C" w14:textId="5685AC94" w:rsidR="00E15262" w:rsidRPr="000C51BA" w:rsidRDefault="00E15262">
            <w:pPr>
              <w:pStyle w:val="af7"/>
              <w:rPr>
                <w:color w:val="000000"/>
              </w:rPr>
            </w:pPr>
            <w:r w:rsidRPr="002A7C06">
              <w:rPr>
                <w:color w:val="000000"/>
              </w:rPr>
              <w:t>2017-</w:t>
            </w:r>
            <w:r w:rsidRPr="002A7C06">
              <w:rPr>
                <w:rFonts w:hint="eastAsia"/>
                <w:color w:val="000000"/>
              </w:rPr>
              <w:t>04</w:t>
            </w:r>
            <w:r w:rsidRPr="002A7C06">
              <w:rPr>
                <w:color w:val="000000"/>
              </w:rPr>
              <w:t>-14</w:t>
            </w:r>
          </w:p>
        </w:tc>
      </w:tr>
    </w:tbl>
    <w:p w14:paraId="2FCFE216" w14:textId="77777777" w:rsidR="00EA0C9F" w:rsidRPr="000C51BA" w:rsidRDefault="00EA0C9F">
      <w:pPr>
        <w:pStyle w:val="af5"/>
        <w:rPr>
          <w:color w:val="000000"/>
        </w:rPr>
      </w:pPr>
    </w:p>
    <w:p w14:paraId="55213D22" w14:textId="77777777" w:rsidR="00EA0C9F" w:rsidRPr="000C51BA" w:rsidRDefault="00EA0C9F">
      <w:pPr>
        <w:pStyle w:val="af5"/>
        <w:rPr>
          <w:color w:val="000000"/>
        </w:rPr>
      </w:pPr>
      <w:r w:rsidRPr="000C51BA">
        <w:rPr>
          <w:color w:val="000000"/>
        </w:rPr>
        <w:br w:type="page"/>
      </w:r>
      <w:r w:rsidRPr="000C51BA">
        <w:rPr>
          <w:rFonts w:hint="eastAsia"/>
          <w:color w:val="000000"/>
        </w:rPr>
        <w:lastRenderedPageBreak/>
        <w:t>目</w:t>
      </w:r>
      <w:r w:rsidRPr="000C51BA">
        <w:rPr>
          <w:color w:val="000000"/>
        </w:rPr>
        <w:t xml:space="preserve">  </w:t>
      </w:r>
      <w:r w:rsidRPr="000C51BA">
        <w:rPr>
          <w:rFonts w:hint="eastAsia"/>
          <w:color w:val="000000"/>
        </w:rPr>
        <w:t>录</w:t>
      </w:r>
    </w:p>
    <w:p w14:paraId="704F7A9C" w14:textId="77777777" w:rsidR="00E15262" w:rsidRDefault="00E15262">
      <w:pPr>
        <w:pStyle w:val="TOC1"/>
        <w:tabs>
          <w:tab w:val="left" w:pos="453"/>
        </w:tabs>
        <w:rPr>
          <w:rFonts w:asciiTheme="minorHAnsi" w:eastAsia="SimSun" w:hAnsiTheme="minorHAnsi" w:cstheme="minorBidi"/>
          <w:noProof/>
          <w:sz w:val="24"/>
          <w:szCs w:val="24"/>
        </w:rPr>
      </w:pPr>
      <w:r>
        <w:rPr>
          <w:b/>
          <w:bCs/>
          <w:caps/>
          <w:color w:val="000000"/>
        </w:rPr>
        <w:fldChar w:fldCharType="begin"/>
      </w:r>
      <w:r>
        <w:rPr>
          <w:b/>
          <w:bCs/>
          <w:caps/>
          <w:color w:val="000000"/>
        </w:rPr>
        <w:instrText xml:space="preserve"> TOC \o "1-3" </w:instrText>
      </w:r>
      <w:r>
        <w:rPr>
          <w:b/>
          <w:bCs/>
          <w:caps/>
          <w:color w:val="000000"/>
        </w:rPr>
        <w:fldChar w:fldCharType="separate"/>
      </w:r>
      <w:r w:rsidRPr="00847364">
        <w:rPr>
          <w:noProof/>
          <w:color w:val="000000"/>
        </w:rPr>
        <w:t>1</w:t>
      </w:r>
      <w:r>
        <w:rPr>
          <w:rFonts w:asciiTheme="minorHAnsi" w:eastAsia="SimSun" w:hAnsiTheme="minorHAnsi" w:cstheme="minorBidi"/>
          <w:noProof/>
          <w:sz w:val="24"/>
          <w:szCs w:val="24"/>
        </w:rPr>
        <w:tab/>
      </w:r>
      <w:r w:rsidRPr="00847364">
        <w:rPr>
          <w:rFonts w:hint="eastAsia"/>
          <w:noProof/>
          <w:color w:val="000000"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_Toc480267276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1FA696" w14:textId="77777777" w:rsidR="00E15262" w:rsidRDefault="00E15262">
      <w:pPr>
        <w:pStyle w:val="TOC2"/>
        <w:tabs>
          <w:tab w:val="left" w:pos="794"/>
          <w:tab w:val="right" w:leader="dot" w:pos="9010"/>
        </w:tabs>
        <w:rPr>
          <w:rFonts w:asciiTheme="minorHAnsi" w:eastAsia="SimSun" w:hAnsiTheme="minorHAnsi" w:cstheme="minorBidi"/>
          <w:noProof/>
          <w:sz w:val="24"/>
          <w:szCs w:val="24"/>
        </w:rPr>
      </w:pPr>
      <w:r w:rsidRPr="00847364">
        <w:rPr>
          <w:noProof/>
          <w:color w:val="000000"/>
        </w:rPr>
        <w:t>1.1</w:t>
      </w:r>
      <w:r>
        <w:rPr>
          <w:rFonts w:asciiTheme="minorHAnsi" w:eastAsia="SimSun" w:hAnsiTheme="minorHAnsi" w:cstheme="minorBidi"/>
          <w:noProof/>
          <w:sz w:val="24"/>
          <w:szCs w:val="24"/>
        </w:rPr>
        <w:tab/>
      </w:r>
      <w:r w:rsidRPr="00847364">
        <w:rPr>
          <w:rFonts w:hint="eastAsia"/>
          <w:noProof/>
          <w:color w:val="000000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_Toc480267277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46A255" w14:textId="77777777" w:rsidR="00E15262" w:rsidRDefault="00E15262">
      <w:pPr>
        <w:pStyle w:val="TOC2"/>
        <w:tabs>
          <w:tab w:val="left" w:pos="794"/>
          <w:tab w:val="right" w:leader="dot" w:pos="9010"/>
        </w:tabs>
        <w:rPr>
          <w:rFonts w:asciiTheme="minorHAnsi" w:eastAsia="SimSun" w:hAnsiTheme="minorHAnsi" w:cstheme="minorBidi"/>
          <w:noProof/>
          <w:sz w:val="24"/>
          <w:szCs w:val="24"/>
        </w:rPr>
      </w:pPr>
      <w:r w:rsidRPr="00847364">
        <w:rPr>
          <w:noProof/>
          <w:color w:val="000000"/>
        </w:rPr>
        <w:t>1.2</w:t>
      </w:r>
      <w:r>
        <w:rPr>
          <w:rFonts w:asciiTheme="minorHAnsi" w:eastAsia="SimSun" w:hAnsiTheme="minorHAnsi" w:cstheme="minorBidi"/>
          <w:noProof/>
          <w:sz w:val="24"/>
          <w:szCs w:val="24"/>
        </w:rPr>
        <w:tab/>
      </w:r>
      <w:r w:rsidRPr="00847364">
        <w:rPr>
          <w:rFonts w:hint="eastAsia"/>
          <w:noProof/>
          <w:color w:val="000000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_Toc480267278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CE688D" w14:textId="77777777" w:rsidR="00E15262" w:rsidRDefault="00E15262">
      <w:pPr>
        <w:pStyle w:val="TOC1"/>
        <w:tabs>
          <w:tab w:val="left" w:pos="453"/>
        </w:tabs>
        <w:rPr>
          <w:rFonts w:asciiTheme="minorHAnsi" w:eastAsia="SimSun" w:hAnsiTheme="minorHAnsi" w:cstheme="minorBidi"/>
          <w:noProof/>
          <w:sz w:val="24"/>
          <w:szCs w:val="24"/>
        </w:rPr>
      </w:pPr>
      <w:r w:rsidRPr="00847364">
        <w:rPr>
          <w:noProof/>
          <w:color w:val="000000"/>
        </w:rPr>
        <w:t>2</w:t>
      </w:r>
      <w:r>
        <w:rPr>
          <w:rFonts w:asciiTheme="minorHAnsi" w:eastAsia="SimSun" w:hAnsiTheme="minorHAnsi" w:cstheme="minorBidi"/>
          <w:noProof/>
          <w:sz w:val="24"/>
          <w:szCs w:val="24"/>
        </w:rPr>
        <w:tab/>
      </w:r>
      <w:r w:rsidRPr="00847364">
        <w:rPr>
          <w:rFonts w:hint="eastAsia"/>
          <w:noProof/>
          <w:color w:val="000000"/>
        </w:rPr>
        <w:t>详细设计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_Toc480267279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8DC29C" w14:textId="77777777" w:rsidR="00E15262" w:rsidRDefault="00E15262">
      <w:pPr>
        <w:pStyle w:val="TOC2"/>
        <w:tabs>
          <w:tab w:val="left" w:pos="794"/>
          <w:tab w:val="right" w:leader="dot" w:pos="9010"/>
        </w:tabs>
        <w:rPr>
          <w:rFonts w:asciiTheme="minorHAnsi" w:eastAsia="SimSun" w:hAnsiTheme="minorHAnsi" w:cstheme="minorBidi"/>
          <w:noProof/>
          <w:sz w:val="24"/>
          <w:szCs w:val="24"/>
        </w:rPr>
      </w:pPr>
      <w:r w:rsidRPr="00847364">
        <w:rPr>
          <w:noProof/>
          <w:color w:val="000000"/>
        </w:rPr>
        <w:t>2.1</w:t>
      </w:r>
      <w:r>
        <w:rPr>
          <w:rFonts w:asciiTheme="minorHAnsi" w:eastAsia="SimSun" w:hAnsiTheme="minorHAnsi" w:cstheme="minorBidi"/>
          <w:noProof/>
          <w:sz w:val="24"/>
          <w:szCs w:val="24"/>
        </w:rPr>
        <w:tab/>
      </w:r>
      <w:r w:rsidRPr="00847364">
        <w:rPr>
          <w:rFonts w:hint="eastAsia"/>
          <w:noProof/>
          <w:color w:val="000000"/>
        </w:rPr>
        <w:t>用户管理模块详细设计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_Toc480267280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6FCF42" w14:textId="77777777" w:rsidR="00E15262" w:rsidRDefault="00E15262">
      <w:pPr>
        <w:pStyle w:val="TOC3"/>
        <w:tabs>
          <w:tab w:val="left" w:pos="1134"/>
          <w:tab w:val="right" w:leader="dot" w:pos="9010"/>
        </w:tabs>
        <w:rPr>
          <w:rFonts w:asciiTheme="minorHAnsi" w:eastAsia="SimSun" w:hAnsiTheme="minorHAnsi" w:cstheme="minorBidi"/>
          <w:noProof/>
          <w:sz w:val="24"/>
          <w:szCs w:val="24"/>
        </w:rPr>
      </w:pPr>
      <w:r w:rsidRPr="00847364">
        <w:rPr>
          <w:noProof/>
          <w:color w:val="000000"/>
        </w:rPr>
        <w:t>2.1.1</w:t>
      </w:r>
      <w:r>
        <w:rPr>
          <w:rFonts w:asciiTheme="minorHAnsi" w:eastAsia="SimSun" w:hAnsiTheme="minorHAnsi" w:cstheme="minorBidi"/>
          <w:noProof/>
          <w:sz w:val="24"/>
          <w:szCs w:val="24"/>
        </w:rPr>
        <w:tab/>
      </w:r>
      <w:r w:rsidRPr="00847364">
        <w:rPr>
          <w:rFonts w:hint="eastAsia"/>
          <w:noProof/>
          <w:color w:val="000000"/>
        </w:rPr>
        <w:t>数据描述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_Toc480267281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F6F0917" w14:textId="77777777" w:rsidR="00E15262" w:rsidRDefault="00E15262">
      <w:pPr>
        <w:pStyle w:val="TOC3"/>
        <w:tabs>
          <w:tab w:val="left" w:pos="1134"/>
          <w:tab w:val="right" w:leader="dot" w:pos="9010"/>
        </w:tabs>
        <w:rPr>
          <w:rFonts w:asciiTheme="minorHAnsi" w:eastAsia="SimSun" w:hAnsiTheme="minorHAnsi" w:cstheme="minorBidi"/>
          <w:noProof/>
          <w:sz w:val="24"/>
          <w:szCs w:val="24"/>
        </w:rPr>
      </w:pPr>
      <w:r w:rsidRPr="00847364">
        <w:rPr>
          <w:noProof/>
          <w:color w:val="000000"/>
        </w:rPr>
        <w:t>2.1.2</w:t>
      </w:r>
      <w:r>
        <w:rPr>
          <w:rFonts w:asciiTheme="minorHAnsi" w:eastAsia="SimSun" w:hAnsiTheme="minorHAnsi" w:cstheme="minorBidi"/>
          <w:noProof/>
          <w:sz w:val="24"/>
          <w:szCs w:val="24"/>
        </w:rPr>
        <w:tab/>
      </w:r>
      <w:r w:rsidRPr="00847364">
        <w:rPr>
          <w:rFonts w:hint="eastAsia"/>
          <w:noProof/>
          <w:color w:val="000000"/>
        </w:rPr>
        <w:t>函数描述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_Toc480267282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1BCA9C5" w14:textId="77777777" w:rsidR="00E15262" w:rsidRDefault="00E15262">
      <w:pPr>
        <w:pStyle w:val="TOC2"/>
        <w:tabs>
          <w:tab w:val="left" w:pos="794"/>
          <w:tab w:val="right" w:leader="dot" w:pos="9010"/>
        </w:tabs>
        <w:rPr>
          <w:rFonts w:asciiTheme="minorHAnsi" w:eastAsia="SimSun" w:hAnsiTheme="minorHAnsi" w:cstheme="minorBidi"/>
          <w:noProof/>
          <w:sz w:val="24"/>
          <w:szCs w:val="24"/>
        </w:rPr>
      </w:pPr>
      <w:r w:rsidRPr="00847364">
        <w:rPr>
          <w:noProof/>
          <w:color w:val="000000"/>
        </w:rPr>
        <w:t>2.2</w:t>
      </w:r>
      <w:r>
        <w:rPr>
          <w:rFonts w:asciiTheme="minorHAnsi" w:eastAsia="SimSun" w:hAnsiTheme="minorHAnsi" w:cstheme="minorBidi"/>
          <w:noProof/>
          <w:sz w:val="24"/>
          <w:szCs w:val="24"/>
        </w:rPr>
        <w:tab/>
      </w:r>
      <w:r w:rsidRPr="00847364">
        <w:rPr>
          <w:rFonts w:hint="eastAsia"/>
          <w:noProof/>
          <w:color w:val="000000"/>
        </w:rPr>
        <w:t>好友管理模块详细设计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_Toc480267283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DC9D27F" w14:textId="77777777" w:rsidR="00E15262" w:rsidRDefault="00E15262">
      <w:pPr>
        <w:pStyle w:val="TOC3"/>
        <w:tabs>
          <w:tab w:val="left" w:pos="1134"/>
          <w:tab w:val="right" w:leader="dot" w:pos="9010"/>
        </w:tabs>
        <w:rPr>
          <w:rFonts w:asciiTheme="minorHAnsi" w:eastAsia="SimSun" w:hAnsiTheme="minorHAnsi" w:cstheme="minorBidi"/>
          <w:noProof/>
          <w:sz w:val="24"/>
          <w:szCs w:val="24"/>
        </w:rPr>
      </w:pPr>
      <w:r w:rsidRPr="00847364">
        <w:rPr>
          <w:noProof/>
          <w:color w:val="000000"/>
        </w:rPr>
        <w:t>2.2.1</w:t>
      </w:r>
      <w:r>
        <w:rPr>
          <w:rFonts w:asciiTheme="minorHAnsi" w:eastAsia="SimSun" w:hAnsiTheme="minorHAnsi" w:cstheme="minorBidi"/>
          <w:noProof/>
          <w:sz w:val="24"/>
          <w:szCs w:val="24"/>
        </w:rPr>
        <w:tab/>
      </w:r>
      <w:r w:rsidRPr="00847364">
        <w:rPr>
          <w:rFonts w:hint="eastAsia"/>
          <w:noProof/>
          <w:color w:val="000000"/>
        </w:rPr>
        <w:t>数据描述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_Toc480267284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29D0323" w14:textId="77777777" w:rsidR="00E15262" w:rsidRDefault="00E15262">
      <w:pPr>
        <w:pStyle w:val="TOC3"/>
        <w:tabs>
          <w:tab w:val="left" w:pos="1134"/>
          <w:tab w:val="right" w:leader="dot" w:pos="9010"/>
        </w:tabs>
        <w:rPr>
          <w:rFonts w:asciiTheme="minorHAnsi" w:eastAsia="SimSun" w:hAnsiTheme="minorHAnsi" w:cstheme="minorBidi"/>
          <w:noProof/>
          <w:sz w:val="24"/>
          <w:szCs w:val="24"/>
        </w:rPr>
      </w:pPr>
      <w:r w:rsidRPr="00847364">
        <w:rPr>
          <w:noProof/>
          <w:color w:val="000000"/>
        </w:rPr>
        <w:t>2.2.2</w:t>
      </w:r>
      <w:r>
        <w:rPr>
          <w:rFonts w:asciiTheme="minorHAnsi" w:eastAsia="SimSun" w:hAnsiTheme="minorHAnsi" w:cstheme="minorBidi"/>
          <w:noProof/>
          <w:sz w:val="24"/>
          <w:szCs w:val="24"/>
        </w:rPr>
        <w:tab/>
      </w:r>
      <w:r w:rsidRPr="00847364">
        <w:rPr>
          <w:rFonts w:hint="eastAsia"/>
          <w:noProof/>
          <w:color w:val="000000"/>
        </w:rPr>
        <w:t>函数描述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_Toc480267285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C8E4DFA" w14:textId="77777777" w:rsidR="00E15262" w:rsidRDefault="00E15262">
      <w:pPr>
        <w:pStyle w:val="TOC2"/>
        <w:tabs>
          <w:tab w:val="left" w:pos="794"/>
          <w:tab w:val="right" w:leader="dot" w:pos="9010"/>
        </w:tabs>
        <w:rPr>
          <w:rFonts w:asciiTheme="minorHAnsi" w:eastAsia="SimSun" w:hAnsiTheme="minorHAnsi" w:cstheme="minorBidi"/>
          <w:noProof/>
          <w:sz w:val="24"/>
          <w:szCs w:val="24"/>
        </w:rPr>
      </w:pPr>
      <w:r w:rsidRPr="00847364">
        <w:rPr>
          <w:noProof/>
          <w:color w:val="000000"/>
        </w:rPr>
        <w:t>2.3</w:t>
      </w:r>
      <w:r>
        <w:rPr>
          <w:rFonts w:asciiTheme="minorHAnsi" w:eastAsia="SimSun" w:hAnsiTheme="minorHAnsi" w:cstheme="minorBidi"/>
          <w:noProof/>
          <w:sz w:val="24"/>
          <w:szCs w:val="24"/>
        </w:rPr>
        <w:tab/>
      </w:r>
      <w:r w:rsidRPr="00847364">
        <w:rPr>
          <w:rFonts w:hint="eastAsia"/>
          <w:noProof/>
          <w:color w:val="000000"/>
        </w:rPr>
        <w:t>消息管理模块详细设计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_Toc480267286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A5237C1" w14:textId="77777777" w:rsidR="00E15262" w:rsidRDefault="00E15262">
      <w:pPr>
        <w:pStyle w:val="TOC3"/>
        <w:tabs>
          <w:tab w:val="left" w:pos="1134"/>
          <w:tab w:val="right" w:leader="dot" w:pos="9010"/>
        </w:tabs>
        <w:rPr>
          <w:rFonts w:asciiTheme="minorHAnsi" w:eastAsia="SimSun" w:hAnsiTheme="minorHAnsi" w:cstheme="minorBidi"/>
          <w:noProof/>
          <w:sz w:val="24"/>
          <w:szCs w:val="24"/>
        </w:rPr>
      </w:pPr>
      <w:r w:rsidRPr="00847364">
        <w:rPr>
          <w:noProof/>
          <w:color w:val="000000"/>
        </w:rPr>
        <w:t>2.3.1</w:t>
      </w:r>
      <w:r>
        <w:rPr>
          <w:rFonts w:asciiTheme="minorHAnsi" w:eastAsia="SimSun" w:hAnsiTheme="minorHAnsi" w:cstheme="minorBidi"/>
          <w:noProof/>
          <w:sz w:val="24"/>
          <w:szCs w:val="24"/>
        </w:rPr>
        <w:tab/>
      </w:r>
      <w:r w:rsidRPr="00847364">
        <w:rPr>
          <w:rFonts w:hint="eastAsia"/>
          <w:noProof/>
          <w:color w:val="000000"/>
        </w:rPr>
        <w:t>数据描述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_Toc480267287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F31A8F9" w14:textId="77777777" w:rsidR="00E15262" w:rsidRDefault="00E15262">
      <w:pPr>
        <w:pStyle w:val="TOC3"/>
        <w:tabs>
          <w:tab w:val="left" w:pos="1134"/>
          <w:tab w:val="right" w:leader="dot" w:pos="9010"/>
        </w:tabs>
        <w:rPr>
          <w:rFonts w:asciiTheme="minorHAnsi" w:eastAsia="SimSun" w:hAnsiTheme="minorHAnsi" w:cstheme="minorBidi"/>
          <w:noProof/>
          <w:sz w:val="24"/>
          <w:szCs w:val="24"/>
        </w:rPr>
      </w:pPr>
      <w:r w:rsidRPr="00847364">
        <w:rPr>
          <w:noProof/>
          <w:color w:val="000000"/>
        </w:rPr>
        <w:t>2.3.2</w:t>
      </w:r>
      <w:r>
        <w:rPr>
          <w:rFonts w:asciiTheme="minorHAnsi" w:eastAsia="SimSun" w:hAnsiTheme="minorHAnsi" w:cstheme="minorBidi"/>
          <w:noProof/>
          <w:sz w:val="24"/>
          <w:szCs w:val="24"/>
        </w:rPr>
        <w:tab/>
      </w:r>
      <w:r w:rsidRPr="00847364">
        <w:rPr>
          <w:rFonts w:hint="eastAsia"/>
          <w:noProof/>
          <w:color w:val="000000"/>
        </w:rPr>
        <w:t>函数描述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_Toc480267288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F2C4BB3" w14:textId="77777777" w:rsidR="00E15262" w:rsidRDefault="00E15262">
      <w:pPr>
        <w:pStyle w:val="TOC2"/>
        <w:tabs>
          <w:tab w:val="left" w:pos="794"/>
          <w:tab w:val="right" w:leader="dot" w:pos="9010"/>
        </w:tabs>
        <w:rPr>
          <w:rFonts w:asciiTheme="minorHAnsi" w:eastAsia="SimSun" w:hAnsiTheme="minorHAnsi" w:cstheme="minorBidi"/>
          <w:noProof/>
          <w:sz w:val="24"/>
          <w:szCs w:val="24"/>
        </w:rPr>
      </w:pPr>
      <w:r w:rsidRPr="00847364">
        <w:rPr>
          <w:noProof/>
          <w:color w:val="000000"/>
        </w:rPr>
        <w:t>2.4</w:t>
      </w:r>
      <w:r>
        <w:rPr>
          <w:rFonts w:asciiTheme="minorHAnsi" w:eastAsia="SimSun" w:hAnsiTheme="minorHAnsi" w:cstheme="minorBidi"/>
          <w:noProof/>
          <w:sz w:val="24"/>
          <w:szCs w:val="24"/>
        </w:rPr>
        <w:tab/>
      </w:r>
      <w:r w:rsidRPr="00847364">
        <w:rPr>
          <w:rFonts w:hint="eastAsia"/>
          <w:noProof/>
          <w:color w:val="000000"/>
        </w:rPr>
        <w:t>群聊管理模块详细设计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_Toc480267289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160D397" w14:textId="77777777" w:rsidR="00E15262" w:rsidRDefault="00E15262">
      <w:pPr>
        <w:pStyle w:val="TOC3"/>
        <w:tabs>
          <w:tab w:val="left" w:pos="1134"/>
          <w:tab w:val="right" w:leader="dot" w:pos="9010"/>
        </w:tabs>
        <w:rPr>
          <w:rFonts w:asciiTheme="minorHAnsi" w:eastAsia="SimSun" w:hAnsiTheme="minorHAnsi" w:cstheme="minorBidi"/>
          <w:noProof/>
          <w:sz w:val="24"/>
          <w:szCs w:val="24"/>
        </w:rPr>
      </w:pPr>
      <w:r w:rsidRPr="00847364">
        <w:rPr>
          <w:noProof/>
          <w:color w:val="000000"/>
        </w:rPr>
        <w:t>2.4.1</w:t>
      </w:r>
      <w:r>
        <w:rPr>
          <w:rFonts w:asciiTheme="minorHAnsi" w:eastAsia="SimSun" w:hAnsiTheme="minorHAnsi" w:cstheme="minorBidi"/>
          <w:noProof/>
          <w:sz w:val="24"/>
          <w:szCs w:val="24"/>
        </w:rPr>
        <w:tab/>
      </w:r>
      <w:r w:rsidRPr="00847364">
        <w:rPr>
          <w:rFonts w:hint="eastAsia"/>
          <w:noProof/>
          <w:color w:val="000000"/>
        </w:rPr>
        <w:t>数据描述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_Toc480267290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0AA21F3A" w14:textId="77777777" w:rsidR="00E15262" w:rsidRDefault="00E15262">
      <w:pPr>
        <w:pStyle w:val="TOC3"/>
        <w:tabs>
          <w:tab w:val="left" w:pos="1134"/>
          <w:tab w:val="right" w:leader="dot" w:pos="9010"/>
        </w:tabs>
        <w:rPr>
          <w:rFonts w:asciiTheme="minorHAnsi" w:eastAsia="SimSun" w:hAnsiTheme="minorHAnsi" w:cstheme="minorBidi"/>
          <w:noProof/>
          <w:sz w:val="24"/>
          <w:szCs w:val="24"/>
        </w:rPr>
      </w:pPr>
      <w:r w:rsidRPr="00847364">
        <w:rPr>
          <w:noProof/>
          <w:color w:val="000000"/>
        </w:rPr>
        <w:t>2.4.2</w:t>
      </w:r>
      <w:r>
        <w:rPr>
          <w:rFonts w:asciiTheme="minorHAnsi" w:eastAsia="SimSun" w:hAnsiTheme="minorHAnsi" w:cstheme="minorBidi"/>
          <w:noProof/>
          <w:sz w:val="24"/>
          <w:szCs w:val="24"/>
        </w:rPr>
        <w:tab/>
      </w:r>
      <w:r w:rsidRPr="00847364">
        <w:rPr>
          <w:rFonts w:hint="eastAsia"/>
          <w:noProof/>
          <w:color w:val="000000"/>
        </w:rPr>
        <w:t>函数描述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_Toc480267291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08949F9B" w14:textId="77777777" w:rsidR="00E15262" w:rsidRDefault="00E15262">
      <w:pPr>
        <w:pStyle w:val="TOC1"/>
        <w:tabs>
          <w:tab w:val="left" w:pos="453"/>
        </w:tabs>
        <w:rPr>
          <w:rFonts w:asciiTheme="minorHAnsi" w:eastAsia="SimSun" w:hAnsiTheme="minorHAnsi" w:cstheme="minorBidi"/>
          <w:noProof/>
          <w:sz w:val="24"/>
          <w:szCs w:val="24"/>
        </w:rPr>
      </w:pPr>
      <w:r w:rsidRPr="00847364">
        <w:rPr>
          <w:noProof/>
          <w:color w:val="000000"/>
        </w:rPr>
        <w:t>3</w:t>
      </w:r>
      <w:r>
        <w:rPr>
          <w:rFonts w:asciiTheme="minorHAnsi" w:eastAsia="SimSun" w:hAnsiTheme="minorHAnsi" w:cstheme="minorBidi"/>
          <w:noProof/>
          <w:sz w:val="24"/>
          <w:szCs w:val="24"/>
        </w:rPr>
        <w:tab/>
      </w:r>
      <w:r w:rsidRPr="00847364">
        <w:rPr>
          <w:rFonts w:hint="eastAsia"/>
          <w:noProof/>
          <w:color w:val="000000"/>
        </w:rPr>
        <w:t>错误处理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_Toc480267292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8BBC53D" w14:textId="77777777" w:rsidR="00E15262" w:rsidRDefault="00E15262">
      <w:pPr>
        <w:pStyle w:val="TOC3"/>
        <w:tabs>
          <w:tab w:val="left" w:pos="1134"/>
          <w:tab w:val="right" w:leader="dot" w:pos="9010"/>
        </w:tabs>
        <w:rPr>
          <w:rFonts w:asciiTheme="minorHAnsi" w:eastAsia="SimSun" w:hAnsiTheme="minorHAnsi" w:cstheme="minorBidi"/>
          <w:noProof/>
          <w:sz w:val="24"/>
          <w:szCs w:val="24"/>
        </w:rPr>
      </w:pPr>
      <w:r w:rsidRPr="00847364">
        <w:rPr>
          <w:noProof/>
          <w:color w:val="000000"/>
        </w:rPr>
        <w:t>3.1.1</w:t>
      </w:r>
      <w:r>
        <w:rPr>
          <w:rFonts w:asciiTheme="minorHAnsi" w:eastAsia="SimSun" w:hAnsiTheme="minorHAnsi" w:cstheme="minorBidi"/>
          <w:noProof/>
          <w:sz w:val="24"/>
          <w:szCs w:val="24"/>
        </w:rPr>
        <w:tab/>
      </w:r>
      <w:r w:rsidRPr="00847364">
        <w:rPr>
          <w:rFonts w:hint="eastAsia"/>
          <w:noProof/>
          <w:color w:val="000000"/>
        </w:rPr>
        <w:t>系统错误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_Toc480267293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68A9D62" w14:textId="77777777" w:rsidR="00E15262" w:rsidRDefault="00E15262">
      <w:pPr>
        <w:pStyle w:val="TOC3"/>
        <w:tabs>
          <w:tab w:val="left" w:pos="1134"/>
          <w:tab w:val="right" w:leader="dot" w:pos="9010"/>
        </w:tabs>
        <w:rPr>
          <w:rFonts w:asciiTheme="minorHAnsi" w:eastAsia="SimSun" w:hAnsiTheme="minorHAnsi" w:cstheme="minorBidi"/>
          <w:noProof/>
          <w:sz w:val="24"/>
          <w:szCs w:val="24"/>
        </w:rPr>
      </w:pPr>
      <w:r w:rsidRPr="00847364">
        <w:rPr>
          <w:noProof/>
          <w:color w:val="000000"/>
        </w:rPr>
        <w:t>3.1.2</w:t>
      </w:r>
      <w:r>
        <w:rPr>
          <w:rFonts w:asciiTheme="minorHAnsi" w:eastAsia="SimSun" w:hAnsiTheme="minorHAnsi" w:cstheme="minorBidi"/>
          <w:noProof/>
          <w:sz w:val="24"/>
          <w:szCs w:val="24"/>
        </w:rPr>
        <w:tab/>
      </w:r>
      <w:r w:rsidRPr="00847364">
        <w:rPr>
          <w:rFonts w:hint="eastAsia"/>
          <w:noProof/>
          <w:color w:val="000000"/>
        </w:rPr>
        <w:t>接口错误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_Toc480267294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EC4ABD7" w14:textId="77777777" w:rsidR="00E15262" w:rsidRDefault="00E15262">
      <w:pPr>
        <w:pStyle w:val="TOC3"/>
        <w:tabs>
          <w:tab w:val="left" w:pos="1134"/>
          <w:tab w:val="right" w:leader="dot" w:pos="9010"/>
        </w:tabs>
        <w:rPr>
          <w:rFonts w:asciiTheme="minorHAnsi" w:eastAsia="SimSun" w:hAnsiTheme="minorHAnsi" w:cstheme="minorBidi"/>
          <w:noProof/>
          <w:sz w:val="24"/>
          <w:szCs w:val="24"/>
        </w:rPr>
      </w:pPr>
      <w:r w:rsidRPr="00847364">
        <w:rPr>
          <w:noProof/>
          <w:color w:val="000000"/>
        </w:rPr>
        <w:t>3.1.3</w:t>
      </w:r>
      <w:r>
        <w:rPr>
          <w:rFonts w:asciiTheme="minorHAnsi" w:eastAsia="SimSun" w:hAnsiTheme="minorHAnsi" w:cstheme="minorBidi"/>
          <w:noProof/>
          <w:sz w:val="24"/>
          <w:szCs w:val="24"/>
        </w:rPr>
        <w:tab/>
      </w:r>
      <w:r w:rsidRPr="00847364">
        <w:rPr>
          <w:rFonts w:hint="eastAsia"/>
          <w:noProof/>
          <w:color w:val="000000"/>
        </w:rPr>
        <w:t>协议错误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_Toc480267295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A013EE3" w14:textId="77777777" w:rsidR="00E15262" w:rsidRDefault="00E15262">
      <w:pPr>
        <w:pStyle w:val="TOC1"/>
        <w:tabs>
          <w:tab w:val="left" w:pos="453"/>
        </w:tabs>
        <w:rPr>
          <w:rFonts w:asciiTheme="minorHAnsi" w:eastAsia="SimSun" w:hAnsiTheme="minorHAnsi" w:cstheme="minorBidi"/>
          <w:noProof/>
          <w:sz w:val="24"/>
          <w:szCs w:val="24"/>
        </w:rPr>
      </w:pPr>
      <w:r>
        <w:rPr>
          <w:noProof/>
        </w:rPr>
        <w:t>4</w:t>
      </w:r>
      <w:r>
        <w:rPr>
          <w:rFonts w:asciiTheme="minorHAnsi" w:eastAsia="SimSun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_Toc480267296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65F2220" w14:textId="25A53114" w:rsidR="00EA0C9F" w:rsidRPr="000C51BA" w:rsidRDefault="00E15262">
      <w:pPr>
        <w:pStyle w:val="af8"/>
        <w:spacing w:before="120"/>
        <w:rPr>
          <w:color w:val="000000"/>
        </w:rPr>
      </w:pPr>
      <w:r>
        <w:rPr>
          <w:b/>
          <w:bCs/>
          <w:caps/>
          <w:color w:val="000000"/>
        </w:rPr>
        <w:fldChar w:fldCharType="end"/>
      </w:r>
      <w:bookmarkStart w:id="5" w:name="_GoBack"/>
      <w:bookmarkEnd w:id="5"/>
    </w:p>
    <w:p w14:paraId="6AAD20E1" w14:textId="77777777" w:rsidR="00C71590" w:rsidRPr="000C51BA" w:rsidRDefault="00EA0C9F" w:rsidP="00C71590">
      <w:pPr>
        <w:pStyle w:val="af5"/>
        <w:rPr>
          <w:color w:val="000000"/>
        </w:rPr>
      </w:pPr>
      <w:r w:rsidRPr="000C51BA">
        <w:rPr>
          <w:color w:val="000000"/>
        </w:rPr>
        <w:br w:type="page"/>
      </w:r>
      <w:r w:rsidR="00C71590" w:rsidRPr="000C51BA">
        <w:rPr>
          <w:color w:val="000000"/>
        </w:rPr>
        <w:lastRenderedPageBreak/>
        <w:t xml:space="preserve"> </w:t>
      </w:r>
    </w:p>
    <w:p w14:paraId="0ED3503A" w14:textId="77777777" w:rsidR="00EA0C9F" w:rsidRPr="000C51BA" w:rsidRDefault="00EA0C9F">
      <w:pPr>
        <w:pStyle w:val="af6"/>
        <w:rPr>
          <w:color w:val="000000"/>
        </w:rPr>
      </w:pPr>
      <w:r w:rsidRPr="000C51BA">
        <w:rPr>
          <w:color w:val="000000"/>
        </w:rPr>
        <w:fldChar w:fldCharType="begin"/>
      </w:r>
      <w:r w:rsidRPr="000C51BA">
        <w:rPr>
          <w:color w:val="000000"/>
        </w:rPr>
        <w:instrText xml:space="preserve"> REF </w:instrText>
      </w:r>
      <w:r w:rsidRPr="000C51BA">
        <w:rPr>
          <w:rFonts w:hint="eastAsia"/>
          <w:color w:val="000000"/>
        </w:rPr>
        <w:instrText>文档名称</w:instrText>
      </w:r>
      <w:r w:rsidRPr="000C51BA">
        <w:rPr>
          <w:rFonts w:hint="eastAsia"/>
          <w:color w:val="000000"/>
        </w:rPr>
        <w:instrText xml:space="preserve"> \h</w:instrText>
      </w:r>
      <w:r w:rsidRPr="000C51BA">
        <w:rPr>
          <w:color w:val="000000"/>
        </w:rPr>
        <w:instrText xml:space="preserve">  \* MERGEFORMAT </w:instrText>
      </w:r>
      <w:r w:rsidRPr="000C51BA">
        <w:rPr>
          <w:color w:val="000000"/>
        </w:rPr>
      </w:r>
      <w:r w:rsidRPr="000C51BA">
        <w:rPr>
          <w:color w:val="000000"/>
        </w:rPr>
        <w:fldChar w:fldCharType="separate"/>
      </w:r>
      <w:r w:rsidR="008933B3" w:rsidRPr="000C51BA">
        <w:rPr>
          <w:rFonts w:hint="eastAsia"/>
          <w:color w:val="000000"/>
        </w:rPr>
        <w:t>WChat</w:t>
      </w:r>
      <w:r w:rsidRPr="000C51BA">
        <w:rPr>
          <w:color w:val="000000"/>
        </w:rPr>
        <w:t xml:space="preserve"> </w:t>
      </w:r>
      <w:r w:rsidR="00C71590" w:rsidRPr="000C51BA">
        <w:rPr>
          <w:rFonts w:hint="eastAsia"/>
          <w:color w:val="000000"/>
        </w:rPr>
        <w:t>详细</w:t>
      </w:r>
      <w:r w:rsidRPr="000C51BA">
        <w:rPr>
          <w:rFonts w:hint="eastAsia"/>
          <w:color w:val="000000"/>
        </w:rPr>
        <w:t>设计说明书</w:t>
      </w:r>
      <w:r w:rsidRPr="000C51BA">
        <w:rPr>
          <w:color w:val="000000"/>
        </w:rPr>
        <w:fldChar w:fldCharType="end"/>
      </w:r>
    </w:p>
    <w:p w14:paraId="6E93C0B7" w14:textId="77777777" w:rsidR="00D143FE" w:rsidRPr="000C51BA" w:rsidRDefault="00D143FE" w:rsidP="00D143FE">
      <w:pPr>
        <w:pStyle w:val="af3"/>
        <w:rPr>
          <w:color w:val="000000"/>
        </w:rPr>
      </w:pPr>
      <w:r w:rsidRPr="000C51BA">
        <w:rPr>
          <w:rFonts w:hint="eastAsia"/>
          <w:color w:val="000000"/>
        </w:rPr>
        <w:t>摘</w:t>
      </w:r>
      <w:r w:rsidRPr="000C51BA">
        <w:rPr>
          <w:color w:val="000000"/>
        </w:rPr>
        <w:t xml:space="preserve">    </w:t>
      </w:r>
      <w:r w:rsidRPr="000C51BA">
        <w:rPr>
          <w:rFonts w:hint="eastAsia"/>
          <w:color w:val="000000"/>
        </w:rPr>
        <w:t>要：</w:t>
      </w:r>
    </w:p>
    <w:p w14:paraId="763069BB" w14:textId="77777777" w:rsidR="000D21B6" w:rsidRDefault="00D143FE" w:rsidP="000D21B6">
      <w:pPr>
        <w:pStyle w:val="af2"/>
        <w:rPr>
          <w:color w:val="000000"/>
        </w:rPr>
      </w:pPr>
      <w:r>
        <w:rPr>
          <w:rFonts w:hint="eastAsia"/>
          <w:color w:val="000000"/>
        </w:rPr>
        <w:t xml:space="preserve">       </w:t>
      </w:r>
      <w:r>
        <w:rPr>
          <w:rFonts w:hint="eastAsia"/>
          <w:color w:val="000000"/>
        </w:rPr>
        <w:t>该软件是一款基于</w:t>
      </w:r>
      <w:r>
        <w:rPr>
          <w:rFonts w:hint="eastAsia"/>
          <w:color w:val="000000"/>
        </w:rPr>
        <w:t>Android</w:t>
      </w:r>
      <w:r>
        <w:rPr>
          <w:rFonts w:hint="eastAsia"/>
          <w:color w:val="000000"/>
        </w:rPr>
        <w:t>的简单聊天通信软件，国内外市场已经有许多的聊天软件</w:t>
      </w:r>
      <w:r w:rsidR="000D21B6">
        <w:rPr>
          <w:rFonts w:hint="eastAsia"/>
          <w:color w:val="000000"/>
        </w:rPr>
        <w:t>。我的这</w:t>
      </w:r>
    </w:p>
    <w:p w14:paraId="308C696A" w14:textId="565B6ED5" w:rsidR="000D21B6" w:rsidRDefault="000D21B6" w:rsidP="000D21B6">
      <w:pPr>
        <w:pStyle w:val="af2"/>
        <w:rPr>
          <w:color w:val="000000"/>
        </w:rPr>
      </w:pPr>
      <w:r>
        <w:rPr>
          <w:rFonts w:hint="eastAsia"/>
          <w:color w:val="000000"/>
        </w:rPr>
        <w:t>款软件是基于局域网的</w:t>
      </w:r>
      <w:r>
        <w:rPr>
          <w:rFonts w:hint="eastAsia"/>
          <w:color w:val="000000"/>
        </w:rPr>
        <w:t>Android</w:t>
      </w:r>
      <w:r>
        <w:rPr>
          <w:rFonts w:hint="eastAsia"/>
          <w:color w:val="000000"/>
        </w:rPr>
        <w:t>聊天软件，用户可以使用该软件与好友进行聊天，方便操作，简单</w:t>
      </w:r>
    </w:p>
    <w:p w14:paraId="36A95E52" w14:textId="15B4DBA8" w:rsidR="000D21B6" w:rsidRDefault="000D21B6" w:rsidP="000D21B6">
      <w:pPr>
        <w:pStyle w:val="af2"/>
        <w:rPr>
          <w:color w:val="000000"/>
        </w:rPr>
      </w:pPr>
      <w:r>
        <w:rPr>
          <w:rFonts w:hint="eastAsia"/>
          <w:color w:val="000000"/>
        </w:rPr>
        <w:t>易用。</w:t>
      </w:r>
    </w:p>
    <w:p w14:paraId="508AC18F" w14:textId="77777777" w:rsidR="000D21B6" w:rsidRDefault="000D21B6" w:rsidP="000D21B6">
      <w:pPr>
        <w:pStyle w:val="af2"/>
        <w:rPr>
          <w:color w:val="000000"/>
        </w:rPr>
      </w:pPr>
    </w:p>
    <w:p w14:paraId="5BB9778B" w14:textId="528A4045" w:rsidR="00EA0C9F" w:rsidRPr="000C51BA" w:rsidRDefault="00EA0C9F">
      <w:pPr>
        <w:pStyle w:val="af2"/>
        <w:rPr>
          <w:color w:val="000000"/>
        </w:rPr>
      </w:pPr>
      <w:r w:rsidRPr="000C51BA">
        <w:rPr>
          <w:rFonts w:hint="eastAsia"/>
          <w:color w:val="000000"/>
        </w:rPr>
        <w:t>关键词：</w:t>
      </w:r>
      <w:r w:rsidR="000D21B6">
        <w:rPr>
          <w:rFonts w:hint="eastAsia"/>
          <w:color w:val="000000"/>
        </w:rPr>
        <w:t xml:space="preserve">android   </w:t>
      </w:r>
      <w:r w:rsidR="000D21B6">
        <w:rPr>
          <w:rFonts w:hint="eastAsia"/>
          <w:color w:val="000000"/>
        </w:rPr>
        <w:t>聊天软件</w:t>
      </w:r>
      <w:r w:rsidR="00057D03">
        <w:rPr>
          <w:rFonts w:hint="eastAsia"/>
          <w:color w:val="000000"/>
        </w:rPr>
        <w:t xml:space="preserve">   </w:t>
      </w:r>
      <w:r w:rsidR="00057D03">
        <w:rPr>
          <w:rFonts w:hint="eastAsia"/>
          <w:color w:val="000000"/>
        </w:rPr>
        <w:t>局域网</w:t>
      </w:r>
    </w:p>
    <w:p w14:paraId="30F0F66C" w14:textId="25F8F2E5" w:rsidR="00EA0C9F" w:rsidRPr="000C51BA" w:rsidRDefault="00EA0C9F">
      <w:pPr>
        <w:pStyle w:val="af3"/>
        <w:rPr>
          <w:color w:val="000000"/>
        </w:rPr>
      </w:pPr>
      <w:r w:rsidRPr="000C51BA">
        <w:rPr>
          <w:rFonts w:hint="eastAsia"/>
          <w:color w:val="000000"/>
        </w:rPr>
        <w:t>缩略语清单：</w:t>
      </w:r>
      <w:bookmarkStart w:id="6" w:name="_Toc22638173"/>
      <w:r w:rsidRPr="000C51BA">
        <w:rPr>
          <w:color w:val="000000"/>
        </w:rPr>
        <w:t xml:space="preserve"> </w:t>
      </w:r>
    </w:p>
    <w:tbl>
      <w:tblPr>
        <w:tblW w:w="4984" w:type="pct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417"/>
        <w:gridCol w:w="2894"/>
        <w:gridCol w:w="3664"/>
      </w:tblGrid>
      <w:tr w:rsidR="00EA0C9F" w:rsidRPr="000C51BA" w14:paraId="2AE7804D" w14:textId="77777777">
        <w:trPr>
          <w:cantSplit/>
          <w:tblHeader/>
          <w:jc w:val="center"/>
        </w:trPr>
        <w:tc>
          <w:tcPr>
            <w:tcW w:w="1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272A6A86" w14:textId="77777777" w:rsidR="00EA0C9F" w:rsidRPr="000C51BA" w:rsidRDefault="00EA0C9F">
            <w:pPr>
              <w:pStyle w:val="ab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缩略语</w:t>
            </w:r>
          </w:p>
        </w:tc>
        <w:tc>
          <w:tcPr>
            <w:tcW w:w="16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21454FA1" w14:textId="77777777" w:rsidR="00EA0C9F" w:rsidRPr="000C51BA" w:rsidRDefault="00EA0C9F">
            <w:pPr>
              <w:pStyle w:val="ab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英文全名</w:t>
            </w:r>
          </w:p>
        </w:tc>
        <w:tc>
          <w:tcPr>
            <w:tcW w:w="20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7B0C88C2" w14:textId="77777777" w:rsidR="00EA0C9F" w:rsidRPr="000C51BA" w:rsidRDefault="00EA0C9F">
            <w:pPr>
              <w:pStyle w:val="ab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中文解释</w:t>
            </w:r>
          </w:p>
        </w:tc>
      </w:tr>
      <w:tr w:rsidR="00EA0C9F" w:rsidRPr="000C51BA" w14:paraId="3E2331D5" w14:textId="77777777">
        <w:trPr>
          <w:jc w:val="center"/>
        </w:trPr>
        <w:tc>
          <w:tcPr>
            <w:tcW w:w="1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1CD56" w14:textId="5F20E1D5" w:rsidR="00EA0C9F" w:rsidRPr="000C51BA" w:rsidRDefault="00D143FE">
            <w:pPr>
              <w:pStyle w:val="af7"/>
              <w:rPr>
                <w:color w:val="000000"/>
              </w:rPr>
            </w:pPr>
            <w:r>
              <w:rPr>
                <w:color w:val="000000"/>
              </w:rPr>
              <w:t>WChat</w:t>
            </w:r>
          </w:p>
        </w:tc>
        <w:tc>
          <w:tcPr>
            <w:tcW w:w="16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F1B09" w14:textId="0B84934E" w:rsidR="00EA0C9F" w:rsidRPr="000C51BA" w:rsidRDefault="00D143FE">
            <w:pPr>
              <w:pStyle w:val="af7"/>
              <w:rPr>
                <w:color w:val="000000"/>
              </w:rPr>
            </w:pPr>
            <w:r>
              <w:rPr>
                <w:color w:val="000000"/>
              </w:rPr>
              <w:t>WChat</w:t>
            </w:r>
          </w:p>
        </w:tc>
        <w:tc>
          <w:tcPr>
            <w:tcW w:w="20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CE3FD" w14:textId="799EF4FF" w:rsidR="00EA0C9F" w:rsidRPr="000C51BA" w:rsidRDefault="00D143FE">
            <w:pPr>
              <w:pStyle w:val="af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聊天软件名称</w:t>
            </w:r>
          </w:p>
        </w:tc>
      </w:tr>
      <w:tr w:rsidR="00EA0C9F" w:rsidRPr="000C51BA" w14:paraId="2AF6689D" w14:textId="77777777">
        <w:trPr>
          <w:jc w:val="center"/>
        </w:trPr>
        <w:tc>
          <w:tcPr>
            <w:tcW w:w="1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B98CF" w14:textId="77777777" w:rsidR="00EA0C9F" w:rsidRPr="000C51BA" w:rsidRDefault="00EA0C9F">
            <w:pPr>
              <w:pStyle w:val="af7"/>
              <w:tabs>
                <w:tab w:val="clear" w:pos="0"/>
                <w:tab w:val="decimal" w:pos="-2"/>
              </w:tabs>
              <w:ind w:leftChars="-142" w:left="-284"/>
              <w:rPr>
                <w:color w:val="000000"/>
              </w:rPr>
            </w:pPr>
          </w:p>
        </w:tc>
        <w:tc>
          <w:tcPr>
            <w:tcW w:w="16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234A2" w14:textId="77777777" w:rsidR="00EA0C9F" w:rsidRPr="000C51BA" w:rsidRDefault="00EA0C9F">
            <w:pPr>
              <w:pStyle w:val="af7"/>
              <w:rPr>
                <w:color w:val="000000"/>
              </w:rPr>
            </w:pPr>
          </w:p>
        </w:tc>
        <w:tc>
          <w:tcPr>
            <w:tcW w:w="20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A1938" w14:textId="77777777" w:rsidR="00EA0C9F" w:rsidRPr="000C51BA" w:rsidRDefault="00EA0C9F">
            <w:pPr>
              <w:pStyle w:val="af7"/>
              <w:rPr>
                <w:color w:val="000000"/>
              </w:rPr>
            </w:pPr>
          </w:p>
        </w:tc>
      </w:tr>
      <w:tr w:rsidR="00EA0C9F" w:rsidRPr="000C51BA" w14:paraId="1F430CCF" w14:textId="77777777">
        <w:trPr>
          <w:jc w:val="center"/>
        </w:trPr>
        <w:tc>
          <w:tcPr>
            <w:tcW w:w="1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81ED5" w14:textId="77777777" w:rsidR="00EA0C9F" w:rsidRPr="000C51BA" w:rsidRDefault="00EA0C9F">
            <w:pPr>
              <w:pStyle w:val="af7"/>
              <w:rPr>
                <w:color w:val="000000"/>
              </w:rPr>
            </w:pPr>
          </w:p>
        </w:tc>
        <w:tc>
          <w:tcPr>
            <w:tcW w:w="16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3BC61" w14:textId="77777777" w:rsidR="00EA0C9F" w:rsidRPr="000C51BA" w:rsidRDefault="00EA0C9F">
            <w:pPr>
              <w:pStyle w:val="af7"/>
              <w:rPr>
                <w:color w:val="000000"/>
              </w:rPr>
            </w:pPr>
          </w:p>
        </w:tc>
        <w:tc>
          <w:tcPr>
            <w:tcW w:w="20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E9765" w14:textId="77777777" w:rsidR="00EA0C9F" w:rsidRPr="000C51BA" w:rsidRDefault="00EA0C9F">
            <w:pPr>
              <w:pStyle w:val="af7"/>
              <w:rPr>
                <w:color w:val="000000"/>
              </w:rPr>
            </w:pPr>
          </w:p>
        </w:tc>
      </w:tr>
      <w:tr w:rsidR="00EA0C9F" w:rsidRPr="000C51BA" w14:paraId="6EECC490" w14:textId="77777777">
        <w:trPr>
          <w:jc w:val="center"/>
        </w:trPr>
        <w:tc>
          <w:tcPr>
            <w:tcW w:w="1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F1246" w14:textId="77777777" w:rsidR="00EA0C9F" w:rsidRPr="000C51BA" w:rsidRDefault="00EA0C9F">
            <w:pPr>
              <w:pStyle w:val="af7"/>
              <w:rPr>
                <w:color w:val="000000"/>
              </w:rPr>
            </w:pPr>
          </w:p>
        </w:tc>
        <w:tc>
          <w:tcPr>
            <w:tcW w:w="16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D06A8" w14:textId="77777777" w:rsidR="00EA0C9F" w:rsidRPr="000C51BA" w:rsidRDefault="00EA0C9F">
            <w:pPr>
              <w:pStyle w:val="af7"/>
              <w:rPr>
                <w:color w:val="000000"/>
              </w:rPr>
            </w:pPr>
          </w:p>
        </w:tc>
        <w:tc>
          <w:tcPr>
            <w:tcW w:w="20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54535" w14:textId="77777777" w:rsidR="00EA0C9F" w:rsidRPr="000C51BA" w:rsidRDefault="00EA0C9F">
            <w:pPr>
              <w:pStyle w:val="af7"/>
              <w:rPr>
                <w:color w:val="000000"/>
              </w:rPr>
            </w:pPr>
          </w:p>
        </w:tc>
      </w:tr>
    </w:tbl>
    <w:p w14:paraId="0C3DBF01" w14:textId="77777777" w:rsidR="00EA0C9F" w:rsidRPr="000C51BA" w:rsidRDefault="00EA0C9F">
      <w:pPr>
        <w:pStyle w:val="Heading1"/>
        <w:rPr>
          <w:color w:val="000000"/>
        </w:rPr>
      </w:pPr>
      <w:r w:rsidRPr="000C51BA">
        <w:rPr>
          <w:color w:val="000000"/>
        </w:rPr>
        <w:br w:type="page"/>
      </w:r>
      <w:bookmarkStart w:id="7" w:name="_Toc47178674"/>
      <w:bookmarkStart w:id="8" w:name="_Toc480267276"/>
      <w:r w:rsidRPr="000C51BA">
        <w:rPr>
          <w:rFonts w:hint="eastAsia"/>
          <w:color w:val="000000"/>
        </w:rPr>
        <w:lastRenderedPageBreak/>
        <w:t>简介</w:t>
      </w:r>
      <w:bookmarkEnd w:id="6"/>
      <w:bookmarkEnd w:id="7"/>
      <w:bookmarkEnd w:id="8"/>
    </w:p>
    <w:p w14:paraId="37D5320D" w14:textId="77777777" w:rsidR="00AB5F8E" w:rsidRPr="000C51BA" w:rsidRDefault="00EA0C9F" w:rsidP="00AB5F8E">
      <w:pPr>
        <w:pStyle w:val="Heading2"/>
        <w:rPr>
          <w:color w:val="000000"/>
        </w:rPr>
      </w:pPr>
      <w:bookmarkStart w:id="9" w:name="_Toc22638174"/>
      <w:bookmarkStart w:id="10" w:name="_Toc47178675"/>
      <w:bookmarkStart w:id="11" w:name="_Toc480267277"/>
      <w:r w:rsidRPr="000C51BA">
        <w:rPr>
          <w:rFonts w:hint="eastAsia"/>
          <w:color w:val="000000"/>
        </w:rPr>
        <w:t>目的</w:t>
      </w:r>
      <w:bookmarkEnd w:id="9"/>
      <w:bookmarkEnd w:id="10"/>
      <w:bookmarkEnd w:id="11"/>
    </w:p>
    <w:p w14:paraId="08EDE867" w14:textId="77777777" w:rsidR="00EA0C9F" w:rsidRPr="000C51BA" w:rsidRDefault="00AB5F8E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这个软件设计文档给</w:t>
      </w:r>
      <w:r w:rsidRPr="000C51BA">
        <w:rPr>
          <w:rFonts w:hint="eastAsia"/>
          <w:i w:val="0"/>
          <w:color w:val="000000"/>
        </w:rPr>
        <w:t xml:space="preserve"> WChat </w:t>
      </w:r>
      <w:r w:rsidRPr="000C51BA">
        <w:rPr>
          <w:rFonts w:hint="eastAsia"/>
          <w:i w:val="0"/>
          <w:color w:val="000000"/>
        </w:rPr>
        <w:t>聊天软件提供了开发时的详细设计，帮助开发人员了解整个系统的设计，</w:t>
      </w:r>
      <w:r w:rsidRPr="000C51BA">
        <w:rPr>
          <w:rFonts w:hint="eastAsia"/>
          <w:i w:val="0"/>
          <w:color w:val="000000"/>
        </w:rPr>
        <w:t>WChat</w:t>
      </w:r>
      <w:r w:rsidRPr="000C51BA">
        <w:rPr>
          <w:rFonts w:hint="eastAsia"/>
          <w:i w:val="0"/>
          <w:color w:val="000000"/>
        </w:rPr>
        <w:t>聊天软件用于人们日常的聊天，可以单聊或者群聊，实现多形式的聊天。该软件是一款基于</w:t>
      </w:r>
      <w:r w:rsidRPr="000C51BA">
        <w:rPr>
          <w:rFonts w:hint="eastAsia"/>
          <w:i w:val="0"/>
          <w:color w:val="000000"/>
        </w:rPr>
        <w:t>Android</w:t>
      </w:r>
      <w:r w:rsidRPr="000C51BA">
        <w:rPr>
          <w:rFonts w:hint="eastAsia"/>
          <w:i w:val="0"/>
          <w:color w:val="000000"/>
        </w:rPr>
        <w:t>的聊天软件，包括</w:t>
      </w:r>
      <w:r w:rsidRPr="000C51BA">
        <w:rPr>
          <w:rFonts w:hint="eastAsia"/>
          <w:i w:val="0"/>
          <w:color w:val="000000"/>
        </w:rPr>
        <w:t>Android</w:t>
      </w:r>
      <w:r w:rsidRPr="000C51BA">
        <w:rPr>
          <w:rFonts w:hint="eastAsia"/>
          <w:i w:val="0"/>
          <w:color w:val="000000"/>
        </w:rPr>
        <w:t>客户端开发和服务器开发。</w:t>
      </w:r>
    </w:p>
    <w:p w14:paraId="29F97C6E" w14:textId="77777777" w:rsidR="00EA0C9F" w:rsidRPr="000C51BA" w:rsidRDefault="00EA0C9F">
      <w:pPr>
        <w:pStyle w:val="Heading2"/>
        <w:rPr>
          <w:color w:val="000000"/>
        </w:rPr>
      </w:pPr>
      <w:bookmarkStart w:id="12" w:name="_Toc22638175"/>
      <w:bookmarkStart w:id="13" w:name="_Toc47178676"/>
      <w:bookmarkStart w:id="14" w:name="_Toc480267278"/>
      <w:r w:rsidRPr="000C51BA">
        <w:rPr>
          <w:rFonts w:hint="eastAsia"/>
          <w:color w:val="000000"/>
        </w:rPr>
        <w:t>范围</w:t>
      </w:r>
      <w:bookmarkEnd w:id="12"/>
      <w:bookmarkEnd w:id="13"/>
      <w:bookmarkEnd w:id="14"/>
    </w:p>
    <w:p w14:paraId="63274699" w14:textId="77777777" w:rsidR="00EA0C9F" w:rsidRDefault="00AB5F8E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这个文档包含了</w:t>
      </w:r>
      <w:r w:rsidRPr="000C51BA">
        <w:rPr>
          <w:rFonts w:hint="eastAsia"/>
          <w:i w:val="0"/>
          <w:color w:val="000000"/>
        </w:rPr>
        <w:t>WChat</w:t>
      </w:r>
      <w:r w:rsidRPr="000C51BA">
        <w:rPr>
          <w:rFonts w:hint="eastAsia"/>
          <w:i w:val="0"/>
          <w:color w:val="000000"/>
        </w:rPr>
        <w:t>聊天软件的详细设计。</w:t>
      </w:r>
      <w:r w:rsidRPr="000C51BA">
        <w:rPr>
          <w:rFonts w:hint="eastAsia"/>
          <w:i w:val="0"/>
          <w:color w:val="000000"/>
        </w:rPr>
        <w:t>WChat</w:t>
      </w:r>
      <w:r w:rsidRPr="000C51BA">
        <w:rPr>
          <w:rFonts w:hint="eastAsia"/>
          <w:i w:val="0"/>
          <w:color w:val="000000"/>
        </w:rPr>
        <w:t>聊天主要使用</w:t>
      </w:r>
      <w:r w:rsidRPr="000C51BA">
        <w:rPr>
          <w:rFonts w:hint="eastAsia"/>
          <w:i w:val="0"/>
          <w:color w:val="000000"/>
        </w:rPr>
        <w:t>Android</w:t>
      </w:r>
      <w:r w:rsidRPr="000C51BA">
        <w:rPr>
          <w:rFonts w:hint="eastAsia"/>
          <w:i w:val="0"/>
          <w:color w:val="000000"/>
        </w:rPr>
        <w:t>软件通过服务器进行聊天，服务器端进行客户端发送的处理需求，进行处理并进行数据库操作。软件使用</w:t>
      </w:r>
      <w:r w:rsidRPr="000C51BA">
        <w:rPr>
          <w:rFonts w:hint="eastAsia"/>
          <w:i w:val="0"/>
          <w:color w:val="000000"/>
        </w:rPr>
        <w:t>Android</w:t>
      </w:r>
      <w:r w:rsidRPr="000C51BA">
        <w:rPr>
          <w:rFonts w:hint="eastAsia"/>
          <w:i w:val="0"/>
          <w:color w:val="000000"/>
        </w:rPr>
        <w:t>、</w:t>
      </w:r>
      <w:r w:rsidRPr="000C51BA">
        <w:rPr>
          <w:rFonts w:hint="eastAsia"/>
          <w:i w:val="0"/>
          <w:color w:val="000000"/>
        </w:rPr>
        <w:t>Java</w:t>
      </w:r>
      <w:r w:rsidRPr="000C51BA">
        <w:rPr>
          <w:rFonts w:hint="eastAsia"/>
          <w:i w:val="0"/>
          <w:color w:val="000000"/>
        </w:rPr>
        <w:t>、</w:t>
      </w:r>
      <w:r w:rsidRPr="000C51BA">
        <w:rPr>
          <w:rFonts w:hint="eastAsia"/>
          <w:i w:val="0"/>
          <w:color w:val="000000"/>
        </w:rPr>
        <w:t>Socket</w:t>
      </w:r>
      <w:r w:rsidRPr="000C51BA">
        <w:rPr>
          <w:rFonts w:hint="eastAsia"/>
          <w:i w:val="0"/>
          <w:color w:val="000000"/>
        </w:rPr>
        <w:t>、</w:t>
      </w:r>
      <w:r w:rsidRPr="000C51BA">
        <w:rPr>
          <w:rFonts w:hint="eastAsia"/>
          <w:i w:val="0"/>
          <w:color w:val="000000"/>
        </w:rPr>
        <w:t>MySQL</w:t>
      </w:r>
      <w:r w:rsidRPr="000C51BA">
        <w:rPr>
          <w:rFonts w:hint="eastAsia"/>
          <w:i w:val="0"/>
          <w:color w:val="000000"/>
        </w:rPr>
        <w:t>等开发。</w:t>
      </w:r>
    </w:p>
    <w:p w14:paraId="16DBA9D0" w14:textId="77777777" w:rsidR="00A069F9" w:rsidRPr="000C51BA" w:rsidRDefault="00A069F9">
      <w:pPr>
        <w:pStyle w:val="afc"/>
        <w:ind w:firstLine="420"/>
        <w:rPr>
          <w:i w:val="0"/>
          <w:color w:val="000000"/>
        </w:rPr>
      </w:pPr>
    </w:p>
    <w:p w14:paraId="74CC5616" w14:textId="77777777" w:rsidR="00EA0C9F" w:rsidRPr="000C51BA" w:rsidRDefault="00EA0C9F">
      <w:pPr>
        <w:pStyle w:val="Heading1"/>
        <w:rPr>
          <w:color w:val="000000"/>
        </w:rPr>
      </w:pPr>
      <w:bookmarkStart w:id="15" w:name="_Toc22638176"/>
      <w:bookmarkStart w:id="16" w:name="_Toc47178677"/>
      <w:bookmarkStart w:id="17" w:name="_Toc480267279"/>
      <w:r w:rsidRPr="000C51BA">
        <w:rPr>
          <w:rFonts w:hint="eastAsia"/>
          <w:color w:val="000000"/>
        </w:rPr>
        <w:t>详细设计</w:t>
      </w:r>
      <w:bookmarkEnd w:id="15"/>
      <w:bookmarkEnd w:id="16"/>
      <w:bookmarkEnd w:id="17"/>
    </w:p>
    <w:p w14:paraId="5E0F8985" w14:textId="77777777" w:rsidR="00EA0C9F" w:rsidRPr="000C51BA" w:rsidRDefault="00447AC3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以下给出了</w:t>
      </w:r>
      <w:r w:rsidRPr="000C51BA">
        <w:rPr>
          <w:rFonts w:hint="eastAsia"/>
          <w:i w:val="0"/>
          <w:color w:val="000000"/>
        </w:rPr>
        <w:t>WChat</w:t>
      </w:r>
      <w:r w:rsidRPr="000C51BA">
        <w:rPr>
          <w:rFonts w:hint="eastAsia"/>
          <w:i w:val="0"/>
          <w:color w:val="000000"/>
        </w:rPr>
        <w:t>聊天软件的功能模块划分图：</w:t>
      </w:r>
    </w:p>
    <w:p w14:paraId="151B9327" w14:textId="77777777" w:rsidR="00447AC3" w:rsidRPr="000C51BA" w:rsidRDefault="00447AC3">
      <w:pPr>
        <w:pStyle w:val="afc"/>
        <w:ind w:firstLine="420"/>
        <w:rPr>
          <w:i w:val="0"/>
          <w:color w:val="000000"/>
        </w:rPr>
      </w:pPr>
    </w:p>
    <w:p w14:paraId="5DE8FEDB" w14:textId="77777777" w:rsidR="00447AC3" w:rsidRPr="000C51BA" w:rsidRDefault="004B10AB">
      <w:pPr>
        <w:pStyle w:val="afc"/>
        <w:ind w:firstLine="420"/>
        <w:rPr>
          <w:i w:val="0"/>
          <w:noProof/>
          <w:color w:val="000000"/>
        </w:rPr>
      </w:pPr>
      <w:r w:rsidRPr="000C51BA">
        <w:rPr>
          <w:i w:val="0"/>
          <w:noProof/>
          <w:color w:val="000000"/>
        </w:rPr>
        <w:drawing>
          <wp:inline distT="0" distB="0" distL="0" distR="0" wp14:anchorId="29EE3470" wp14:editId="325E8900">
            <wp:extent cx="5730875" cy="2966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60088" w14:textId="77777777" w:rsidR="00447AC3" w:rsidRPr="000C51BA" w:rsidRDefault="00447AC3">
      <w:pPr>
        <w:pStyle w:val="afc"/>
        <w:ind w:firstLine="420"/>
        <w:rPr>
          <w:i w:val="0"/>
          <w:noProof/>
          <w:color w:val="000000"/>
        </w:rPr>
      </w:pPr>
    </w:p>
    <w:p w14:paraId="05CF4D9B" w14:textId="77777777" w:rsidR="00447AC3" w:rsidRPr="000C51BA" w:rsidRDefault="00447AC3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noProof/>
          <w:color w:val="000000"/>
        </w:rPr>
        <w:t>我开发的</w:t>
      </w:r>
      <w:r w:rsidRPr="000C51BA">
        <w:rPr>
          <w:rFonts w:hint="eastAsia"/>
          <w:i w:val="0"/>
          <w:noProof/>
          <w:color w:val="000000"/>
        </w:rPr>
        <w:t>WChat</w:t>
      </w:r>
      <w:r w:rsidRPr="000C51BA">
        <w:rPr>
          <w:rFonts w:hint="eastAsia"/>
          <w:i w:val="0"/>
          <w:noProof/>
          <w:color w:val="000000"/>
        </w:rPr>
        <w:t>聊天软件主要包括四个功能模块：用户管理模块、好友管理模块、消息管理</w:t>
      </w:r>
      <w:r w:rsidR="00C83A52" w:rsidRPr="000C51BA">
        <w:rPr>
          <w:rFonts w:hint="eastAsia"/>
          <w:i w:val="0"/>
          <w:noProof/>
          <w:color w:val="000000"/>
        </w:rPr>
        <w:t>模块、群组管理模块。对于用户可以打开软件直接进入登录界面，如果已经有账号输入账号、密码登录，如果没有可以点击“新用户”到注册界面进行注册，成功之后进行登录，进入聊天界</w:t>
      </w:r>
      <w:r w:rsidR="00C83A52" w:rsidRPr="000C51BA">
        <w:rPr>
          <w:rFonts w:hint="eastAsia"/>
          <w:i w:val="0"/>
          <w:noProof/>
          <w:color w:val="000000"/>
        </w:rPr>
        <w:lastRenderedPageBreak/>
        <w:t>面。在聊天界面用户可以选择好友或者群组进行聊天，还可以添加或者删除好友或群组。</w:t>
      </w:r>
    </w:p>
    <w:p w14:paraId="7CE0F1DF" w14:textId="77777777" w:rsidR="00EA0C9F" w:rsidRPr="008565C4" w:rsidRDefault="00EA0C9F" w:rsidP="008565C4">
      <w:pPr>
        <w:pStyle w:val="Heading2"/>
        <w:rPr>
          <w:color w:val="000000"/>
        </w:rPr>
      </w:pPr>
      <w:r w:rsidRPr="000C51BA">
        <w:rPr>
          <w:color w:val="000000"/>
        </w:rPr>
        <w:t xml:space="preserve"> </w:t>
      </w:r>
      <w:bookmarkStart w:id="18" w:name="_Toc22638177"/>
      <w:bookmarkStart w:id="19" w:name="_Toc480267280"/>
      <w:r w:rsidR="00CC3E94" w:rsidRPr="000C51BA">
        <w:rPr>
          <w:rFonts w:hint="eastAsia"/>
          <w:color w:val="000000"/>
        </w:rPr>
        <w:t>用户管理模块</w:t>
      </w:r>
      <w:r w:rsidRPr="000C51BA">
        <w:rPr>
          <w:rFonts w:hint="eastAsia"/>
          <w:color w:val="000000"/>
        </w:rPr>
        <w:t>详细设计</w:t>
      </w:r>
      <w:bookmarkEnd w:id="18"/>
      <w:bookmarkEnd w:id="19"/>
    </w:p>
    <w:p w14:paraId="5CABEB8D" w14:textId="77777777" w:rsidR="001B0E0D" w:rsidRPr="000C51BA" w:rsidRDefault="001B0E0D" w:rsidP="001B0E0D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MessageType</w:t>
      </w:r>
    </w:p>
    <w:p w14:paraId="4A785DA8" w14:textId="77777777" w:rsidR="001B0E0D" w:rsidRPr="000C51BA" w:rsidRDefault="001B0E0D" w:rsidP="001B0E0D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数据结构描述：描述客户端与服务器端发送请求消息的类型，根据不同的类型做相应的处理</w:t>
      </w:r>
    </w:p>
    <w:p w14:paraId="06ADE348" w14:textId="44138629" w:rsidR="001B0E0D" w:rsidRDefault="001B0E0D" w:rsidP="001B0E0D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数据结构定义：</w:t>
      </w:r>
    </w:p>
    <w:p w14:paraId="2F34856B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i w:val="0"/>
          <w:color w:val="000000"/>
        </w:rPr>
        <w:t>public class MessageType {</w:t>
      </w:r>
    </w:p>
    <w:p w14:paraId="0CEF1EE2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SUCCESS = "1";//</w:t>
      </w:r>
      <w:r w:rsidRPr="00D75A63">
        <w:rPr>
          <w:rFonts w:hint="eastAsia"/>
          <w:i w:val="0"/>
          <w:color w:val="000000"/>
        </w:rPr>
        <w:t>表明是否成功</w:t>
      </w:r>
    </w:p>
    <w:p w14:paraId="4C8082BE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FAIL = "2";//</w:t>
      </w:r>
      <w:r w:rsidRPr="00D75A63">
        <w:rPr>
          <w:rFonts w:hint="eastAsia"/>
          <w:i w:val="0"/>
          <w:color w:val="000000"/>
        </w:rPr>
        <w:t>表明失败</w:t>
      </w:r>
    </w:p>
    <w:p w14:paraId="7924872A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COM_MES = "3";//</w:t>
      </w:r>
      <w:r w:rsidRPr="00D75A63">
        <w:rPr>
          <w:rFonts w:hint="eastAsia"/>
          <w:i w:val="0"/>
          <w:color w:val="000000"/>
        </w:rPr>
        <w:t>普通信息包</w:t>
      </w:r>
    </w:p>
    <w:p w14:paraId="096255CA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GET_ONLINE_FRIENDS = "4";//</w:t>
      </w:r>
      <w:r w:rsidRPr="00D75A63">
        <w:rPr>
          <w:rFonts w:hint="eastAsia"/>
          <w:i w:val="0"/>
          <w:color w:val="000000"/>
        </w:rPr>
        <w:t>要求在线好友的包</w:t>
      </w:r>
    </w:p>
    <w:p w14:paraId="1C81DFDB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RET_ONLINE_FRIENDS = "5";//</w:t>
      </w:r>
      <w:r w:rsidRPr="00D75A63">
        <w:rPr>
          <w:rFonts w:hint="eastAsia"/>
          <w:i w:val="0"/>
          <w:color w:val="000000"/>
        </w:rPr>
        <w:t>返回在线好友的包</w:t>
      </w:r>
    </w:p>
    <w:p w14:paraId="3D759440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LOGIN = "7";//</w:t>
      </w:r>
      <w:r w:rsidRPr="00D75A63">
        <w:rPr>
          <w:rFonts w:hint="eastAsia"/>
          <w:i w:val="0"/>
          <w:color w:val="000000"/>
        </w:rPr>
        <w:t>请求验证登陆</w:t>
      </w:r>
    </w:p>
    <w:p w14:paraId="62C51DDC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ADD_BUDDY = "8";//</w:t>
      </w:r>
      <w:r w:rsidRPr="00D75A63">
        <w:rPr>
          <w:rFonts w:hint="eastAsia"/>
          <w:i w:val="0"/>
          <w:color w:val="000000"/>
        </w:rPr>
        <w:t>添加好友</w:t>
      </w:r>
    </w:p>
    <w:p w14:paraId="3F176D1E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DEL_BUDDY = "9";//</w:t>
      </w:r>
      <w:r w:rsidRPr="00D75A63">
        <w:rPr>
          <w:rFonts w:hint="eastAsia"/>
          <w:i w:val="0"/>
          <w:color w:val="000000"/>
        </w:rPr>
        <w:t>删除好友</w:t>
      </w:r>
    </w:p>
    <w:p w14:paraId="00C1FCD5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GROUP_MES = "10";//</w:t>
      </w:r>
      <w:r w:rsidRPr="00D75A63">
        <w:rPr>
          <w:rFonts w:hint="eastAsia"/>
          <w:i w:val="0"/>
          <w:color w:val="000000"/>
        </w:rPr>
        <w:t>群消息</w:t>
      </w:r>
    </w:p>
    <w:p w14:paraId="2D0D1E31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FAIL_NO_USER = "11"; //</w:t>
      </w:r>
      <w:r w:rsidRPr="00D75A63">
        <w:rPr>
          <w:rFonts w:hint="eastAsia"/>
          <w:i w:val="0"/>
          <w:color w:val="000000"/>
        </w:rPr>
        <w:t>登录失败，用户不存在</w:t>
      </w:r>
    </w:p>
    <w:p w14:paraId="6B4C1B16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REGISTER_USER_EXIST = "12"; //</w:t>
      </w:r>
      <w:r w:rsidRPr="00D75A63">
        <w:rPr>
          <w:rFonts w:hint="eastAsia"/>
          <w:i w:val="0"/>
          <w:color w:val="000000"/>
        </w:rPr>
        <w:t>注册失败，用户已存在</w:t>
      </w:r>
    </w:p>
    <w:p w14:paraId="61B805CD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GET_USER_INFO = "13"; //</w:t>
      </w:r>
      <w:r w:rsidRPr="00D75A63">
        <w:rPr>
          <w:rFonts w:hint="eastAsia"/>
          <w:i w:val="0"/>
          <w:color w:val="000000"/>
        </w:rPr>
        <w:t>获取用户信息</w:t>
      </w:r>
    </w:p>
    <w:p w14:paraId="6BC373CB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REGISTER = "14"; //</w:t>
      </w:r>
      <w:r w:rsidRPr="00D75A63">
        <w:rPr>
          <w:rFonts w:hint="eastAsia"/>
          <w:i w:val="0"/>
          <w:color w:val="000000"/>
        </w:rPr>
        <w:t>请求注册</w:t>
      </w:r>
    </w:p>
    <w:p w14:paraId="443E2948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GET_GROUP_MEMBER = "15";//</w:t>
      </w:r>
      <w:r w:rsidRPr="00D75A63">
        <w:rPr>
          <w:rFonts w:hint="eastAsia"/>
          <w:i w:val="0"/>
          <w:color w:val="000000"/>
        </w:rPr>
        <w:t>获取群成员信息</w:t>
      </w:r>
    </w:p>
    <w:p w14:paraId="1FC296C9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ADD_GROUP = "16";////</w:t>
      </w:r>
      <w:r w:rsidRPr="00D75A63">
        <w:rPr>
          <w:rFonts w:hint="eastAsia"/>
          <w:i w:val="0"/>
          <w:color w:val="000000"/>
        </w:rPr>
        <w:t>请求添加群</w:t>
      </w:r>
    </w:p>
    <w:p w14:paraId="071F5884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DEL_GROUP = "17";////</w:t>
      </w:r>
      <w:r w:rsidRPr="00D75A63">
        <w:rPr>
          <w:rFonts w:hint="eastAsia"/>
          <w:i w:val="0"/>
          <w:color w:val="000000"/>
        </w:rPr>
        <w:t>请求退出群</w:t>
      </w:r>
    </w:p>
    <w:p w14:paraId="58937BF8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LOGOUT = "18";////</w:t>
      </w:r>
      <w:r w:rsidRPr="00D75A63">
        <w:rPr>
          <w:rFonts w:hint="eastAsia"/>
          <w:i w:val="0"/>
          <w:color w:val="000000"/>
        </w:rPr>
        <w:t>请求登出</w:t>
      </w:r>
    </w:p>
    <w:p w14:paraId="2D07C5E4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i w:val="0"/>
          <w:color w:val="000000"/>
        </w:rPr>
        <w:t>}</w:t>
      </w:r>
    </w:p>
    <w:p w14:paraId="57F4EE30" w14:textId="77777777" w:rsidR="001B0E0D" w:rsidRDefault="001B0E0D" w:rsidP="004B10AB">
      <w:pPr>
        <w:pStyle w:val="afc"/>
        <w:ind w:firstLineChars="0" w:firstLine="0"/>
        <w:rPr>
          <w:i w:val="0"/>
          <w:color w:val="000000"/>
        </w:rPr>
      </w:pPr>
    </w:p>
    <w:p w14:paraId="1E3F8BC7" w14:textId="77777777" w:rsidR="00D75A63" w:rsidRDefault="00D75A63" w:rsidP="004B10AB">
      <w:pPr>
        <w:pStyle w:val="afc"/>
        <w:ind w:firstLineChars="0" w:firstLine="0"/>
        <w:rPr>
          <w:i w:val="0"/>
          <w:color w:val="000000"/>
        </w:rPr>
      </w:pPr>
    </w:p>
    <w:p w14:paraId="46F0652D" w14:textId="77777777" w:rsidR="00D75A63" w:rsidRDefault="00D75A63" w:rsidP="004B10AB">
      <w:pPr>
        <w:pStyle w:val="afc"/>
        <w:ind w:firstLineChars="0" w:firstLine="0"/>
        <w:rPr>
          <w:i w:val="0"/>
          <w:color w:val="000000"/>
        </w:rPr>
      </w:pPr>
    </w:p>
    <w:p w14:paraId="0F663F99" w14:textId="77777777" w:rsidR="00D75A63" w:rsidRDefault="00D75A63" w:rsidP="004B10AB">
      <w:pPr>
        <w:pStyle w:val="afc"/>
        <w:ind w:firstLineChars="0" w:firstLine="0"/>
        <w:rPr>
          <w:i w:val="0"/>
          <w:color w:val="000000"/>
        </w:rPr>
      </w:pPr>
    </w:p>
    <w:p w14:paraId="6A6287A5" w14:textId="77777777" w:rsidR="004B10AB" w:rsidRDefault="004B10AB" w:rsidP="004B10AB">
      <w:pPr>
        <w:pStyle w:val="afc"/>
        <w:ind w:firstLineChars="0" w:firstLine="0"/>
        <w:rPr>
          <w:i w:val="0"/>
          <w:color w:val="000000"/>
        </w:rPr>
      </w:pPr>
    </w:p>
    <w:p w14:paraId="60FAA778" w14:textId="77777777" w:rsidR="004B10AB" w:rsidRDefault="004B10AB" w:rsidP="004B10AB">
      <w:pPr>
        <w:pStyle w:val="afc"/>
        <w:ind w:firstLineChars="0" w:firstLine="0"/>
        <w:rPr>
          <w:i w:val="0"/>
          <w:color w:val="000000"/>
        </w:rPr>
      </w:pPr>
    </w:p>
    <w:p w14:paraId="0AF7A154" w14:textId="77777777" w:rsidR="004B10AB" w:rsidRDefault="004B10AB" w:rsidP="004B10AB">
      <w:pPr>
        <w:pStyle w:val="afc"/>
        <w:ind w:firstLineChars="0" w:firstLine="0"/>
        <w:rPr>
          <w:i w:val="0"/>
          <w:color w:val="000000"/>
        </w:rPr>
      </w:pPr>
    </w:p>
    <w:p w14:paraId="58F4DB39" w14:textId="77777777" w:rsidR="004B10AB" w:rsidRPr="001B0E0D" w:rsidRDefault="004B10AB" w:rsidP="004B10AB">
      <w:pPr>
        <w:pStyle w:val="afc"/>
        <w:ind w:firstLineChars="0" w:firstLine="0"/>
        <w:rPr>
          <w:i w:val="0"/>
          <w:color w:val="000000"/>
        </w:rPr>
      </w:pPr>
    </w:p>
    <w:p w14:paraId="448AED07" w14:textId="77777777" w:rsidR="001B0E0D" w:rsidRPr="000C51BA" w:rsidRDefault="001B0E0D" w:rsidP="001B0E0D">
      <w:pPr>
        <w:pStyle w:val="afc"/>
        <w:ind w:firstLine="420"/>
        <w:rPr>
          <w:i w:val="0"/>
          <w:color w:val="000000"/>
        </w:rPr>
      </w:pPr>
    </w:p>
    <w:p w14:paraId="20B3FEC9" w14:textId="77777777" w:rsidR="001B0E0D" w:rsidRPr="000C51BA" w:rsidRDefault="001B0E0D" w:rsidP="001B0E0D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lastRenderedPageBreak/>
        <w:t>数据项描述：</w:t>
      </w:r>
    </w:p>
    <w:tbl>
      <w:tblPr>
        <w:tblW w:w="5000" w:type="pct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992"/>
        <w:gridCol w:w="2992"/>
        <w:gridCol w:w="2990"/>
      </w:tblGrid>
      <w:tr w:rsidR="001B0E0D" w:rsidRPr="000C51BA" w14:paraId="574180C1" w14:textId="77777777" w:rsidTr="008E44A8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442254F" w14:textId="77777777" w:rsidR="001B0E0D" w:rsidRPr="000C51BA" w:rsidRDefault="001B0E0D" w:rsidP="008E44A8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数据类型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E1BB1" w14:textId="77777777" w:rsidR="001B0E0D" w:rsidRPr="000C51BA" w:rsidRDefault="001B0E0D" w:rsidP="008E44A8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数据项定义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49946E5" w14:textId="77777777" w:rsidR="001B0E0D" w:rsidRPr="000C51BA" w:rsidRDefault="001B0E0D" w:rsidP="008E44A8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数据项描述</w:t>
            </w:r>
          </w:p>
        </w:tc>
      </w:tr>
      <w:tr w:rsidR="001B0E0D" w:rsidRPr="000C51BA" w14:paraId="42E3E2AD" w14:textId="77777777" w:rsidTr="008E44A8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6F5437C" w14:textId="77777777" w:rsidR="001B0E0D" w:rsidRPr="000C51BA" w:rsidRDefault="001B0E0D" w:rsidP="008E44A8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A9795" w14:textId="77777777" w:rsidR="001B0E0D" w:rsidRPr="000C51BA" w:rsidRDefault="001B0E0D" w:rsidP="008E44A8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SUCCESS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F05F710" w14:textId="77777777" w:rsidR="001B0E0D" w:rsidRPr="000C51BA" w:rsidRDefault="001B0E0D" w:rsidP="008E44A8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表明是否成功</w:t>
            </w:r>
          </w:p>
        </w:tc>
      </w:tr>
      <w:tr w:rsidR="001B0E0D" w:rsidRPr="000C51BA" w14:paraId="7D9FEBF5" w14:textId="77777777" w:rsidTr="008E44A8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B7BD3BA" w14:textId="77777777" w:rsidR="001B0E0D" w:rsidRPr="000C51BA" w:rsidRDefault="001B0E0D" w:rsidP="008E44A8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647FC" w14:textId="77777777" w:rsidR="001B0E0D" w:rsidRPr="000C51BA" w:rsidRDefault="001B0E0D" w:rsidP="008E44A8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FAIL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CB457FB" w14:textId="77777777" w:rsidR="001B0E0D" w:rsidRPr="000C51BA" w:rsidRDefault="001B0E0D" w:rsidP="008E44A8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表明失败</w:t>
            </w:r>
          </w:p>
        </w:tc>
      </w:tr>
      <w:tr w:rsidR="001B0E0D" w:rsidRPr="000C51BA" w14:paraId="2067C3CD" w14:textId="77777777" w:rsidTr="008E44A8">
        <w:trPr>
          <w:trHeight w:val="261"/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B2C038C" w14:textId="77777777" w:rsidR="001B0E0D" w:rsidRPr="000C51BA" w:rsidRDefault="001B0E0D" w:rsidP="008E44A8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10147" w14:textId="77777777" w:rsidR="001B0E0D" w:rsidRPr="000C51BA" w:rsidRDefault="001B0E0D" w:rsidP="008E44A8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GET_ONLINE_FRIENDS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FEADE87" w14:textId="77777777" w:rsidR="001B0E0D" w:rsidRPr="000C51BA" w:rsidRDefault="001B0E0D" w:rsidP="008E44A8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要求在线好友的包</w:t>
            </w:r>
          </w:p>
        </w:tc>
      </w:tr>
      <w:tr w:rsidR="001B0E0D" w:rsidRPr="000C51BA" w14:paraId="69D18C98" w14:textId="77777777" w:rsidTr="008E44A8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7CF5289" w14:textId="77777777" w:rsidR="001B0E0D" w:rsidRPr="000C51BA" w:rsidRDefault="001B0E0D" w:rsidP="008E44A8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E1B0C" w14:textId="77777777" w:rsidR="001B0E0D" w:rsidRPr="000C51BA" w:rsidRDefault="001B0E0D" w:rsidP="008E44A8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RET_ONLINE_FRIENDS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7808DEE" w14:textId="77777777" w:rsidR="001B0E0D" w:rsidRPr="000C51BA" w:rsidRDefault="001B0E0D" w:rsidP="008E44A8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返回在线好友的包</w:t>
            </w:r>
          </w:p>
        </w:tc>
      </w:tr>
      <w:tr w:rsidR="001B0E0D" w:rsidRPr="000C51BA" w14:paraId="1B76FFB8" w14:textId="77777777" w:rsidTr="008E44A8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70B98B5" w14:textId="77777777" w:rsidR="001B0E0D" w:rsidRPr="000C51BA" w:rsidRDefault="001B0E0D" w:rsidP="008E44A8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E2A67" w14:textId="77777777" w:rsidR="001B0E0D" w:rsidRPr="000C51BA" w:rsidRDefault="001B0E0D" w:rsidP="008E44A8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LOGIN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5DD724F" w14:textId="77777777" w:rsidR="001B0E0D" w:rsidRPr="000C51BA" w:rsidRDefault="001B0E0D" w:rsidP="008E44A8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请求验证登陆</w:t>
            </w:r>
          </w:p>
        </w:tc>
      </w:tr>
      <w:tr w:rsidR="001B0E0D" w:rsidRPr="000C51BA" w14:paraId="6B7632A8" w14:textId="77777777" w:rsidTr="008E44A8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F3CF719" w14:textId="77777777" w:rsidR="001B0E0D" w:rsidRPr="000C51BA" w:rsidRDefault="001B0E0D" w:rsidP="008E44A8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04CB1" w14:textId="77777777" w:rsidR="001B0E0D" w:rsidRPr="000C51BA" w:rsidRDefault="001B0E0D" w:rsidP="008E44A8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COM_MES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7EAF2EC" w14:textId="77777777" w:rsidR="001B0E0D" w:rsidRPr="000C51BA" w:rsidRDefault="001B0E0D" w:rsidP="008E44A8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普通信息包</w:t>
            </w:r>
          </w:p>
        </w:tc>
      </w:tr>
      <w:tr w:rsidR="001B0E0D" w:rsidRPr="000C51BA" w14:paraId="6AF4809F" w14:textId="77777777" w:rsidTr="008E44A8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0823897" w14:textId="77777777" w:rsidR="001B0E0D" w:rsidRPr="000C51BA" w:rsidRDefault="001B0E0D" w:rsidP="008E44A8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1BF84" w14:textId="77777777" w:rsidR="001B0E0D" w:rsidRPr="000C51BA" w:rsidRDefault="001B0E0D" w:rsidP="008E44A8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ADD_BUDDY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9DCE972" w14:textId="77777777" w:rsidR="001B0E0D" w:rsidRPr="000C51BA" w:rsidRDefault="001B0E0D" w:rsidP="008E44A8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添加好友</w:t>
            </w:r>
          </w:p>
        </w:tc>
      </w:tr>
      <w:tr w:rsidR="001B0E0D" w:rsidRPr="000C51BA" w14:paraId="51AB1416" w14:textId="77777777" w:rsidTr="008E44A8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0F7352B" w14:textId="77777777" w:rsidR="001B0E0D" w:rsidRPr="000C51BA" w:rsidRDefault="001B0E0D" w:rsidP="008E44A8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F918E" w14:textId="77777777" w:rsidR="001B0E0D" w:rsidRPr="000C51BA" w:rsidRDefault="001B0E0D" w:rsidP="008E44A8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DEL_BUDDY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E3FD3BE" w14:textId="77777777" w:rsidR="001B0E0D" w:rsidRPr="000C51BA" w:rsidRDefault="001B0E0D" w:rsidP="008E44A8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删除好友</w:t>
            </w:r>
          </w:p>
        </w:tc>
      </w:tr>
      <w:tr w:rsidR="001B0E0D" w:rsidRPr="000C51BA" w14:paraId="0978AA47" w14:textId="77777777" w:rsidTr="008E44A8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B2E77B2" w14:textId="77777777" w:rsidR="001B0E0D" w:rsidRPr="000C51BA" w:rsidRDefault="001B0E0D" w:rsidP="008E44A8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2AA20" w14:textId="77777777" w:rsidR="001B0E0D" w:rsidRPr="000C51BA" w:rsidRDefault="001B0E0D" w:rsidP="008E44A8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GROUP_MES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1356BE2" w14:textId="77777777" w:rsidR="001B0E0D" w:rsidRPr="000C51BA" w:rsidRDefault="001B0E0D" w:rsidP="008E44A8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群消息</w:t>
            </w:r>
          </w:p>
        </w:tc>
      </w:tr>
      <w:tr w:rsidR="001B0E0D" w:rsidRPr="000C51BA" w14:paraId="7D3E6D85" w14:textId="77777777" w:rsidTr="008E44A8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5290BDB" w14:textId="77777777" w:rsidR="001B0E0D" w:rsidRPr="000C51BA" w:rsidRDefault="001B0E0D" w:rsidP="008E44A8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8B4E3" w14:textId="77777777" w:rsidR="001B0E0D" w:rsidRPr="000C51BA" w:rsidRDefault="001B0E0D" w:rsidP="008E44A8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FAIL_NO_USER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3004AB2" w14:textId="77777777" w:rsidR="001B0E0D" w:rsidRPr="000C51BA" w:rsidRDefault="001B0E0D" w:rsidP="008E44A8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登录失败，用户不存在</w:t>
            </w:r>
          </w:p>
        </w:tc>
      </w:tr>
      <w:tr w:rsidR="001B0E0D" w:rsidRPr="000C51BA" w14:paraId="0F524EA2" w14:textId="77777777" w:rsidTr="008E44A8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EFC85DE" w14:textId="77777777" w:rsidR="001B0E0D" w:rsidRPr="000C51BA" w:rsidRDefault="001B0E0D" w:rsidP="008E44A8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88DE9" w14:textId="77777777" w:rsidR="001B0E0D" w:rsidRPr="000C51BA" w:rsidRDefault="001B0E0D" w:rsidP="008E44A8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REGISTER_USER_EXIST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558EB94" w14:textId="77777777" w:rsidR="001B0E0D" w:rsidRPr="000C51BA" w:rsidRDefault="001B0E0D" w:rsidP="008E44A8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注册失败，用户已存在</w:t>
            </w:r>
          </w:p>
        </w:tc>
      </w:tr>
      <w:tr w:rsidR="001B0E0D" w:rsidRPr="000C51BA" w14:paraId="29B53A2A" w14:textId="77777777" w:rsidTr="008E44A8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39F435D" w14:textId="77777777" w:rsidR="001B0E0D" w:rsidRPr="000C51BA" w:rsidRDefault="001B0E0D" w:rsidP="008E44A8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82E8F" w14:textId="77777777" w:rsidR="001B0E0D" w:rsidRPr="000C51BA" w:rsidRDefault="001B0E0D" w:rsidP="008E44A8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GET_USER_INFO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94F13BE" w14:textId="77777777" w:rsidR="001B0E0D" w:rsidRPr="000C51BA" w:rsidRDefault="001B0E0D" w:rsidP="008E44A8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获取用户信息</w:t>
            </w:r>
          </w:p>
        </w:tc>
      </w:tr>
      <w:tr w:rsidR="001B0E0D" w:rsidRPr="000C51BA" w14:paraId="1433D49A" w14:textId="77777777" w:rsidTr="008E44A8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8852471" w14:textId="77777777" w:rsidR="001B0E0D" w:rsidRPr="000C51BA" w:rsidRDefault="001B0E0D" w:rsidP="008E44A8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3CBF5" w14:textId="77777777" w:rsidR="001B0E0D" w:rsidRPr="000C51BA" w:rsidRDefault="001B0E0D" w:rsidP="008E44A8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REGISTER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64445BA" w14:textId="77777777" w:rsidR="001B0E0D" w:rsidRPr="000C51BA" w:rsidRDefault="001B0E0D" w:rsidP="008E44A8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请求注册</w:t>
            </w:r>
          </w:p>
        </w:tc>
      </w:tr>
      <w:tr w:rsidR="001B0E0D" w:rsidRPr="000C51BA" w14:paraId="541F379A" w14:textId="77777777" w:rsidTr="008E44A8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36FDE3B" w14:textId="77777777" w:rsidR="001B0E0D" w:rsidRPr="000C51BA" w:rsidRDefault="001B0E0D" w:rsidP="008E44A8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D3F73" w14:textId="77777777" w:rsidR="001B0E0D" w:rsidRPr="000C51BA" w:rsidRDefault="001B0E0D" w:rsidP="008E44A8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GET_GROUP_MEMBER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267D33A" w14:textId="77777777" w:rsidR="001B0E0D" w:rsidRPr="000C51BA" w:rsidRDefault="001B0E0D" w:rsidP="008E44A8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获取群成员信息</w:t>
            </w:r>
          </w:p>
        </w:tc>
      </w:tr>
      <w:tr w:rsidR="001B0E0D" w:rsidRPr="000C51BA" w14:paraId="5C40BCF6" w14:textId="77777777" w:rsidTr="008E44A8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CA4FF7D" w14:textId="77777777" w:rsidR="001B0E0D" w:rsidRPr="000C51BA" w:rsidRDefault="001B0E0D" w:rsidP="008E44A8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A3181" w14:textId="77777777" w:rsidR="001B0E0D" w:rsidRPr="000C51BA" w:rsidRDefault="001B0E0D" w:rsidP="008E44A8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ADD_GROUP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37A0C8F" w14:textId="77777777" w:rsidR="001B0E0D" w:rsidRPr="000C51BA" w:rsidRDefault="001B0E0D" w:rsidP="008E44A8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请求加群</w:t>
            </w:r>
          </w:p>
        </w:tc>
      </w:tr>
      <w:tr w:rsidR="001B0E0D" w:rsidRPr="000C51BA" w14:paraId="745AF897" w14:textId="77777777" w:rsidTr="008E44A8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A9E229A" w14:textId="77777777" w:rsidR="001B0E0D" w:rsidRPr="000C51BA" w:rsidRDefault="001B0E0D" w:rsidP="008E44A8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243BD" w14:textId="77777777" w:rsidR="001B0E0D" w:rsidRPr="000C51BA" w:rsidRDefault="001B0E0D" w:rsidP="008E44A8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DEL_GROUP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F0D82AC" w14:textId="77777777" w:rsidR="001B0E0D" w:rsidRPr="000C51BA" w:rsidRDefault="001B0E0D" w:rsidP="008E44A8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请求退出群</w:t>
            </w:r>
          </w:p>
        </w:tc>
      </w:tr>
      <w:tr w:rsidR="001B0E0D" w:rsidRPr="000C51BA" w14:paraId="4F9E8CA0" w14:textId="77777777" w:rsidTr="008E44A8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0FFBFA6" w14:textId="77777777" w:rsidR="001B0E0D" w:rsidRPr="000C51BA" w:rsidRDefault="001B0E0D" w:rsidP="008E44A8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83AD1" w14:textId="77777777" w:rsidR="001B0E0D" w:rsidRPr="000C51BA" w:rsidRDefault="001B0E0D" w:rsidP="008E44A8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LOGOUT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FA532E7" w14:textId="77777777" w:rsidR="001B0E0D" w:rsidRPr="000C51BA" w:rsidRDefault="001B0E0D" w:rsidP="008E44A8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请求登出</w:t>
            </w:r>
          </w:p>
        </w:tc>
      </w:tr>
    </w:tbl>
    <w:p w14:paraId="1085C59F" w14:textId="77777777" w:rsidR="001B0E0D" w:rsidRPr="000C51BA" w:rsidRDefault="001B0E0D" w:rsidP="001B0E0D">
      <w:pPr>
        <w:pStyle w:val="afc"/>
        <w:ind w:firstLine="420"/>
        <w:rPr>
          <w:i w:val="0"/>
          <w:color w:val="000000"/>
        </w:rPr>
      </w:pPr>
    </w:p>
    <w:p w14:paraId="76FB2306" w14:textId="77777777" w:rsidR="004B10AB" w:rsidRDefault="004B10AB" w:rsidP="001B0E0D">
      <w:pPr>
        <w:pStyle w:val="afc"/>
        <w:ind w:firstLine="420"/>
        <w:rPr>
          <w:i w:val="0"/>
          <w:color w:val="000000"/>
        </w:rPr>
      </w:pPr>
    </w:p>
    <w:p w14:paraId="1B7B9B36" w14:textId="77777777" w:rsidR="001B0E0D" w:rsidRPr="000C51BA" w:rsidRDefault="001B0E0D" w:rsidP="001B0E0D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User</w:t>
      </w:r>
    </w:p>
    <w:p w14:paraId="6FFE2E2C" w14:textId="77777777" w:rsidR="001B0E0D" w:rsidRPr="000C51BA" w:rsidRDefault="001B0E0D" w:rsidP="001B0E0D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数据结构描述：描述用户及好友信息的类</w:t>
      </w:r>
    </w:p>
    <w:p w14:paraId="053E39BC" w14:textId="60A298A9" w:rsidR="001B0E0D" w:rsidRPr="004B10AB" w:rsidRDefault="001B0E0D" w:rsidP="004B10AB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数据结构定义：</w:t>
      </w:r>
    </w:p>
    <w:p w14:paraId="57AFDA3F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i w:val="0"/>
          <w:color w:val="000000"/>
        </w:rPr>
        <w:t>public class MessageType {</w:t>
      </w:r>
    </w:p>
    <w:p w14:paraId="1054832C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SUCCESS = "1";//</w:t>
      </w:r>
      <w:r w:rsidRPr="00D75A63">
        <w:rPr>
          <w:rFonts w:hint="eastAsia"/>
          <w:i w:val="0"/>
          <w:color w:val="000000"/>
        </w:rPr>
        <w:t>表明是否成功</w:t>
      </w:r>
    </w:p>
    <w:p w14:paraId="1538F220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FAIL = "2";//</w:t>
      </w:r>
      <w:r w:rsidRPr="00D75A63">
        <w:rPr>
          <w:rFonts w:hint="eastAsia"/>
          <w:i w:val="0"/>
          <w:color w:val="000000"/>
        </w:rPr>
        <w:t>表明失败</w:t>
      </w:r>
    </w:p>
    <w:p w14:paraId="44AD5F83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COM_MES = "3";//</w:t>
      </w:r>
      <w:r w:rsidRPr="00D75A63">
        <w:rPr>
          <w:rFonts w:hint="eastAsia"/>
          <w:i w:val="0"/>
          <w:color w:val="000000"/>
        </w:rPr>
        <w:t>普通信息包</w:t>
      </w:r>
    </w:p>
    <w:p w14:paraId="4A35ECAC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GET_ONLINE_FRIENDS = "4";//</w:t>
      </w:r>
      <w:r w:rsidRPr="00D75A63">
        <w:rPr>
          <w:rFonts w:hint="eastAsia"/>
          <w:i w:val="0"/>
          <w:color w:val="000000"/>
        </w:rPr>
        <w:t>要求在线好友的包</w:t>
      </w:r>
    </w:p>
    <w:p w14:paraId="11C55249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RET_ONLINE_FRIENDS = "5";//</w:t>
      </w:r>
      <w:r w:rsidRPr="00D75A63">
        <w:rPr>
          <w:rFonts w:hint="eastAsia"/>
          <w:i w:val="0"/>
          <w:color w:val="000000"/>
        </w:rPr>
        <w:t>返回在线好友的包</w:t>
      </w:r>
    </w:p>
    <w:p w14:paraId="59F27F27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LOGIN = "7";//</w:t>
      </w:r>
      <w:r w:rsidRPr="00D75A63">
        <w:rPr>
          <w:rFonts w:hint="eastAsia"/>
          <w:i w:val="0"/>
          <w:color w:val="000000"/>
        </w:rPr>
        <w:t>请求验证登陆</w:t>
      </w:r>
    </w:p>
    <w:p w14:paraId="4704E3B1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ADD_BUDDY = "8";//</w:t>
      </w:r>
      <w:r w:rsidRPr="00D75A63">
        <w:rPr>
          <w:rFonts w:hint="eastAsia"/>
          <w:i w:val="0"/>
          <w:color w:val="000000"/>
        </w:rPr>
        <w:t>添加好友</w:t>
      </w:r>
    </w:p>
    <w:p w14:paraId="219FE60D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DEL_BUDDY = "9";//</w:t>
      </w:r>
      <w:r w:rsidRPr="00D75A63">
        <w:rPr>
          <w:rFonts w:hint="eastAsia"/>
          <w:i w:val="0"/>
          <w:color w:val="000000"/>
        </w:rPr>
        <w:t>删除好友</w:t>
      </w:r>
    </w:p>
    <w:p w14:paraId="0E495804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GROUP_MES = "10";//</w:t>
      </w:r>
      <w:r w:rsidRPr="00D75A63">
        <w:rPr>
          <w:rFonts w:hint="eastAsia"/>
          <w:i w:val="0"/>
          <w:color w:val="000000"/>
        </w:rPr>
        <w:t>群消息</w:t>
      </w:r>
    </w:p>
    <w:p w14:paraId="2EC25C62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FAIL_NO_USER = "11"; //</w:t>
      </w:r>
      <w:r w:rsidRPr="00D75A63">
        <w:rPr>
          <w:rFonts w:hint="eastAsia"/>
          <w:i w:val="0"/>
          <w:color w:val="000000"/>
        </w:rPr>
        <w:t>登录失败，用户不存在</w:t>
      </w:r>
    </w:p>
    <w:p w14:paraId="715EE7A7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REGISTER_USER_EXIST = "12"; //</w:t>
      </w:r>
      <w:r w:rsidRPr="00D75A63">
        <w:rPr>
          <w:rFonts w:hint="eastAsia"/>
          <w:i w:val="0"/>
          <w:color w:val="000000"/>
        </w:rPr>
        <w:t>注册失败，用户已存在</w:t>
      </w:r>
    </w:p>
    <w:p w14:paraId="60E9D984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GET_USER_INFO = "13"; //</w:t>
      </w:r>
      <w:r w:rsidRPr="00D75A63">
        <w:rPr>
          <w:rFonts w:hint="eastAsia"/>
          <w:i w:val="0"/>
          <w:color w:val="000000"/>
        </w:rPr>
        <w:t>获取用户信息</w:t>
      </w:r>
    </w:p>
    <w:p w14:paraId="064A93DE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lastRenderedPageBreak/>
        <w:t xml:space="preserve">    public static final String REGISTER = "14"; //</w:t>
      </w:r>
      <w:r w:rsidRPr="00D75A63">
        <w:rPr>
          <w:rFonts w:hint="eastAsia"/>
          <w:i w:val="0"/>
          <w:color w:val="000000"/>
        </w:rPr>
        <w:t>请求注册</w:t>
      </w:r>
    </w:p>
    <w:p w14:paraId="7617693D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GET_GROUP_MEMBER = "15";//</w:t>
      </w:r>
      <w:r w:rsidRPr="00D75A63">
        <w:rPr>
          <w:rFonts w:hint="eastAsia"/>
          <w:i w:val="0"/>
          <w:color w:val="000000"/>
        </w:rPr>
        <w:t>获取群成员信息</w:t>
      </w:r>
    </w:p>
    <w:p w14:paraId="7B2D2ED6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ADD_GROUP = "16";////</w:t>
      </w:r>
      <w:r w:rsidRPr="00D75A63">
        <w:rPr>
          <w:rFonts w:hint="eastAsia"/>
          <w:i w:val="0"/>
          <w:color w:val="000000"/>
        </w:rPr>
        <w:t>请求添加群</w:t>
      </w:r>
    </w:p>
    <w:p w14:paraId="0F6AB451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DEL_GROUP = "17";////</w:t>
      </w:r>
      <w:r w:rsidRPr="00D75A63">
        <w:rPr>
          <w:rFonts w:hint="eastAsia"/>
          <w:i w:val="0"/>
          <w:color w:val="000000"/>
        </w:rPr>
        <w:t>请求退出群</w:t>
      </w:r>
    </w:p>
    <w:p w14:paraId="0B94428C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LOGOUT = "18";////</w:t>
      </w:r>
      <w:r w:rsidRPr="00D75A63">
        <w:rPr>
          <w:rFonts w:hint="eastAsia"/>
          <w:i w:val="0"/>
          <w:color w:val="000000"/>
        </w:rPr>
        <w:t>请求登出</w:t>
      </w:r>
    </w:p>
    <w:p w14:paraId="51C9B466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i w:val="0"/>
          <w:color w:val="000000"/>
        </w:rPr>
        <w:t>}</w:t>
      </w:r>
    </w:p>
    <w:p w14:paraId="20383427" w14:textId="77777777" w:rsidR="004B10AB" w:rsidRDefault="004B10AB" w:rsidP="00A069F9">
      <w:pPr>
        <w:pStyle w:val="afc"/>
        <w:ind w:firstLineChars="0" w:firstLine="0"/>
        <w:rPr>
          <w:i w:val="0"/>
          <w:color w:val="000000"/>
        </w:rPr>
      </w:pPr>
    </w:p>
    <w:p w14:paraId="27358EF7" w14:textId="77777777" w:rsidR="001B0E0D" w:rsidRPr="000C51BA" w:rsidRDefault="001B0E0D" w:rsidP="001B0E0D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数据项描述：</w:t>
      </w:r>
    </w:p>
    <w:tbl>
      <w:tblPr>
        <w:tblW w:w="5000" w:type="pct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992"/>
        <w:gridCol w:w="2992"/>
        <w:gridCol w:w="2990"/>
      </w:tblGrid>
      <w:tr w:rsidR="001B0E0D" w:rsidRPr="000C51BA" w14:paraId="349F7FA5" w14:textId="77777777" w:rsidTr="008E44A8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CBA688E" w14:textId="77777777" w:rsidR="001B0E0D" w:rsidRPr="000C51BA" w:rsidRDefault="001B0E0D" w:rsidP="008E44A8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数据类型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9ECB9" w14:textId="77777777" w:rsidR="001B0E0D" w:rsidRPr="000C51BA" w:rsidRDefault="001B0E0D" w:rsidP="008E44A8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数据项定义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D0B4693" w14:textId="77777777" w:rsidR="001B0E0D" w:rsidRPr="000C51BA" w:rsidRDefault="001B0E0D" w:rsidP="008E44A8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数据项描述</w:t>
            </w:r>
          </w:p>
        </w:tc>
      </w:tr>
      <w:tr w:rsidR="001B0E0D" w:rsidRPr="000C51BA" w14:paraId="4331BAE4" w14:textId="77777777" w:rsidTr="008E44A8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5F0BBB9" w14:textId="77777777" w:rsidR="001B0E0D" w:rsidRPr="000C51BA" w:rsidRDefault="001B0E0D" w:rsidP="008E44A8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E9FCA" w14:textId="77777777" w:rsidR="001B0E0D" w:rsidRPr="000C51BA" w:rsidRDefault="001B0E0D" w:rsidP="008E44A8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operation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C2504B0" w14:textId="77777777" w:rsidR="001B0E0D" w:rsidRPr="000C51BA" w:rsidRDefault="001B0E0D" w:rsidP="008E44A8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请求操作类型</w:t>
            </w:r>
          </w:p>
        </w:tc>
      </w:tr>
      <w:tr w:rsidR="001B0E0D" w:rsidRPr="000C51BA" w14:paraId="452178BD" w14:textId="77777777" w:rsidTr="008E44A8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5DB8655" w14:textId="77777777" w:rsidR="001B0E0D" w:rsidRPr="000C51BA" w:rsidRDefault="001B0E0D" w:rsidP="008E44A8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D4BFD" w14:textId="77777777" w:rsidR="001B0E0D" w:rsidRPr="000C51BA" w:rsidRDefault="001B0E0D" w:rsidP="008E44A8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p</w:t>
            </w:r>
            <w:r w:rsidRPr="000C51BA">
              <w:rPr>
                <w:b w:val="0"/>
                <w:color w:val="000000"/>
              </w:rPr>
              <w:t>hone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618EBF9" w14:textId="77777777" w:rsidR="001B0E0D" w:rsidRPr="000C51BA" w:rsidRDefault="001B0E0D" w:rsidP="008E44A8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手机号（账号）</w:t>
            </w:r>
          </w:p>
        </w:tc>
      </w:tr>
      <w:tr w:rsidR="001B0E0D" w:rsidRPr="000C51BA" w14:paraId="45990D32" w14:textId="77777777" w:rsidTr="008E44A8">
        <w:trPr>
          <w:trHeight w:val="261"/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021B6DD" w14:textId="77777777" w:rsidR="001B0E0D" w:rsidRPr="000C51BA" w:rsidRDefault="001B0E0D" w:rsidP="008E44A8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10BB6" w14:textId="77777777" w:rsidR="001B0E0D" w:rsidRPr="000C51BA" w:rsidRDefault="001B0E0D" w:rsidP="008E44A8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password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3DB0D46" w14:textId="77777777" w:rsidR="001B0E0D" w:rsidRPr="000C51BA" w:rsidRDefault="001B0E0D" w:rsidP="008E44A8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密码</w:t>
            </w:r>
          </w:p>
        </w:tc>
      </w:tr>
      <w:tr w:rsidR="001B0E0D" w:rsidRPr="000C51BA" w14:paraId="1B33DBE7" w14:textId="77777777" w:rsidTr="008E44A8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B9C1E0B" w14:textId="77777777" w:rsidR="001B0E0D" w:rsidRPr="000C51BA" w:rsidRDefault="001B0E0D" w:rsidP="008E44A8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94E88" w14:textId="77777777" w:rsidR="001B0E0D" w:rsidRPr="000C51BA" w:rsidRDefault="001B0E0D" w:rsidP="008E44A8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nick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4869CA2" w14:textId="77777777" w:rsidR="001B0E0D" w:rsidRPr="000C51BA" w:rsidRDefault="001B0E0D" w:rsidP="008E44A8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昵称</w:t>
            </w:r>
          </w:p>
        </w:tc>
      </w:tr>
      <w:tr w:rsidR="001B0E0D" w:rsidRPr="000C51BA" w14:paraId="75246A1B" w14:textId="77777777" w:rsidTr="008E44A8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F87F9B9" w14:textId="77777777" w:rsidR="001B0E0D" w:rsidRPr="000C51BA" w:rsidRDefault="001B0E0D" w:rsidP="008E44A8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3E8A8" w14:textId="77777777" w:rsidR="001B0E0D" w:rsidRPr="000C51BA" w:rsidRDefault="001B0E0D" w:rsidP="008E44A8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avator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5811C37" w14:textId="77777777" w:rsidR="001B0E0D" w:rsidRPr="000C51BA" w:rsidRDefault="001B0E0D" w:rsidP="008E44A8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头像</w:t>
            </w:r>
          </w:p>
        </w:tc>
      </w:tr>
      <w:tr w:rsidR="001B0E0D" w:rsidRPr="000C51BA" w14:paraId="1D661B00" w14:textId="77777777" w:rsidTr="008E44A8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1077F07" w14:textId="77777777" w:rsidR="001B0E0D" w:rsidRPr="000C51BA" w:rsidRDefault="001B0E0D" w:rsidP="008E44A8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Int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0F4B3" w14:textId="77777777" w:rsidR="001B0E0D" w:rsidRPr="000C51BA" w:rsidRDefault="001B0E0D" w:rsidP="008E44A8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sex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4D869F8" w14:textId="77777777" w:rsidR="001B0E0D" w:rsidRPr="000C51BA" w:rsidRDefault="001B0E0D" w:rsidP="008E44A8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性别</w:t>
            </w:r>
          </w:p>
        </w:tc>
      </w:tr>
      <w:tr w:rsidR="001B0E0D" w:rsidRPr="000C51BA" w14:paraId="67BA4821" w14:textId="77777777" w:rsidTr="008E44A8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126828C" w14:textId="77777777" w:rsidR="001B0E0D" w:rsidRPr="000C51BA" w:rsidRDefault="001B0E0D" w:rsidP="008E44A8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Int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B33DC" w14:textId="77777777" w:rsidR="001B0E0D" w:rsidRPr="000C51BA" w:rsidRDefault="001B0E0D" w:rsidP="008E44A8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age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4B17AA1" w14:textId="77777777" w:rsidR="001B0E0D" w:rsidRPr="000C51BA" w:rsidRDefault="001B0E0D" w:rsidP="008E44A8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年龄</w:t>
            </w:r>
          </w:p>
        </w:tc>
      </w:tr>
      <w:tr w:rsidR="001B0E0D" w:rsidRPr="000C51BA" w14:paraId="65762E7B" w14:textId="77777777" w:rsidTr="008E44A8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06E0B6D" w14:textId="77777777" w:rsidR="001B0E0D" w:rsidRPr="000C51BA" w:rsidRDefault="001B0E0D" w:rsidP="008E44A8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Int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954F3" w14:textId="77777777" w:rsidR="001B0E0D" w:rsidRPr="000C51BA" w:rsidRDefault="001B0E0D" w:rsidP="008E44A8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isonline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8FCCDF7" w14:textId="77777777" w:rsidR="001B0E0D" w:rsidRPr="000C51BA" w:rsidRDefault="001B0E0D" w:rsidP="008E44A8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是否在线</w:t>
            </w:r>
          </w:p>
        </w:tc>
      </w:tr>
      <w:tr w:rsidR="001B0E0D" w:rsidRPr="000C51BA" w14:paraId="03E3BA7D" w14:textId="77777777" w:rsidTr="008E44A8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1E215E8" w14:textId="77777777" w:rsidR="001B0E0D" w:rsidRPr="000C51BA" w:rsidRDefault="001B0E0D" w:rsidP="008E44A8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Date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F0400" w14:textId="77777777" w:rsidR="001B0E0D" w:rsidRPr="000C51BA" w:rsidRDefault="001B0E0D" w:rsidP="008E44A8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addTim</w:t>
            </w:r>
            <w:r w:rsidRPr="000C51BA">
              <w:rPr>
                <w:rFonts w:hint="eastAsia"/>
                <w:b w:val="0"/>
                <w:color w:val="000000"/>
              </w:rPr>
              <w:t>e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2F95FFA" w14:textId="77777777" w:rsidR="001B0E0D" w:rsidRPr="000C51BA" w:rsidRDefault="001B0E0D" w:rsidP="008E44A8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注册时间</w:t>
            </w:r>
          </w:p>
        </w:tc>
      </w:tr>
    </w:tbl>
    <w:p w14:paraId="5275F785" w14:textId="77777777" w:rsidR="001B0E0D" w:rsidRPr="000C51BA" w:rsidRDefault="001B0E0D" w:rsidP="001B0E0D">
      <w:pPr>
        <w:pStyle w:val="afc"/>
        <w:ind w:firstLine="420"/>
        <w:rPr>
          <w:i w:val="0"/>
          <w:color w:val="000000"/>
        </w:rPr>
      </w:pPr>
    </w:p>
    <w:p w14:paraId="12A5864E" w14:textId="77777777" w:rsidR="001B0E0D" w:rsidRPr="000C51BA" w:rsidRDefault="001B0E0D" w:rsidP="001B0E0D">
      <w:pPr>
        <w:pStyle w:val="afc"/>
        <w:ind w:firstLine="420"/>
        <w:rPr>
          <w:i w:val="0"/>
          <w:color w:val="000000"/>
        </w:rPr>
      </w:pPr>
    </w:p>
    <w:p w14:paraId="731E21C5" w14:textId="77777777" w:rsidR="001B0E0D" w:rsidRPr="000C51BA" w:rsidRDefault="001B0E0D" w:rsidP="001B0E0D">
      <w:pPr>
        <w:pStyle w:val="Heading3"/>
        <w:rPr>
          <w:color w:val="000000"/>
        </w:rPr>
      </w:pPr>
      <w:bookmarkStart w:id="20" w:name="_Toc480267281"/>
      <w:r w:rsidRPr="000C51BA">
        <w:rPr>
          <w:rFonts w:hint="eastAsia"/>
          <w:color w:val="000000"/>
        </w:rPr>
        <w:t>数据描述</w:t>
      </w:r>
      <w:bookmarkEnd w:id="20"/>
    </w:p>
    <w:p w14:paraId="66026EB0" w14:textId="77777777" w:rsidR="001B0E0D" w:rsidRPr="000C51BA" w:rsidRDefault="001B0E0D" w:rsidP="001B0E0D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phone</w:t>
      </w:r>
    </w:p>
    <w:p w14:paraId="065D33FA" w14:textId="77777777" w:rsidR="001B0E0D" w:rsidRPr="000C51BA" w:rsidRDefault="001B0E0D" w:rsidP="001B0E0D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功能描述：用户账号，该软件使用手机号注册，作为账号</w:t>
      </w:r>
    </w:p>
    <w:p w14:paraId="409FAFB9" w14:textId="77777777" w:rsidR="001B0E0D" w:rsidRPr="000C51BA" w:rsidRDefault="001B0E0D" w:rsidP="001B0E0D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数据定义：</w:t>
      </w:r>
      <w:r w:rsidRPr="000C51BA">
        <w:rPr>
          <w:rFonts w:hint="eastAsia"/>
          <w:i w:val="0"/>
          <w:color w:val="000000"/>
        </w:rPr>
        <w:t>String phone</w:t>
      </w:r>
      <w:r w:rsidRPr="000C51BA">
        <w:rPr>
          <w:rFonts w:hint="eastAsia"/>
          <w:i w:val="0"/>
          <w:color w:val="000000"/>
        </w:rPr>
        <w:t>；</w:t>
      </w:r>
    </w:p>
    <w:p w14:paraId="492524FF" w14:textId="77777777" w:rsidR="001B0E0D" w:rsidRPr="000C51BA" w:rsidRDefault="001B0E0D" w:rsidP="001B0E0D">
      <w:pPr>
        <w:pStyle w:val="afc"/>
        <w:ind w:firstLine="420"/>
        <w:rPr>
          <w:i w:val="0"/>
          <w:color w:val="000000"/>
        </w:rPr>
      </w:pPr>
    </w:p>
    <w:p w14:paraId="31092DD8" w14:textId="77777777" w:rsidR="001B0E0D" w:rsidRPr="000C51BA" w:rsidRDefault="001B0E0D" w:rsidP="001B0E0D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account</w:t>
      </w:r>
    </w:p>
    <w:p w14:paraId="48307DD4" w14:textId="77777777" w:rsidR="001B0E0D" w:rsidRPr="000C51BA" w:rsidRDefault="001B0E0D" w:rsidP="001B0E0D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功能描述：登录密码</w:t>
      </w:r>
    </w:p>
    <w:p w14:paraId="0757F700" w14:textId="77777777" w:rsidR="001B0E0D" w:rsidRDefault="001B0E0D" w:rsidP="001B0E0D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数据定义：</w:t>
      </w:r>
      <w:r w:rsidRPr="000C51BA">
        <w:rPr>
          <w:rFonts w:hint="eastAsia"/>
          <w:i w:val="0"/>
          <w:color w:val="000000"/>
        </w:rPr>
        <w:t>String account</w:t>
      </w:r>
    </w:p>
    <w:p w14:paraId="54AB6B54" w14:textId="77777777" w:rsidR="001B0E0D" w:rsidRPr="000C51BA" w:rsidRDefault="001B0E0D" w:rsidP="001B0E0D">
      <w:pPr>
        <w:pStyle w:val="afc"/>
        <w:ind w:firstLineChars="0" w:firstLine="0"/>
        <w:rPr>
          <w:i w:val="0"/>
          <w:color w:val="000000"/>
        </w:rPr>
      </w:pPr>
    </w:p>
    <w:p w14:paraId="4F41556C" w14:textId="77777777" w:rsidR="001B0E0D" w:rsidRPr="000C51BA" w:rsidRDefault="001B0E0D" w:rsidP="001B0E0D">
      <w:pPr>
        <w:pStyle w:val="Heading3"/>
        <w:rPr>
          <w:color w:val="000000"/>
        </w:rPr>
      </w:pPr>
      <w:bookmarkStart w:id="21" w:name="_Toc480267282"/>
      <w:r w:rsidRPr="000C51BA">
        <w:rPr>
          <w:rFonts w:hint="eastAsia"/>
          <w:color w:val="000000"/>
        </w:rPr>
        <w:t>函数描述</w:t>
      </w:r>
      <w:bookmarkEnd w:id="21"/>
    </w:p>
    <w:p w14:paraId="1876FD42" w14:textId="77777777" w:rsidR="001B0E0D" w:rsidRPr="000C51BA" w:rsidRDefault="001B0E0D" w:rsidP="001B0E0D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标识：用户注册模块</w:t>
      </w:r>
    </w:p>
    <w:p w14:paraId="27DE8B78" w14:textId="77777777" w:rsidR="001B0E0D" w:rsidRPr="000C51BA" w:rsidRDefault="001B0E0D" w:rsidP="001B0E0D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类型：</w:t>
      </w:r>
      <w:r w:rsidRPr="000C51BA">
        <w:rPr>
          <w:i w:val="0"/>
          <w:color w:val="000000"/>
        </w:rPr>
        <w:t xml:space="preserve"> 2</w:t>
      </w:r>
      <w:r w:rsidRPr="000C51BA">
        <w:rPr>
          <w:rFonts w:hint="eastAsia"/>
          <w:i w:val="0"/>
          <w:color w:val="000000"/>
        </w:rPr>
        <w:t>级设计中的模块</w:t>
      </w:r>
    </w:p>
    <w:p w14:paraId="1F9940CE" w14:textId="77777777" w:rsidR="001B0E0D" w:rsidRPr="000C51BA" w:rsidRDefault="001B0E0D" w:rsidP="001B0E0D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功能概述：用户在</w:t>
      </w:r>
      <w:r w:rsidRPr="000C51BA">
        <w:rPr>
          <w:rFonts w:hint="eastAsia"/>
          <w:i w:val="0"/>
          <w:color w:val="000000"/>
        </w:rPr>
        <w:t>Android</w:t>
      </w:r>
      <w:r w:rsidRPr="000C51BA">
        <w:rPr>
          <w:rFonts w:hint="eastAsia"/>
          <w:i w:val="0"/>
          <w:color w:val="000000"/>
        </w:rPr>
        <w:t>端输入手机号和密码进行注册，</w:t>
      </w:r>
      <w:r w:rsidRPr="000C51BA">
        <w:rPr>
          <w:rFonts w:hint="eastAsia"/>
          <w:i w:val="0"/>
          <w:color w:val="000000"/>
        </w:rPr>
        <w:t>Android</w:t>
      </w:r>
      <w:r w:rsidRPr="000C51BA">
        <w:rPr>
          <w:rFonts w:hint="eastAsia"/>
          <w:i w:val="0"/>
          <w:color w:val="000000"/>
        </w:rPr>
        <w:t>首先对手机号和密码的格式进行验证。若格式不符，提示用户重新输入。若格式正确向服务器发送注册请求进行注册。服务</w:t>
      </w:r>
      <w:r w:rsidRPr="000C51BA">
        <w:rPr>
          <w:rFonts w:hint="eastAsia"/>
          <w:i w:val="0"/>
          <w:color w:val="000000"/>
        </w:rPr>
        <w:lastRenderedPageBreak/>
        <w:t>器接收到注册请求之后调用相关的函数进行注册，注册结束之后返回响应的结果。客户端根据服务器返回的结果进行响应的处理。</w:t>
      </w:r>
    </w:p>
    <w:p w14:paraId="5557D9E1" w14:textId="77777777" w:rsidR="001B0E0D" w:rsidRPr="000C51BA" w:rsidRDefault="001B0E0D" w:rsidP="001B0E0D">
      <w:pPr>
        <w:pStyle w:val="afc"/>
        <w:ind w:firstLine="420"/>
        <w:rPr>
          <w:i w:val="0"/>
          <w:color w:val="000000"/>
        </w:rPr>
      </w:pPr>
    </w:p>
    <w:p w14:paraId="264E6BAD" w14:textId="77777777" w:rsidR="001B0E0D" w:rsidRPr="000C51BA" w:rsidRDefault="001B0E0D" w:rsidP="001B0E0D">
      <w:pPr>
        <w:pStyle w:val="Heading4"/>
        <w:rPr>
          <w:color w:val="000000"/>
        </w:rPr>
      </w:pPr>
      <w:r w:rsidRPr="000C51BA">
        <w:rPr>
          <w:rFonts w:hint="eastAsia"/>
          <w:color w:val="000000"/>
        </w:rPr>
        <w:t>函数</w:t>
      </w:r>
      <w:r w:rsidRPr="000C51BA">
        <w:rPr>
          <w:color w:val="000000"/>
        </w:rPr>
        <w:t>1</w:t>
      </w:r>
    </w:p>
    <w:p w14:paraId="298584A5" w14:textId="77777777" w:rsidR="001B0E0D" w:rsidRPr="000C51BA" w:rsidRDefault="001B0E0D" w:rsidP="001B0E0D">
      <w:pPr>
        <w:pStyle w:val="afc"/>
        <w:ind w:firstLine="420"/>
        <w:rPr>
          <w:i w:val="0"/>
          <w:color w:val="000000"/>
        </w:rPr>
      </w:pPr>
      <w:r w:rsidRPr="000C51BA">
        <w:rPr>
          <w:i w:val="0"/>
          <w:color w:val="000000"/>
        </w:rPr>
        <w:t xml:space="preserve">  Function: </w:t>
      </w:r>
      <w:r w:rsidRPr="000C51BA">
        <w:rPr>
          <w:rFonts w:hint="eastAsia"/>
          <w:i w:val="0"/>
          <w:color w:val="000000"/>
        </w:rPr>
        <w:t>register</w:t>
      </w:r>
      <w:r w:rsidRPr="000C51BA">
        <w:rPr>
          <w:i w:val="0"/>
          <w:color w:val="000000"/>
        </w:rPr>
        <w:t>()</w:t>
      </w:r>
    </w:p>
    <w:p w14:paraId="023E7BA5" w14:textId="77777777" w:rsidR="001B0E0D" w:rsidRPr="000C51BA" w:rsidRDefault="001B0E0D" w:rsidP="001B0E0D">
      <w:pPr>
        <w:pStyle w:val="afc"/>
        <w:ind w:firstLine="420"/>
        <w:rPr>
          <w:i w:val="0"/>
          <w:color w:val="000000"/>
        </w:rPr>
      </w:pPr>
      <w:r w:rsidRPr="000C51BA">
        <w:rPr>
          <w:i w:val="0"/>
          <w:color w:val="000000"/>
        </w:rPr>
        <w:t xml:space="preserve">  Description: </w:t>
      </w:r>
      <w:r w:rsidRPr="000C51BA">
        <w:rPr>
          <w:rFonts w:hint="eastAsia"/>
          <w:i w:val="0"/>
          <w:color w:val="000000"/>
        </w:rPr>
        <w:t>根据参数</w:t>
      </w:r>
      <w:r w:rsidRPr="000C51BA">
        <w:rPr>
          <w:rFonts w:hint="eastAsia"/>
          <w:i w:val="0"/>
          <w:color w:val="000000"/>
        </w:rPr>
        <w:t>phone</w:t>
      </w:r>
      <w:r w:rsidRPr="000C51BA">
        <w:rPr>
          <w:rFonts w:hint="eastAsia"/>
          <w:i w:val="0"/>
          <w:color w:val="000000"/>
        </w:rPr>
        <w:t>、</w:t>
      </w:r>
      <w:r w:rsidRPr="000C51BA">
        <w:rPr>
          <w:rFonts w:hint="eastAsia"/>
          <w:i w:val="0"/>
          <w:color w:val="000000"/>
        </w:rPr>
        <w:t>pass</w:t>
      </w:r>
      <w:r w:rsidRPr="000C51BA">
        <w:rPr>
          <w:rFonts w:hint="eastAsia"/>
          <w:i w:val="0"/>
          <w:color w:val="000000"/>
        </w:rPr>
        <w:t>进行用户注册</w:t>
      </w:r>
    </w:p>
    <w:p w14:paraId="321A2A48" w14:textId="77777777" w:rsidR="001B0E0D" w:rsidRPr="000C51BA" w:rsidRDefault="001B0E0D" w:rsidP="001B0E0D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 xml:space="preserve">  </w:t>
      </w:r>
      <w:r w:rsidRPr="000C51BA">
        <w:rPr>
          <w:i w:val="0"/>
          <w:color w:val="000000"/>
        </w:rPr>
        <w:t xml:space="preserve">Input: </w:t>
      </w:r>
      <w:r w:rsidRPr="000C51BA">
        <w:rPr>
          <w:rFonts w:hint="eastAsia"/>
          <w:i w:val="0"/>
          <w:color w:val="000000"/>
        </w:rPr>
        <w:t>phone</w:t>
      </w:r>
      <w:r w:rsidRPr="000C51BA">
        <w:rPr>
          <w:rFonts w:hint="eastAsia"/>
          <w:i w:val="0"/>
          <w:color w:val="000000"/>
        </w:rPr>
        <w:t>、</w:t>
      </w:r>
      <w:r w:rsidRPr="000C51BA">
        <w:rPr>
          <w:rFonts w:hint="eastAsia"/>
          <w:i w:val="0"/>
          <w:color w:val="000000"/>
        </w:rPr>
        <w:t xml:space="preserve"> pass</w:t>
      </w:r>
    </w:p>
    <w:p w14:paraId="30D4CE9F" w14:textId="77777777" w:rsidR="001B0E0D" w:rsidRPr="000C51BA" w:rsidRDefault="001B0E0D" w:rsidP="001B0E0D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 xml:space="preserve">  </w:t>
      </w:r>
      <w:r w:rsidRPr="000C51BA">
        <w:rPr>
          <w:i w:val="0"/>
          <w:color w:val="000000"/>
        </w:rPr>
        <w:t xml:space="preserve">Return: </w:t>
      </w:r>
      <w:r w:rsidRPr="000C51BA">
        <w:rPr>
          <w:rFonts w:hint="eastAsia"/>
          <w:i w:val="0"/>
          <w:color w:val="000000"/>
        </w:rPr>
        <w:t>true or false</w:t>
      </w:r>
    </w:p>
    <w:p w14:paraId="6F0778A9" w14:textId="77777777" w:rsidR="001B0E0D" w:rsidRPr="000C51BA" w:rsidRDefault="001B0E0D" w:rsidP="001B0E0D">
      <w:pPr>
        <w:pStyle w:val="afc"/>
        <w:ind w:firstLine="420"/>
        <w:rPr>
          <w:i w:val="0"/>
          <w:color w:val="000000"/>
        </w:rPr>
      </w:pPr>
      <w:r w:rsidRPr="000C51BA">
        <w:rPr>
          <w:i w:val="0"/>
          <w:color w:val="000000"/>
        </w:rPr>
        <w:t xml:space="preserve">  Others:  </w:t>
      </w:r>
      <w:r w:rsidRPr="000C51BA">
        <w:rPr>
          <w:rFonts w:hint="eastAsia"/>
          <w:i w:val="0"/>
          <w:color w:val="000000"/>
        </w:rPr>
        <w:t>如果返回</w:t>
      </w:r>
      <w:r w:rsidRPr="000C51BA">
        <w:rPr>
          <w:rFonts w:hint="eastAsia"/>
          <w:i w:val="0"/>
          <w:color w:val="000000"/>
        </w:rPr>
        <w:t>false</w:t>
      </w:r>
      <w:r w:rsidRPr="000C51BA">
        <w:rPr>
          <w:rFonts w:hint="eastAsia"/>
          <w:i w:val="0"/>
          <w:color w:val="000000"/>
        </w:rPr>
        <w:t>，提示用户注册失败。如果返回</w:t>
      </w:r>
      <w:r w:rsidRPr="000C51BA">
        <w:rPr>
          <w:rFonts w:hint="eastAsia"/>
          <w:i w:val="0"/>
          <w:color w:val="000000"/>
        </w:rPr>
        <w:t>true</w:t>
      </w:r>
      <w:r w:rsidRPr="000C51BA">
        <w:rPr>
          <w:rFonts w:hint="eastAsia"/>
          <w:i w:val="0"/>
          <w:color w:val="000000"/>
        </w:rPr>
        <w:t>，提示用户注册成功，并跳转到登录界面</w:t>
      </w:r>
    </w:p>
    <w:p w14:paraId="7408A721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>private void onClickRegister() {</w:t>
      </w:r>
    </w:p>
    <w:p w14:paraId="0B0085D1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    btnRegister.setOnClickListener(new View.OnClickListener() {</w:t>
      </w:r>
    </w:p>
    <w:p w14:paraId="2E1A5AE6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        @Override</w:t>
      </w:r>
    </w:p>
    <w:p w14:paraId="441DF755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        public void onClick(View v) {</w:t>
      </w:r>
    </w:p>
    <w:p w14:paraId="4CA6402F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            final String phone = etPhoneNunmber.getText().toString();</w:t>
      </w:r>
    </w:p>
    <w:p w14:paraId="20F92FC8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            String verifyCode = etVerifyCode.getText().toString();</w:t>
      </w:r>
    </w:p>
    <w:p w14:paraId="12AAC3EE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            final String password = etPassword.getText().toString();</w:t>
      </w:r>
    </w:p>
    <w:p w14:paraId="3C2B44BF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            String password2 = etConfirmPassword.getText().toString();</w:t>
      </w:r>
    </w:p>
    <w:p w14:paraId="62F93192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</w:p>
    <w:p w14:paraId="0CEF943F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            if (verifyCode.length() == 0) {</w:t>
      </w:r>
    </w:p>
    <w:p w14:paraId="5E16DF12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rFonts w:hint="eastAsia"/>
          <w:i w:val="0"/>
          <w:color w:val="000000"/>
        </w:rPr>
        <w:t xml:space="preserve">                    Toast.makeText(RegisterActivity.this, "</w:t>
      </w:r>
      <w:r w:rsidRPr="00A069F9">
        <w:rPr>
          <w:rFonts w:hint="eastAsia"/>
          <w:i w:val="0"/>
          <w:color w:val="000000"/>
        </w:rPr>
        <w:t>验证码不能为空</w:t>
      </w:r>
      <w:r w:rsidRPr="00A069F9">
        <w:rPr>
          <w:rFonts w:hint="eastAsia"/>
          <w:i w:val="0"/>
          <w:color w:val="000000"/>
        </w:rPr>
        <w:t>", Toast.LENGTH_SHORT).show();</w:t>
      </w:r>
    </w:p>
    <w:p w14:paraId="2E78997F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            } else if (password.length() == 0 || password2.length() == 0) {</w:t>
      </w:r>
    </w:p>
    <w:p w14:paraId="63A55C73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rFonts w:hint="eastAsia"/>
          <w:i w:val="0"/>
          <w:color w:val="000000"/>
        </w:rPr>
        <w:t xml:space="preserve">                    Toast.makeText(RegisterActivity.this, " </w:t>
      </w:r>
      <w:r w:rsidRPr="00A069F9">
        <w:rPr>
          <w:rFonts w:hint="eastAsia"/>
          <w:i w:val="0"/>
          <w:color w:val="000000"/>
        </w:rPr>
        <w:t>密码不能为空</w:t>
      </w:r>
      <w:r w:rsidRPr="00A069F9">
        <w:rPr>
          <w:rFonts w:hint="eastAsia"/>
          <w:i w:val="0"/>
          <w:color w:val="000000"/>
        </w:rPr>
        <w:t>", Toast.LENGTH_SHORT).show();</w:t>
      </w:r>
    </w:p>
    <w:p w14:paraId="59D89446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            } else if (!password.equals(password2)) {</w:t>
      </w:r>
    </w:p>
    <w:p w14:paraId="64BD1BDE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rFonts w:hint="eastAsia"/>
          <w:i w:val="0"/>
          <w:color w:val="000000"/>
        </w:rPr>
        <w:t xml:space="preserve">                    Toast.makeText(RegisterActivity.this, "</w:t>
      </w:r>
      <w:r w:rsidRPr="00A069F9">
        <w:rPr>
          <w:rFonts w:hint="eastAsia"/>
          <w:i w:val="0"/>
          <w:color w:val="000000"/>
        </w:rPr>
        <w:t>两次密码输入不一致</w:t>
      </w:r>
      <w:r w:rsidRPr="00A069F9">
        <w:rPr>
          <w:rFonts w:hint="eastAsia"/>
          <w:i w:val="0"/>
          <w:color w:val="000000"/>
        </w:rPr>
        <w:t xml:space="preserve">", </w:t>
      </w:r>
      <w:r w:rsidRPr="00A069F9">
        <w:rPr>
          <w:rFonts w:hint="eastAsia"/>
          <w:i w:val="0"/>
          <w:color w:val="000000"/>
        </w:rPr>
        <w:lastRenderedPageBreak/>
        <w:t>Toast.LENGTH_SHORT).show();</w:t>
      </w:r>
    </w:p>
    <w:p w14:paraId="45E2F6B4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            } else {</w:t>
      </w:r>
    </w:p>
    <w:p w14:paraId="2F1F362D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</w:p>
    <w:p w14:paraId="5B6E2D92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                new Thread(new Runnable() {</w:t>
      </w:r>
    </w:p>
    <w:p w14:paraId="2CD70FFC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                    @Override</w:t>
      </w:r>
    </w:p>
    <w:p w14:paraId="518CF722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                    public void run() {</w:t>
      </w:r>
    </w:p>
    <w:p w14:paraId="27F1C339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                        User user = new User();</w:t>
      </w:r>
    </w:p>
    <w:p w14:paraId="00DB1C74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                        user.setPhone(phone);</w:t>
      </w:r>
    </w:p>
    <w:p w14:paraId="70DF5133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                        user.setPassword(password);</w:t>
      </w:r>
    </w:p>
    <w:p w14:paraId="423B012C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                        user.setOperation("register");</w:t>
      </w:r>
    </w:p>
    <w:p w14:paraId="6CA8CCB9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</w:p>
    <w:p w14:paraId="22C2C9F3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                        boolean b = new WChatClient(RegisterActivity.this).sendRegisterInfo(user);</w:t>
      </w:r>
    </w:p>
    <w:p w14:paraId="25CA22C1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</w:p>
    <w:p w14:paraId="56A417C9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                        Message msg = new Message();</w:t>
      </w:r>
    </w:p>
    <w:p w14:paraId="70315368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                        if (b) {</w:t>
      </w:r>
    </w:p>
    <w:p w14:paraId="2F59B15F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rFonts w:hint="eastAsia"/>
          <w:i w:val="0"/>
          <w:color w:val="000000"/>
        </w:rPr>
        <w:t xml:space="preserve">                                //</w:t>
      </w:r>
      <w:r w:rsidRPr="00A069F9">
        <w:rPr>
          <w:rFonts w:hint="eastAsia"/>
          <w:i w:val="0"/>
          <w:color w:val="000000"/>
        </w:rPr>
        <w:t>注册成功跳转到登陆</w:t>
      </w:r>
    </w:p>
    <w:p w14:paraId="1EF65544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                            msg.what = 1;</w:t>
      </w:r>
    </w:p>
    <w:p w14:paraId="6B31DDAE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                        } else {</w:t>
      </w:r>
    </w:p>
    <w:p w14:paraId="73123D17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                            msg.what = 2;</w:t>
      </w:r>
    </w:p>
    <w:p w14:paraId="1DBE9651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                        }</w:t>
      </w:r>
    </w:p>
    <w:p w14:paraId="339957C0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                        handler.sendMessage(msg);</w:t>
      </w:r>
    </w:p>
    <w:p w14:paraId="1CC82EAE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                    }</w:t>
      </w:r>
    </w:p>
    <w:p w14:paraId="46B37917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                }).start();</w:t>
      </w:r>
    </w:p>
    <w:p w14:paraId="6E3943D1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            }</w:t>
      </w:r>
    </w:p>
    <w:p w14:paraId="25EB8850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        }</w:t>
      </w:r>
    </w:p>
    <w:p w14:paraId="57D92161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    });</w:t>
      </w:r>
    </w:p>
    <w:p w14:paraId="0CACCF81" w14:textId="77777777" w:rsidR="001B0E0D" w:rsidRPr="000C51BA" w:rsidRDefault="001B0E0D" w:rsidP="001B0E0D">
      <w:pPr>
        <w:pStyle w:val="afc"/>
        <w:ind w:firstLine="420"/>
        <w:rPr>
          <w:i w:val="0"/>
          <w:color w:val="000000"/>
        </w:rPr>
      </w:pPr>
    </w:p>
    <w:p w14:paraId="5CA12EC0" w14:textId="77777777" w:rsidR="001B0E0D" w:rsidRPr="000C51BA" w:rsidRDefault="001B0E0D" w:rsidP="001B0E0D">
      <w:pPr>
        <w:pStyle w:val="afc"/>
        <w:ind w:firstLine="420"/>
        <w:rPr>
          <w:i w:val="0"/>
          <w:color w:val="000000"/>
        </w:rPr>
      </w:pPr>
    </w:p>
    <w:p w14:paraId="2E8B6001" w14:textId="77777777" w:rsidR="001B0E0D" w:rsidRPr="001E1842" w:rsidRDefault="001B0E0D" w:rsidP="001B0E0D">
      <w:pPr>
        <w:pStyle w:val="afc"/>
        <w:ind w:firstLine="420"/>
        <w:rPr>
          <w:i w:val="0"/>
          <w:color w:val="000000"/>
        </w:rPr>
      </w:pPr>
      <w:r w:rsidRPr="001E1842">
        <w:rPr>
          <w:rFonts w:hint="eastAsia"/>
          <w:i w:val="0"/>
          <w:color w:val="000000"/>
        </w:rPr>
        <w:t>标识：</w:t>
      </w:r>
      <w:r>
        <w:rPr>
          <w:rFonts w:hint="eastAsia"/>
          <w:i w:val="0"/>
          <w:color w:val="000000"/>
        </w:rPr>
        <w:t>用户登录</w:t>
      </w:r>
      <w:r w:rsidRPr="001E1842">
        <w:rPr>
          <w:rFonts w:hint="eastAsia"/>
          <w:i w:val="0"/>
          <w:color w:val="000000"/>
        </w:rPr>
        <w:t>模块</w:t>
      </w:r>
    </w:p>
    <w:p w14:paraId="33EEE18D" w14:textId="77777777" w:rsidR="001B0E0D" w:rsidRPr="001E1842" w:rsidRDefault="001B0E0D" w:rsidP="001B0E0D">
      <w:pPr>
        <w:pStyle w:val="afc"/>
        <w:ind w:firstLine="420"/>
        <w:rPr>
          <w:i w:val="0"/>
          <w:color w:val="000000"/>
        </w:rPr>
      </w:pPr>
      <w:r w:rsidRPr="001E1842">
        <w:rPr>
          <w:rFonts w:hint="eastAsia"/>
          <w:i w:val="0"/>
          <w:color w:val="000000"/>
        </w:rPr>
        <w:t>类型：</w:t>
      </w:r>
      <w:r w:rsidRPr="001E1842">
        <w:rPr>
          <w:i w:val="0"/>
          <w:color w:val="000000"/>
        </w:rPr>
        <w:t xml:space="preserve"> 2</w:t>
      </w:r>
      <w:r w:rsidRPr="001E1842">
        <w:rPr>
          <w:rFonts w:hint="eastAsia"/>
          <w:i w:val="0"/>
          <w:color w:val="000000"/>
        </w:rPr>
        <w:t>级设计中的模块</w:t>
      </w:r>
    </w:p>
    <w:p w14:paraId="6E4FBA3B" w14:textId="77777777" w:rsidR="001B0E0D" w:rsidRPr="001E1842" w:rsidRDefault="001B0E0D" w:rsidP="008565C4">
      <w:pPr>
        <w:pStyle w:val="afc"/>
        <w:ind w:firstLine="420"/>
        <w:rPr>
          <w:i w:val="0"/>
          <w:color w:val="000000"/>
        </w:rPr>
      </w:pPr>
      <w:r w:rsidRPr="001E1842">
        <w:rPr>
          <w:rFonts w:hint="eastAsia"/>
          <w:i w:val="0"/>
          <w:color w:val="000000"/>
        </w:rPr>
        <w:t>功能概述：用户在</w:t>
      </w:r>
      <w:r w:rsidRPr="001E1842">
        <w:rPr>
          <w:rFonts w:hint="eastAsia"/>
          <w:i w:val="0"/>
          <w:color w:val="000000"/>
        </w:rPr>
        <w:t>Android</w:t>
      </w:r>
      <w:r w:rsidRPr="001E1842">
        <w:rPr>
          <w:rFonts w:hint="eastAsia"/>
          <w:i w:val="0"/>
          <w:color w:val="000000"/>
        </w:rPr>
        <w:t>端输入手机号和密码进行</w:t>
      </w:r>
      <w:r>
        <w:rPr>
          <w:rFonts w:hint="eastAsia"/>
          <w:i w:val="0"/>
          <w:color w:val="000000"/>
        </w:rPr>
        <w:t>登录</w:t>
      </w:r>
      <w:r w:rsidRPr="001E1842">
        <w:rPr>
          <w:rFonts w:hint="eastAsia"/>
          <w:i w:val="0"/>
          <w:color w:val="000000"/>
        </w:rPr>
        <w:t>，首先对手机号和密码的格式进行验证。若格式不符，提示用户重新输入。若格式正确向服务器发送</w:t>
      </w:r>
      <w:r>
        <w:rPr>
          <w:rFonts w:hint="eastAsia"/>
          <w:i w:val="0"/>
          <w:color w:val="000000"/>
        </w:rPr>
        <w:t>登录</w:t>
      </w:r>
      <w:r w:rsidRPr="001E1842">
        <w:rPr>
          <w:rFonts w:hint="eastAsia"/>
          <w:i w:val="0"/>
          <w:color w:val="000000"/>
        </w:rPr>
        <w:t>请求进行</w:t>
      </w:r>
      <w:r>
        <w:rPr>
          <w:rFonts w:hint="eastAsia"/>
          <w:i w:val="0"/>
          <w:color w:val="000000"/>
        </w:rPr>
        <w:t>登录</w:t>
      </w:r>
      <w:r w:rsidRPr="001E1842">
        <w:rPr>
          <w:rFonts w:hint="eastAsia"/>
          <w:i w:val="0"/>
          <w:color w:val="000000"/>
        </w:rPr>
        <w:t>。服务器接收到</w:t>
      </w:r>
      <w:r>
        <w:rPr>
          <w:rFonts w:hint="eastAsia"/>
          <w:i w:val="0"/>
          <w:color w:val="000000"/>
        </w:rPr>
        <w:t>登录</w:t>
      </w:r>
      <w:r w:rsidRPr="001E1842">
        <w:rPr>
          <w:rFonts w:hint="eastAsia"/>
          <w:i w:val="0"/>
          <w:color w:val="000000"/>
        </w:rPr>
        <w:t>请求之后调用相关的函数进行</w:t>
      </w:r>
      <w:r>
        <w:rPr>
          <w:rFonts w:hint="eastAsia"/>
          <w:i w:val="0"/>
          <w:color w:val="000000"/>
        </w:rPr>
        <w:t>登录验证</w:t>
      </w:r>
      <w:r w:rsidRPr="001E1842">
        <w:rPr>
          <w:rFonts w:hint="eastAsia"/>
          <w:i w:val="0"/>
          <w:color w:val="000000"/>
        </w:rPr>
        <w:t>，</w:t>
      </w:r>
      <w:r>
        <w:rPr>
          <w:rFonts w:hint="eastAsia"/>
          <w:i w:val="0"/>
          <w:color w:val="000000"/>
        </w:rPr>
        <w:t>登录</w:t>
      </w:r>
      <w:r w:rsidRPr="001E1842">
        <w:rPr>
          <w:rFonts w:hint="eastAsia"/>
          <w:i w:val="0"/>
          <w:color w:val="000000"/>
        </w:rPr>
        <w:t>结束之后返回响应的结果。客户端根据服务</w:t>
      </w:r>
      <w:r w:rsidRPr="001E1842">
        <w:rPr>
          <w:rFonts w:hint="eastAsia"/>
          <w:i w:val="0"/>
          <w:color w:val="000000"/>
        </w:rPr>
        <w:lastRenderedPageBreak/>
        <w:t>器返回的结果进行响应的处理。</w:t>
      </w:r>
    </w:p>
    <w:p w14:paraId="03A86BBD" w14:textId="77777777" w:rsidR="001B0E0D" w:rsidRPr="008565C4" w:rsidRDefault="001B0E0D" w:rsidP="008565C4">
      <w:pPr>
        <w:pStyle w:val="Heading4"/>
        <w:numPr>
          <w:ilvl w:val="3"/>
          <w:numId w:val="31"/>
        </w:numPr>
        <w:rPr>
          <w:color w:val="000000"/>
        </w:rPr>
      </w:pPr>
      <w:r w:rsidRPr="008565C4">
        <w:rPr>
          <w:rFonts w:hint="eastAsia"/>
          <w:color w:val="000000"/>
        </w:rPr>
        <w:t>函数</w:t>
      </w:r>
      <w:r w:rsidRPr="008565C4">
        <w:rPr>
          <w:color w:val="000000"/>
        </w:rPr>
        <w:t>1</w:t>
      </w:r>
    </w:p>
    <w:p w14:paraId="6F39E057" w14:textId="77777777" w:rsidR="001B0E0D" w:rsidRPr="001E1842" w:rsidRDefault="001B0E0D" w:rsidP="001B0E0D">
      <w:pPr>
        <w:pStyle w:val="afc"/>
        <w:ind w:firstLine="420"/>
        <w:rPr>
          <w:i w:val="0"/>
          <w:color w:val="000000"/>
        </w:rPr>
      </w:pPr>
      <w:r w:rsidRPr="001E1842">
        <w:rPr>
          <w:i w:val="0"/>
          <w:color w:val="000000"/>
        </w:rPr>
        <w:t xml:space="preserve">  Function: </w:t>
      </w:r>
      <w:r>
        <w:rPr>
          <w:rFonts w:hint="eastAsia"/>
          <w:i w:val="0"/>
          <w:color w:val="000000"/>
        </w:rPr>
        <w:t>login</w:t>
      </w:r>
      <w:r w:rsidRPr="001E1842">
        <w:rPr>
          <w:i w:val="0"/>
          <w:color w:val="000000"/>
        </w:rPr>
        <w:t>()</w:t>
      </w:r>
    </w:p>
    <w:p w14:paraId="1A6049AB" w14:textId="77777777" w:rsidR="001B0E0D" w:rsidRPr="001E1842" w:rsidRDefault="001B0E0D" w:rsidP="001B0E0D">
      <w:pPr>
        <w:pStyle w:val="afc"/>
        <w:ind w:firstLine="420"/>
        <w:rPr>
          <w:i w:val="0"/>
          <w:color w:val="000000"/>
        </w:rPr>
      </w:pPr>
      <w:r w:rsidRPr="001E1842">
        <w:rPr>
          <w:i w:val="0"/>
          <w:color w:val="000000"/>
        </w:rPr>
        <w:t xml:space="preserve">  Description: </w:t>
      </w:r>
      <w:r w:rsidRPr="001E1842">
        <w:rPr>
          <w:rFonts w:hint="eastAsia"/>
          <w:i w:val="0"/>
          <w:color w:val="000000"/>
        </w:rPr>
        <w:t>根据参数</w:t>
      </w:r>
      <w:r w:rsidRPr="001E1842">
        <w:rPr>
          <w:rFonts w:hint="eastAsia"/>
          <w:i w:val="0"/>
          <w:color w:val="000000"/>
        </w:rPr>
        <w:t>phone</w:t>
      </w:r>
      <w:r w:rsidRPr="001E1842">
        <w:rPr>
          <w:rFonts w:hint="eastAsia"/>
          <w:i w:val="0"/>
          <w:color w:val="000000"/>
        </w:rPr>
        <w:t>、</w:t>
      </w:r>
      <w:r w:rsidRPr="001E1842">
        <w:rPr>
          <w:rFonts w:hint="eastAsia"/>
          <w:i w:val="0"/>
          <w:color w:val="000000"/>
        </w:rPr>
        <w:t>pass</w:t>
      </w:r>
      <w:r w:rsidRPr="001E1842">
        <w:rPr>
          <w:rFonts w:hint="eastAsia"/>
          <w:i w:val="0"/>
          <w:color w:val="000000"/>
        </w:rPr>
        <w:t>进行</w:t>
      </w:r>
      <w:r>
        <w:rPr>
          <w:rFonts w:hint="eastAsia"/>
          <w:i w:val="0"/>
          <w:color w:val="000000"/>
        </w:rPr>
        <w:t>用户登录</w:t>
      </w:r>
    </w:p>
    <w:p w14:paraId="7AF6D380" w14:textId="77777777" w:rsidR="001B0E0D" w:rsidRPr="001E1842" w:rsidRDefault="001B0E0D" w:rsidP="001B0E0D">
      <w:pPr>
        <w:pStyle w:val="afc"/>
        <w:ind w:firstLine="420"/>
        <w:rPr>
          <w:i w:val="0"/>
          <w:color w:val="000000"/>
        </w:rPr>
      </w:pPr>
      <w:r w:rsidRPr="001E1842">
        <w:rPr>
          <w:rFonts w:hint="eastAsia"/>
          <w:i w:val="0"/>
          <w:color w:val="000000"/>
        </w:rPr>
        <w:t xml:space="preserve">  </w:t>
      </w:r>
      <w:r w:rsidRPr="001E1842">
        <w:rPr>
          <w:i w:val="0"/>
          <w:color w:val="000000"/>
        </w:rPr>
        <w:t xml:space="preserve">Input: </w:t>
      </w:r>
      <w:r w:rsidRPr="001E1842">
        <w:rPr>
          <w:rFonts w:hint="eastAsia"/>
          <w:i w:val="0"/>
          <w:color w:val="000000"/>
        </w:rPr>
        <w:t>phone</w:t>
      </w:r>
      <w:r w:rsidRPr="001E1842">
        <w:rPr>
          <w:rFonts w:hint="eastAsia"/>
          <w:i w:val="0"/>
          <w:color w:val="000000"/>
        </w:rPr>
        <w:t>、</w:t>
      </w:r>
      <w:r w:rsidRPr="001E1842">
        <w:rPr>
          <w:rFonts w:hint="eastAsia"/>
          <w:i w:val="0"/>
          <w:color w:val="000000"/>
        </w:rPr>
        <w:t xml:space="preserve"> pass</w:t>
      </w:r>
    </w:p>
    <w:p w14:paraId="6A1CC00C" w14:textId="77777777" w:rsidR="001B0E0D" w:rsidRPr="001E1842" w:rsidRDefault="001B0E0D" w:rsidP="001B0E0D">
      <w:pPr>
        <w:pStyle w:val="afc"/>
        <w:ind w:firstLine="420"/>
        <w:rPr>
          <w:i w:val="0"/>
          <w:color w:val="000000"/>
        </w:rPr>
      </w:pPr>
      <w:r w:rsidRPr="001E1842">
        <w:rPr>
          <w:rFonts w:hint="eastAsia"/>
          <w:i w:val="0"/>
          <w:color w:val="000000"/>
        </w:rPr>
        <w:t xml:space="preserve">  </w:t>
      </w:r>
      <w:r w:rsidRPr="001E1842">
        <w:rPr>
          <w:i w:val="0"/>
          <w:color w:val="000000"/>
        </w:rPr>
        <w:t xml:space="preserve">Return: </w:t>
      </w:r>
      <w:r w:rsidRPr="001E1842">
        <w:rPr>
          <w:rFonts w:hint="eastAsia"/>
          <w:i w:val="0"/>
          <w:color w:val="000000"/>
        </w:rPr>
        <w:t>true or false</w:t>
      </w:r>
    </w:p>
    <w:p w14:paraId="6C007196" w14:textId="77777777" w:rsidR="001B0E0D" w:rsidRDefault="001B0E0D" w:rsidP="001B0E0D">
      <w:pPr>
        <w:pStyle w:val="afc"/>
        <w:ind w:firstLine="420"/>
        <w:rPr>
          <w:i w:val="0"/>
          <w:color w:val="000000"/>
        </w:rPr>
      </w:pPr>
      <w:r w:rsidRPr="001E1842">
        <w:rPr>
          <w:i w:val="0"/>
          <w:color w:val="000000"/>
        </w:rPr>
        <w:t xml:space="preserve">  Others:  </w:t>
      </w:r>
      <w:r w:rsidRPr="001E1842">
        <w:rPr>
          <w:rFonts w:hint="eastAsia"/>
          <w:i w:val="0"/>
          <w:color w:val="000000"/>
        </w:rPr>
        <w:t>如果返回</w:t>
      </w:r>
      <w:r w:rsidRPr="001E1842">
        <w:rPr>
          <w:rFonts w:hint="eastAsia"/>
          <w:i w:val="0"/>
          <w:color w:val="000000"/>
        </w:rPr>
        <w:t>false</w:t>
      </w:r>
      <w:r w:rsidRPr="001E1842">
        <w:rPr>
          <w:rFonts w:hint="eastAsia"/>
          <w:i w:val="0"/>
          <w:color w:val="000000"/>
        </w:rPr>
        <w:t>，提示用户</w:t>
      </w:r>
      <w:r>
        <w:rPr>
          <w:rFonts w:hint="eastAsia"/>
          <w:i w:val="0"/>
          <w:color w:val="000000"/>
        </w:rPr>
        <w:t>登录失败</w:t>
      </w:r>
      <w:r w:rsidRPr="001E1842">
        <w:rPr>
          <w:rFonts w:hint="eastAsia"/>
          <w:i w:val="0"/>
          <w:color w:val="000000"/>
        </w:rPr>
        <w:t>。如果返回</w:t>
      </w:r>
      <w:r w:rsidRPr="001E1842">
        <w:rPr>
          <w:rFonts w:hint="eastAsia"/>
          <w:i w:val="0"/>
          <w:color w:val="000000"/>
        </w:rPr>
        <w:t>true</w:t>
      </w:r>
      <w:r w:rsidRPr="001E1842">
        <w:rPr>
          <w:rFonts w:hint="eastAsia"/>
          <w:i w:val="0"/>
          <w:color w:val="000000"/>
        </w:rPr>
        <w:t>，提示用户</w:t>
      </w:r>
      <w:r>
        <w:rPr>
          <w:rFonts w:hint="eastAsia"/>
          <w:i w:val="0"/>
          <w:color w:val="000000"/>
        </w:rPr>
        <w:t>登录</w:t>
      </w:r>
      <w:r w:rsidRPr="001E1842">
        <w:rPr>
          <w:rFonts w:hint="eastAsia"/>
          <w:i w:val="0"/>
          <w:color w:val="000000"/>
        </w:rPr>
        <w:t>成功，并跳转到</w:t>
      </w:r>
      <w:r>
        <w:rPr>
          <w:rFonts w:hint="eastAsia"/>
          <w:i w:val="0"/>
          <w:color w:val="000000"/>
        </w:rPr>
        <w:t>主</w:t>
      </w:r>
      <w:r w:rsidRPr="001E1842">
        <w:rPr>
          <w:rFonts w:hint="eastAsia"/>
          <w:i w:val="0"/>
          <w:color w:val="000000"/>
        </w:rPr>
        <w:t>界面</w:t>
      </w:r>
    </w:p>
    <w:p w14:paraId="3BDA9C96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>private void onClickLogin() {</w:t>
      </w:r>
    </w:p>
    <w:p w14:paraId="4CB600A1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    btnLogin.setOnClickListener(new View.OnClickListener() {</w:t>
      </w:r>
    </w:p>
    <w:p w14:paraId="7D430E08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        @Override</w:t>
      </w:r>
    </w:p>
    <w:p w14:paraId="107E382E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        public void onClick(View v) {</w:t>
      </w:r>
    </w:p>
    <w:p w14:paraId="553DE625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            String phone = etPhone.getText().toString();</w:t>
      </w:r>
    </w:p>
    <w:p w14:paraId="42B30470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            String password = etPassword.getText().toString();</w:t>
      </w:r>
    </w:p>
    <w:p w14:paraId="68BE2536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</w:p>
    <w:p w14:paraId="61A6715D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            if (phone.length() == 0) {</w:t>
      </w:r>
    </w:p>
    <w:p w14:paraId="4957FA71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rFonts w:hint="eastAsia"/>
          <w:i w:val="0"/>
          <w:color w:val="000000"/>
        </w:rPr>
        <w:t xml:space="preserve">                    Toast.makeText(LoginActivity.this, "</w:t>
      </w:r>
      <w:r w:rsidRPr="00A069F9">
        <w:rPr>
          <w:rFonts w:hint="eastAsia"/>
          <w:i w:val="0"/>
          <w:color w:val="000000"/>
        </w:rPr>
        <w:t>手机号不能为空</w:t>
      </w:r>
      <w:r w:rsidRPr="00A069F9">
        <w:rPr>
          <w:rFonts w:hint="eastAsia"/>
          <w:i w:val="0"/>
          <w:color w:val="000000"/>
        </w:rPr>
        <w:t>", Toast.LENGTH_SHORT).show();</w:t>
      </w:r>
    </w:p>
    <w:p w14:paraId="4F2F8BFA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            } else if (password.length() == 0) {</w:t>
      </w:r>
    </w:p>
    <w:p w14:paraId="6E19E83C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rFonts w:hint="eastAsia"/>
          <w:i w:val="0"/>
          <w:color w:val="000000"/>
        </w:rPr>
        <w:t xml:space="preserve">                    Toast.makeText(LoginActivity.this, "</w:t>
      </w:r>
      <w:r w:rsidRPr="00A069F9">
        <w:rPr>
          <w:rFonts w:hint="eastAsia"/>
          <w:i w:val="0"/>
          <w:color w:val="000000"/>
        </w:rPr>
        <w:t>密码不能为空</w:t>
      </w:r>
      <w:r w:rsidRPr="00A069F9">
        <w:rPr>
          <w:rFonts w:hint="eastAsia"/>
          <w:i w:val="0"/>
          <w:color w:val="000000"/>
        </w:rPr>
        <w:t>", Toast.LENGTH_SHORT).show();</w:t>
      </w:r>
    </w:p>
    <w:p w14:paraId="72EF2DA5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            } else if (!phone.matches("^1[0-9]{10}$")) {</w:t>
      </w:r>
    </w:p>
    <w:p w14:paraId="5CB709DA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rFonts w:hint="eastAsia"/>
          <w:i w:val="0"/>
          <w:color w:val="000000"/>
        </w:rPr>
        <w:t xml:space="preserve">                    Toast.makeText(LoginActivity.this, "</w:t>
      </w:r>
      <w:r w:rsidRPr="00A069F9">
        <w:rPr>
          <w:rFonts w:hint="eastAsia"/>
          <w:i w:val="0"/>
          <w:color w:val="000000"/>
        </w:rPr>
        <w:t>手机号格式不对</w:t>
      </w:r>
      <w:r w:rsidRPr="00A069F9">
        <w:rPr>
          <w:rFonts w:hint="eastAsia"/>
          <w:i w:val="0"/>
          <w:color w:val="000000"/>
        </w:rPr>
        <w:t>", Toast.LENGTH_SHORT).show();</w:t>
      </w:r>
    </w:p>
    <w:p w14:paraId="7501D439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            } else {</w:t>
      </w:r>
    </w:p>
    <w:p w14:paraId="62377B5A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                new Thread(new Runnable() {</w:t>
      </w:r>
    </w:p>
    <w:p w14:paraId="05841439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                    public void run() {</w:t>
      </w:r>
    </w:p>
    <w:p w14:paraId="37089118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                        boolean b = login(etPhone.getText().toString(), </w:t>
      </w:r>
      <w:r w:rsidRPr="00A069F9">
        <w:rPr>
          <w:i w:val="0"/>
          <w:color w:val="000000"/>
        </w:rPr>
        <w:lastRenderedPageBreak/>
        <w:t>etPassword.getText().toString());</w:t>
      </w:r>
    </w:p>
    <w:p w14:paraId="5EB31D02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                        Log.e("Login",b + "====");</w:t>
      </w:r>
    </w:p>
    <w:p w14:paraId="186CC705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                        Message msg = new Message();</w:t>
      </w:r>
    </w:p>
    <w:p w14:paraId="201BD6DF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                        if (b) {</w:t>
      </w:r>
    </w:p>
    <w:p w14:paraId="670EEA7F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                            msg.what = 1;</w:t>
      </w:r>
    </w:p>
    <w:p w14:paraId="424700E6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                        } else {</w:t>
      </w:r>
    </w:p>
    <w:p w14:paraId="38FA4D93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                            msg.what = 2;</w:t>
      </w:r>
    </w:p>
    <w:p w14:paraId="757EC7F5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                        }</w:t>
      </w:r>
    </w:p>
    <w:p w14:paraId="1BC9EDC1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                        handler.sendMessage(msg);</w:t>
      </w:r>
    </w:p>
    <w:p w14:paraId="2CB2C062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                    }</w:t>
      </w:r>
    </w:p>
    <w:p w14:paraId="608B3D13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                }</w:t>
      </w:r>
    </w:p>
    <w:p w14:paraId="58B2FB0F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                ).start();</w:t>
      </w:r>
    </w:p>
    <w:p w14:paraId="655663A3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            }</w:t>
      </w:r>
    </w:p>
    <w:p w14:paraId="3E39415A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        }</w:t>
      </w:r>
    </w:p>
    <w:p w14:paraId="358CEB12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    });</w:t>
      </w:r>
    </w:p>
    <w:p w14:paraId="6812708A" w14:textId="7A22CF0D" w:rsidR="004B10AB" w:rsidRDefault="00A069F9" w:rsidP="00A069F9">
      <w:pPr>
        <w:pStyle w:val="afc"/>
        <w:ind w:firstLine="420"/>
        <w:rPr>
          <w:i w:val="0"/>
          <w:color w:val="000000"/>
        </w:rPr>
      </w:pPr>
      <w:r w:rsidRPr="00A069F9">
        <w:rPr>
          <w:i w:val="0"/>
          <w:color w:val="000000"/>
        </w:rPr>
        <w:t xml:space="preserve">    }</w:t>
      </w:r>
    </w:p>
    <w:p w14:paraId="246E2ACC" w14:textId="77777777" w:rsidR="00A069F9" w:rsidRPr="00046303" w:rsidRDefault="00A069F9" w:rsidP="00A069F9">
      <w:pPr>
        <w:pStyle w:val="afc"/>
        <w:ind w:firstLine="420"/>
        <w:rPr>
          <w:i w:val="0"/>
          <w:color w:val="000000"/>
        </w:rPr>
      </w:pPr>
    </w:p>
    <w:p w14:paraId="26745173" w14:textId="77777777" w:rsidR="00C71590" w:rsidRDefault="008565C4" w:rsidP="008565C4">
      <w:pPr>
        <w:pStyle w:val="Heading2"/>
        <w:rPr>
          <w:color w:val="000000"/>
        </w:rPr>
      </w:pPr>
      <w:bookmarkStart w:id="22" w:name="_Toc480267283"/>
      <w:r>
        <w:rPr>
          <w:rFonts w:hint="eastAsia"/>
          <w:color w:val="000000"/>
        </w:rPr>
        <w:t>好友管理模块详细设计</w:t>
      </w:r>
      <w:bookmarkEnd w:id="22"/>
    </w:p>
    <w:p w14:paraId="57657128" w14:textId="77777777" w:rsidR="008565C4" w:rsidRPr="000C51BA" w:rsidRDefault="008565C4" w:rsidP="008565C4">
      <w:pPr>
        <w:pStyle w:val="afc"/>
        <w:ind w:firstLine="420"/>
        <w:rPr>
          <w:i w:val="0"/>
          <w:color w:val="000000"/>
        </w:rPr>
      </w:pPr>
      <w:bookmarkStart w:id="23" w:name="OLE_LINK1"/>
      <w:bookmarkStart w:id="24" w:name="OLE_LINK2"/>
      <w:r w:rsidRPr="000C51BA">
        <w:rPr>
          <w:rFonts w:hint="eastAsia"/>
          <w:i w:val="0"/>
          <w:color w:val="000000"/>
        </w:rPr>
        <w:t>MessageType</w:t>
      </w:r>
    </w:p>
    <w:p w14:paraId="69B2F733" w14:textId="77777777" w:rsidR="008565C4" w:rsidRPr="000C51BA" w:rsidRDefault="008565C4" w:rsidP="008565C4">
      <w:pPr>
        <w:pStyle w:val="afc"/>
        <w:ind w:firstLine="420"/>
        <w:rPr>
          <w:i w:val="0"/>
          <w:color w:val="000000"/>
        </w:rPr>
      </w:pPr>
      <w:bookmarkStart w:id="25" w:name="OLE_LINK5"/>
      <w:bookmarkStart w:id="26" w:name="OLE_LINK6"/>
      <w:r w:rsidRPr="000C51BA">
        <w:rPr>
          <w:rFonts w:hint="eastAsia"/>
          <w:i w:val="0"/>
          <w:color w:val="000000"/>
        </w:rPr>
        <w:t>数据结构描述：描述客户端与服务器端发送请求消息的类型，根据不同的类型做相应的处理</w:t>
      </w:r>
    </w:p>
    <w:p w14:paraId="11C26068" w14:textId="0E22264C" w:rsidR="008565C4" w:rsidRDefault="008565C4" w:rsidP="008565C4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数据结构定义：</w:t>
      </w:r>
      <w:bookmarkEnd w:id="25"/>
      <w:bookmarkEnd w:id="26"/>
    </w:p>
    <w:p w14:paraId="06731C5B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i w:val="0"/>
          <w:color w:val="000000"/>
        </w:rPr>
        <w:t>public class MessageType {</w:t>
      </w:r>
    </w:p>
    <w:p w14:paraId="091372A7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SUCCESS = "1";//</w:t>
      </w:r>
      <w:r w:rsidRPr="00D75A63">
        <w:rPr>
          <w:rFonts w:hint="eastAsia"/>
          <w:i w:val="0"/>
          <w:color w:val="000000"/>
        </w:rPr>
        <w:t>表明是否成功</w:t>
      </w:r>
    </w:p>
    <w:p w14:paraId="4A222EDC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FAIL = "2";//</w:t>
      </w:r>
      <w:r w:rsidRPr="00D75A63">
        <w:rPr>
          <w:rFonts w:hint="eastAsia"/>
          <w:i w:val="0"/>
          <w:color w:val="000000"/>
        </w:rPr>
        <w:t>表明失败</w:t>
      </w:r>
    </w:p>
    <w:p w14:paraId="1C6C7E9F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COM_MES = "3";//</w:t>
      </w:r>
      <w:r w:rsidRPr="00D75A63">
        <w:rPr>
          <w:rFonts w:hint="eastAsia"/>
          <w:i w:val="0"/>
          <w:color w:val="000000"/>
        </w:rPr>
        <w:t>普通信息包</w:t>
      </w:r>
    </w:p>
    <w:p w14:paraId="0942654B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GET_ONLINE_FRIENDS = "4";//</w:t>
      </w:r>
      <w:r w:rsidRPr="00D75A63">
        <w:rPr>
          <w:rFonts w:hint="eastAsia"/>
          <w:i w:val="0"/>
          <w:color w:val="000000"/>
        </w:rPr>
        <w:t>要求在线好友的包</w:t>
      </w:r>
    </w:p>
    <w:p w14:paraId="5334A551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RET_ONLINE_FRIENDS = "5";//</w:t>
      </w:r>
      <w:r w:rsidRPr="00D75A63">
        <w:rPr>
          <w:rFonts w:hint="eastAsia"/>
          <w:i w:val="0"/>
          <w:color w:val="000000"/>
        </w:rPr>
        <w:t>返回在线好友的包</w:t>
      </w:r>
    </w:p>
    <w:p w14:paraId="25B701AC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LOGIN = "7";//</w:t>
      </w:r>
      <w:r w:rsidRPr="00D75A63">
        <w:rPr>
          <w:rFonts w:hint="eastAsia"/>
          <w:i w:val="0"/>
          <w:color w:val="000000"/>
        </w:rPr>
        <w:t>请求验证登陆</w:t>
      </w:r>
    </w:p>
    <w:p w14:paraId="78C7F6E0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ADD_BUDDY = "8";//</w:t>
      </w:r>
      <w:r w:rsidRPr="00D75A63">
        <w:rPr>
          <w:rFonts w:hint="eastAsia"/>
          <w:i w:val="0"/>
          <w:color w:val="000000"/>
        </w:rPr>
        <w:t>添加好友</w:t>
      </w:r>
    </w:p>
    <w:p w14:paraId="2A56F5F3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DEL_BUDDY = "9";//</w:t>
      </w:r>
      <w:r w:rsidRPr="00D75A63">
        <w:rPr>
          <w:rFonts w:hint="eastAsia"/>
          <w:i w:val="0"/>
          <w:color w:val="000000"/>
        </w:rPr>
        <w:t>删除好友</w:t>
      </w:r>
    </w:p>
    <w:p w14:paraId="65262771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GROUP_MES = "10";//</w:t>
      </w:r>
      <w:r w:rsidRPr="00D75A63">
        <w:rPr>
          <w:rFonts w:hint="eastAsia"/>
          <w:i w:val="0"/>
          <w:color w:val="000000"/>
        </w:rPr>
        <w:t>群消息</w:t>
      </w:r>
    </w:p>
    <w:p w14:paraId="03C414CA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FAIL_NO_USER = "11"; //</w:t>
      </w:r>
      <w:r w:rsidRPr="00D75A63">
        <w:rPr>
          <w:rFonts w:hint="eastAsia"/>
          <w:i w:val="0"/>
          <w:color w:val="000000"/>
        </w:rPr>
        <w:t>登录失败，用户不存在</w:t>
      </w:r>
    </w:p>
    <w:p w14:paraId="145E2ABB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REGISTER_USER_EXIST = "12"; //</w:t>
      </w:r>
      <w:r w:rsidRPr="00D75A63">
        <w:rPr>
          <w:rFonts w:hint="eastAsia"/>
          <w:i w:val="0"/>
          <w:color w:val="000000"/>
        </w:rPr>
        <w:t>注册失败，用户已存在</w:t>
      </w:r>
    </w:p>
    <w:p w14:paraId="7B99F4E3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GET_USER_INFO = "13"; //</w:t>
      </w:r>
      <w:r w:rsidRPr="00D75A63">
        <w:rPr>
          <w:rFonts w:hint="eastAsia"/>
          <w:i w:val="0"/>
          <w:color w:val="000000"/>
        </w:rPr>
        <w:t>获取用户信息</w:t>
      </w:r>
    </w:p>
    <w:p w14:paraId="5C54A811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lastRenderedPageBreak/>
        <w:t xml:space="preserve">    public static final String REGISTER = "14"; //</w:t>
      </w:r>
      <w:r w:rsidRPr="00D75A63">
        <w:rPr>
          <w:rFonts w:hint="eastAsia"/>
          <w:i w:val="0"/>
          <w:color w:val="000000"/>
        </w:rPr>
        <w:t>请求注册</w:t>
      </w:r>
    </w:p>
    <w:p w14:paraId="36C07AE7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GET_GROUP_MEMBER = "15";//</w:t>
      </w:r>
      <w:r w:rsidRPr="00D75A63">
        <w:rPr>
          <w:rFonts w:hint="eastAsia"/>
          <w:i w:val="0"/>
          <w:color w:val="000000"/>
        </w:rPr>
        <w:t>获取群成员信息</w:t>
      </w:r>
    </w:p>
    <w:p w14:paraId="1137CAE2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ADD_GROUP = "16";////</w:t>
      </w:r>
      <w:r w:rsidRPr="00D75A63">
        <w:rPr>
          <w:rFonts w:hint="eastAsia"/>
          <w:i w:val="0"/>
          <w:color w:val="000000"/>
        </w:rPr>
        <w:t>请求添加群</w:t>
      </w:r>
    </w:p>
    <w:p w14:paraId="246F0736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DEL_GROUP = "17";////</w:t>
      </w:r>
      <w:r w:rsidRPr="00D75A63">
        <w:rPr>
          <w:rFonts w:hint="eastAsia"/>
          <w:i w:val="0"/>
          <w:color w:val="000000"/>
        </w:rPr>
        <w:t>请求退出群</w:t>
      </w:r>
    </w:p>
    <w:p w14:paraId="5274648E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LOGOUT = "18";////</w:t>
      </w:r>
      <w:r w:rsidRPr="00D75A63">
        <w:rPr>
          <w:rFonts w:hint="eastAsia"/>
          <w:i w:val="0"/>
          <w:color w:val="000000"/>
        </w:rPr>
        <w:t>请求登出</w:t>
      </w:r>
    </w:p>
    <w:p w14:paraId="56426F6E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i w:val="0"/>
          <w:color w:val="000000"/>
        </w:rPr>
        <w:t>}</w:t>
      </w:r>
    </w:p>
    <w:p w14:paraId="3DC60B99" w14:textId="7170D969" w:rsidR="00C00F7F" w:rsidRPr="00D75A63" w:rsidRDefault="00C00F7F" w:rsidP="00D75A63">
      <w:pPr>
        <w:pStyle w:val="afc"/>
        <w:ind w:firstLine="420"/>
        <w:rPr>
          <w:i w:val="0"/>
          <w:color w:val="000000"/>
        </w:rPr>
      </w:pPr>
    </w:p>
    <w:p w14:paraId="3C1D7EB7" w14:textId="66F28B37" w:rsidR="008565C4" w:rsidRPr="001B0E0D" w:rsidRDefault="008565C4" w:rsidP="008565C4">
      <w:pPr>
        <w:pStyle w:val="afc"/>
        <w:ind w:firstLine="420"/>
        <w:rPr>
          <w:i w:val="0"/>
          <w:color w:val="000000"/>
        </w:rPr>
      </w:pPr>
    </w:p>
    <w:p w14:paraId="52930414" w14:textId="7A5BF029" w:rsidR="008565C4" w:rsidRPr="000C51BA" w:rsidRDefault="008565C4" w:rsidP="008565C4">
      <w:pPr>
        <w:pStyle w:val="afc"/>
        <w:ind w:firstLine="420"/>
        <w:rPr>
          <w:i w:val="0"/>
          <w:color w:val="000000"/>
        </w:rPr>
      </w:pPr>
    </w:p>
    <w:p w14:paraId="6D1045AF" w14:textId="01428C08" w:rsidR="008565C4" w:rsidRPr="000C51BA" w:rsidRDefault="008565C4" w:rsidP="008565C4">
      <w:pPr>
        <w:pStyle w:val="afc"/>
        <w:ind w:firstLine="420"/>
        <w:rPr>
          <w:i w:val="0"/>
          <w:color w:val="000000"/>
        </w:rPr>
      </w:pPr>
      <w:bookmarkStart w:id="27" w:name="OLE_LINK7"/>
      <w:bookmarkStart w:id="28" w:name="OLE_LINK8"/>
      <w:r w:rsidRPr="000C51BA">
        <w:rPr>
          <w:rFonts w:hint="eastAsia"/>
          <w:i w:val="0"/>
          <w:color w:val="000000"/>
        </w:rPr>
        <w:t>数据项描述：</w:t>
      </w:r>
    </w:p>
    <w:tbl>
      <w:tblPr>
        <w:tblW w:w="5000" w:type="pct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992"/>
        <w:gridCol w:w="2992"/>
        <w:gridCol w:w="2990"/>
      </w:tblGrid>
      <w:tr w:rsidR="008565C4" w:rsidRPr="000C51BA" w14:paraId="509C3F1A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44E4349" w14:textId="77777777" w:rsidR="008565C4" w:rsidRPr="000C51BA" w:rsidRDefault="008565C4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数据类型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812F8" w14:textId="77777777" w:rsidR="008565C4" w:rsidRPr="000C51BA" w:rsidRDefault="008565C4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数据项定义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E7CB0ED" w14:textId="77777777" w:rsidR="008565C4" w:rsidRPr="000C51BA" w:rsidRDefault="008565C4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数据项描述</w:t>
            </w:r>
          </w:p>
        </w:tc>
      </w:tr>
      <w:tr w:rsidR="008565C4" w:rsidRPr="000C51BA" w14:paraId="68E4EC92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52D9B78" w14:textId="77777777" w:rsidR="008565C4" w:rsidRPr="000C51BA" w:rsidRDefault="008565C4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207F7" w14:textId="77777777" w:rsidR="008565C4" w:rsidRPr="000C51BA" w:rsidRDefault="008565C4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SUCCESS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5E83923" w14:textId="77777777" w:rsidR="008565C4" w:rsidRPr="000C51BA" w:rsidRDefault="008565C4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表明是否成功</w:t>
            </w:r>
          </w:p>
        </w:tc>
      </w:tr>
      <w:tr w:rsidR="008565C4" w:rsidRPr="000C51BA" w14:paraId="55FCDC98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1549CCB" w14:textId="77777777" w:rsidR="008565C4" w:rsidRPr="000C51BA" w:rsidRDefault="008565C4" w:rsidP="00D75A63">
            <w:pPr>
              <w:pStyle w:val="ab"/>
              <w:rPr>
                <w:b w:val="0"/>
                <w:color w:val="000000"/>
              </w:rPr>
            </w:pPr>
            <w:bookmarkStart w:id="29" w:name="OLE_LINK3"/>
            <w:bookmarkStart w:id="30" w:name="OLE_LINK4"/>
            <w:r w:rsidRPr="000C51BA">
              <w:rPr>
                <w:rFonts w:hint="eastAsia"/>
                <w:b w:val="0"/>
                <w:color w:val="000000"/>
              </w:rPr>
              <w:t>String</w:t>
            </w:r>
            <w:bookmarkEnd w:id="29"/>
            <w:bookmarkEnd w:id="30"/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FE5F9" w14:textId="77777777" w:rsidR="008565C4" w:rsidRPr="000C51BA" w:rsidRDefault="008565C4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FAIL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AF64D35" w14:textId="77777777" w:rsidR="008565C4" w:rsidRPr="000C51BA" w:rsidRDefault="008565C4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表明失败</w:t>
            </w:r>
          </w:p>
        </w:tc>
      </w:tr>
      <w:tr w:rsidR="008565C4" w:rsidRPr="000C51BA" w14:paraId="53A1C85C" w14:textId="77777777" w:rsidTr="00D75A63">
        <w:trPr>
          <w:trHeight w:val="261"/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0A79440" w14:textId="77777777" w:rsidR="008565C4" w:rsidRPr="000C51BA" w:rsidRDefault="008565C4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F3DB5" w14:textId="77777777" w:rsidR="008565C4" w:rsidRPr="000C51BA" w:rsidRDefault="008565C4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GET_ONLINE_FRIENDS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01F1627" w14:textId="77777777" w:rsidR="008565C4" w:rsidRPr="000C51BA" w:rsidRDefault="008565C4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要求在线好友的包</w:t>
            </w:r>
          </w:p>
        </w:tc>
      </w:tr>
      <w:tr w:rsidR="008565C4" w:rsidRPr="000C51BA" w14:paraId="109744B9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090445F" w14:textId="77777777" w:rsidR="008565C4" w:rsidRPr="000C51BA" w:rsidRDefault="008565C4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BA6E9" w14:textId="77777777" w:rsidR="008565C4" w:rsidRPr="000C51BA" w:rsidRDefault="008565C4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RET_ONLINE_FRIENDS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35F0D8B" w14:textId="77777777" w:rsidR="008565C4" w:rsidRPr="000C51BA" w:rsidRDefault="008565C4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返回在线好友的包</w:t>
            </w:r>
          </w:p>
        </w:tc>
      </w:tr>
      <w:tr w:rsidR="008565C4" w:rsidRPr="000C51BA" w14:paraId="45FE996F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6341BAA" w14:textId="77777777" w:rsidR="008565C4" w:rsidRPr="000C51BA" w:rsidRDefault="008565C4" w:rsidP="00D75A63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613E9" w14:textId="77777777" w:rsidR="008565C4" w:rsidRPr="000C51BA" w:rsidRDefault="008565C4" w:rsidP="00D75A63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LOGIN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206B29A" w14:textId="77777777" w:rsidR="008565C4" w:rsidRPr="000C51BA" w:rsidRDefault="008565C4" w:rsidP="00D75A63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请求验证登陆</w:t>
            </w:r>
          </w:p>
        </w:tc>
      </w:tr>
      <w:tr w:rsidR="008565C4" w:rsidRPr="000C51BA" w14:paraId="7BB29AE9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35108D8" w14:textId="77777777" w:rsidR="008565C4" w:rsidRPr="000C51BA" w:rsidRDefault="008565C4" w:rsidP="00D75A63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D3848" w14:textId="77777777" w:rsidR="008565C4" w:rsidRPr="000C51BA" w:rsidRDefault="008565C4" w:rsidP="00D75A63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COM_MES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9F51EFC" w14:textId="77777777" w:rsidR="008565C4" w:rsidRPr="000C51BA" w:rsidRDefault="008565C4" w:rsidP="00D75A63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普通信息包</w:t>
            </w:r>
          </w:p>
        </w:tc>
      </w:tr>
      <w:tr w:rsidR="008565C4" w:rsidRPr="000C51BA" w14:paraId="77169189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DEDD608" w14:textId="77777777" w:rsidR="008565C4" w:rsidRPr="000C51BA" w:rsidRDefault="008565C4" w:rsidP="00D75A63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8AE45" w14:textId="77777777" w:rsidR="008565C4" w:rsidRPr="000C51BA" w:rsidRDefault="008565C4" w:rsidP="00D75A63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ADD_BUDDY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1828434" w14:textId="77777777" w:rsidR="008565C4" w:rsidRPr="000C51BA" w:rsidRDefault="008565C4" w:rsidP="00D75A63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添加好友</w:t>
            </w:r>
          </w:p>
        </w:tc>
      </w:tr>
      <w:tr w:rsidR="008565C4" w:rsidRPr="000C51BA" w14:paraId="4E564CB9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7DA1C06" w14:textId="77777777" w:rsidR="008565C4" w:rsidRPr="000C51BA" w:rsidRDefault="008565C4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1D158" w14:textId="77777777" w:rsidR="008565C4" w:rsidRPr="000C51BA" w:rsidRDefault="008565C4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DEL_BUDDY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A78FB87" w14:textId="77777777" w:rsidR="008565C4" w:rsidRPr="000C51BA" w:rsidRDefault="008565C4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删除好友</w:t>
            </w:r>
          </w:p>
        </w:tc>
      </w:tr>
      <w:tr w:rsidR="008565C4" w:rsidRPr="000C51BA" w14:paraId="7574EDE5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FCA3783" w14:textId="77777777" w:rsidR="008565C4" w:rsidRPr="000C51BA" w:rsidRDefault="008565C4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0826A" w14:textId="77777777" w:rsidR="008565C4" w:rsidRPr="000C51BA" w:rsidRDefault="008565C4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GROUP_MES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35816F1" w14:textId="77777777" w:rsidR="008565C4" w:rsidRPr="000C51BA" w:rsidRDefault="008565C4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群消息</w:t>
            </w:r>
          </w:p>
        </w:tc>
      </w:tr>
      <w:tr w:rsidR="008565C4" w:rsidRPr="000C51BA" w14:paraId="17C49439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1D75BEF" w14:textId="77777777" w:rsidR="008565C4" w:rsidRPr="000C51BA" w:rsidRDefault="008565C4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EAF79" w14:textId="77777777" w:rsidR="008565C4" w:rsidRPr="000C51BA" w:rsidRDefault="008565C4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FAIL_NO_USER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8CE9205" w14:textId="77777777" w:rsidR="008565C4" w:rsidRPr="000C51BA" w:rsidRDefault="008565C4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登录失败，用户不存在</w:t>
            </w:r>
          </w:p>
        </w:tc>
      </w:tr>
      <w:tr w:rsidR="008565C4" w:rsidRPr="000C51BA" w14:paraId="594C14B6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B771058" w14:textId="77777777" w:rsidR="008565C4" w:rsidRPr="000C51BA" w:rsidRDefault="008565C4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ADE4D" w14:textId="77777777" w:rsidR="008565C4" w:rsidRPr="000C51BA" w:rsidRDefault="008565C4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REGISTER_USER_EXIST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8EF2431" w14:textId="77777777" w:rsidR="008565C4" w:rsidRPr="000C51BA" w:rsidRDefault="008565C4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注册失败，用户已存在</w:t>
            </w:r>
          </w:p>
        </w:tc>
      </w:tr>
      <w:tr w:rsidR="008565C4" w:rsidRPr="000C51BA" w14:paraId="35D8C9A3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6C36AB3" w14:textId="77777777" w:rsidR="008565C4" w:rsidRPr="000C51BA" w:rsidRDefault="008565C4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1340A" w14:textId="77777777" w:rsidR="008565C4" w:rsidRPr="000C51BA" w:rsidRDefault="008565C4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GET_USER_INFO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7962365" w14:textId="77777777" w:rsidR="008565C4" w:rsidRPr="000C51BA" w:rsidRDefault="008565C4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获取用户信息</w:t>
            </w:r>
          </w:p>
        </w:tc>
      </w:tr>
      <w:tr w:rsidR="008565C4" w:rsidRPr="000C51BA" w14:paraId="5ED2C695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8BC33ED" w14:textId="77777777" w:rsidR="008565C4" w:rsidRPr="000C51BA" w:rsidRDefault="008565C4" w:rsidP="00D75A63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0F067" w14:textId="77777777" w:rsidR="008565C4" w:rsidRPr="000C51BA" w:rsidRDefault="008565C4" w:rsidP="00D75A63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REGISTER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5B36912" w14:textId="77777777" w:rsidR="008565C4" w:rsidRPr="000C51BA" w:rsidRDefault="008565C4" w:rsidP="00D75A63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请求注册</w:t>
            </w:r>
          </w:p>
        </w:tc>
      </w:tr>
      <w:tr w:rsidR="008565C4" w:rsidRPr="000C51BA" w14:paraId="18233B65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719234F" w14:textId="77777777" w:rsidR="008565C4" w:rsidRPr="000C51BA" w:rsidRDefault="008565C4" w:rsidP="00D75A63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C7E17" w14:textId="77777777" w:rsidR="008565C4" w:rsidRPr="000C51BA" w:rsidRDefault="008565C4" w:rsidP="00D75A63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GET_GROUP_MEMBER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F2E23E1" w14:textId="77777777" w:rsidR="008565C4" w:rsidRPr="000C51BA" w:rsidRDefault="008565C4" w:rsidP="00D75A63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获取群成员信息</w:t>
            </w:r>
          </w:p>
        </w:tc>
      </w:tr>
      <w:tr w:rsidR="008565C4" w:rsidRPr="000C51BA" w14:paraId="35420A95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AAA3E34" w14:textId="77777777" w:rsidR="008565C4" w:rsidRPr="000C51BA" w:rsidRDefault="008565C4" w:rsidP="00D75A63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10053" w14:textId="77777777" w:rsidR="008565C4" w:rsidRPr="000C51BA" w:rsidRDefault="008565C4" w:rsidP="00D75A63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ADD_GROUP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D1622CD" w14:textId="77777777" w:rsidR="008565C4" w:rsidRPr="000C51BA" w:rsidRDefault="008565C4" w:rsidP="00D75A63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请求加群</w:t>
            </w:r>
          </w:p>
        </w:tc>
      </w:tr>
      <w:tr w:rsidR="008565C4" w:rsidRPr="000C51BA" w14:paraId="490E4D16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19CD67D" w14:textId="405E7520" w:rsidR="008565C4" w:rsidRPr="000C51BA" w:rsidRDefault="008565C4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D4384" w14:textId="77777777" w:rsidR="008565C4" w:rsidRPr="000C51BA" w:rsidRDefault="008565C4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DEL_GROUP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B73EB15" w14:textId="77777777" w:rsidR="008565C4" w:rsidRPr="000C51BA" w:rsidRDefault="008565C4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请求退出群</w:t>
            </w:r>
          </w:p>
        </w:tc>
      </w:tr>
      <w:tr w:rsidR="008565C4" w:rsidRPr="000C51BA" w14:paraId="564E890F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4B01145" w14:textId="77777777" w:rsidR="008565C4" w:rsidRPr="000C51BA" w:rsidRDefault="008565C4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35A76" w14:textId="77777777" w:rsidR="008565C4" w:rsidRPr="000C51BA" w:rsidRDefault="008565C4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LOGOUT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D0224E6" w14:textId="77777777" w:rsidR="008565C4" w:rsidRPr="000C51BA" w:rsidRDefault="008565C4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请求登出</w:t>
            </w:r>
          </w:p>
        </w:tc>
      </w:tr>
      <w:bookmarkEnd w:id="27"/>
      <w:bookmarkEnd w:id="28"/>
    </w:tbl>
    <w:p w14:paraId="1DECE7E2" w14:textId="5021FE85" w:rsidR="008565C4" w:rsidRDefault="008565C4" w:rsidP="008565C4">
      <w:pPr>
        <w:pStyle w:val="afc"/>
        <w:ind w:firstLine="420"/>
        <w:rPr>
          <w:i w:val="0"/>
          <w:color w:val="000000"/>
        </w:rPr>
      </w:pPr>
    </w:p>
    <w:p w14:paraId="24887E01" w14:textId="77777777" w:rsidR="008565C4" w:rsidRPr="000C51BA" w:rsidRDefault="004B10AB" w:rsidP="004B10AB">
      <w:pPr>
        <w:pStyle w:val="afc"/>
        <w:ind w:firstLineChars="0" w:firstLine="0"/>
        <w:rPr>
          <w:i w:val="0"/>
          <w:color w:val="000000"/>
        </w:rPr>
      </w:pPr>
      <w:r>
        <w:rPr>
          <w:rFonts w:hint="eastAsia"/>
          <w:i w:val="0"/>
          <w:color w:val="000000"/>
        </w:rPr>
        <w:t xml:space="preserve">       </w:t>
      </w:r>
      <w:r w:rsidR="008565C4">
        <w:rPr>
          <w:rFonts w:hint="eastAsia"/>
          <w:i w:val="0"/>
          <w:color w:val="000000"/>
        </w:rPr>
        <w:t>Message</w:t>
      </w:r>
    </w:p>
    <w:p w14:paraId="2356A8FB" w14:textId="77777777" w:rsidR="008565C4" w:rsidRPr="000C51BA" w:rsidRDefault="008565C4" w:rsidP="008565C4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数据结构描述：</w:t>
      </w:r>
      <w:r>
        <w:rPr>
          <w:rFonts w:hint="eastAsia"/>
          <w:i w:val="0"/>
          <w:color w:val="000000"/>
        </w:rPr>
        <w:t>客户端与服务端发送消息的类</w:t>
      </w:r>
    </w:p>
    <w:p w14:paraId="4E9D7D00" w14:textId="43ED0855" w:rsidR="004B10AB" w:rsidRDefault="008565C4" w:rsidP="004B10AB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数据结构定义：</w:t>
      </w:r>
    </w:p>
    <w:p w14:paraId="5F06C0D7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i w:val="0"/>
          <w:color w:val="000000"/>
        </w:rPr>
        <w:t>public class MessageType {</w:t>
      </w:r>
    </w:p>
    <w:p w14:paraId="2120D1B9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SUCCESS = "1";//</w:t>
      </w:r>
      <w:r w:rsidRPr="00D75A63">
        <w:rPr>
          <w:rFonts w:hint="eastAsia"/>
          <w:i w:val="0"/>
          <w:color w:val="000000"/>
        </w:rPr>
        <w:t>表明是否成功</w:t>
      </w:r>
    </w:p>
    <w:p w14:paraId="031A62FA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FAIL = "2";//</w:t>
      </w:r>
      <w:r w:rsidRPr="00D75A63">
        <w:rPr>
          <w:rFonts w:hint="eastAsia"/>
          <w:i w:val="0"/>
          <w:color w:val="000000"/>
        </w:rPr>
        <w:t>表明失败</w:t>
      </w:r>
    </w:p>
    <w:p w14:paraId="2653D036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COM_MES = "3";//</w:t>
      </w:r>
      <w:r w:rsidRPr="00D75A63">
        <w:rPr>
          <w:rFonts w:hint="eastAsia"/>
          <w:i w:val="0"/>
          <w:color w:val="000000"/>
        </w:rPr>
        <w:t>普通信息包</w:t>
      </w:r>
    </w:p>
    <w:p w14:paraId="786774B8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GET_ONLINE_FRIENDS = "4";//</w:t>
      </w:r>
      <w:r w:rsidRPr="00D75A63">
        <w:rPr>
          <w:rFonts w:hint="eastAsia"/>
          <w:i w:val="0"/>
          <w:color w:val="000000"/>
        </w:rPr>
        <w:t>要求在线好友的包</w:t>
      </w:r>
    </w:p>
    <w:p w14:paraId="33F5A42A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RET_ONLINE_FRIENDS = "5";//</w:t>
      </w:r>
      <w:r w:rsidRPr="00D75A63">
        <w:rPr>
          <w:rFonts w:hint="eastAsia"/>
          <w:i w:val="0"/>
          <w:color w:val="000000"/>
        </w:rPr>
        <w:t>返回在线好友的包</w:t>
      </w:r>
    </w:p>
    <w:p w14:paraId="71A7B9B2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lastRenderedPageBreak/>
        <w:t xml:space="preserve">    public static final String LOGIN = "7";//</w:t>
      </w:r>
      <w:r w:rsidRPr="00D75A63">
        <w:rPr>
          <w:rFonts w:hint="eastAsia"/>
          <w:i w:val="0"/>
          <w:color w:val="000000"/>
        </w:rPr>
        <w:t>请求验证登陆</w:t>
      </w:r>
    </w:p>
    <w:p w14:paraId="4A8BC4B8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ADD_BUDDY = "8";//</w:t>
      </w:r>
      <w:r w:rsidRPr="00D75A63">
        <w:rPr>
          <w:rFonts w:hint="eastAsia"/>
          <w:i w:val="0"/>
          <w:color w:val="000000"/>
        </w:rPr>
        <w:t>添加好友</w:t>
      </w:r>
    </w:p>
    <w:p w14:paraId="6F06A5C6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DEL_BUDDY = "9";//</w:t>
      </w:r>
      <w:r w:rsidRPr="00D75A63">
        <w:rPr>
          <w:rFonts w:hint="eastAsia"/>
          <w:i w:val="0"/>
          <w:color w:val="000000"/>
        </w:rPr>
        <w:t>删除好友</w:t>
      </w:r>
    </w:p>
    <w:p w14:paraId="6D12A273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GROUP_MES = "10";//</w:t>
      </w:r>
      <w:r w:rsidRPr="00D75A63">
        <w:rPr>
          <w:rFonts w:hint="eastAsia"/>
          <w:i w:val="0"/>
          <w:color w:val="000000"/>
        </w:rPr>
        <w:t>群消息</w:t>
      </w:r>
    </w:p>
    <w:p w14:paraId="7EEF09FD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FAIL_NO_USER = "11"; //</w:t>
      </w:r>
      <w:r w:rsidRPr="00D75A63">
        <w:rPr>
          <w:rFonts w:hint="eastAsia"/>
          <w:i w:val="0"/>
          <w:color w:val="000000"/>
        </w:rPr>
        <w:t>登录失败，用户不存在</w:t>
      </w:r>
    </w:p>
    <w:p w14:paraId="335F24A0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REGISTER_USER_EXIST = "12"; //</w:t>
      </w:r>
      <w:r w:rsidRPr="00D75A63">
        <w:rPr>
          <w:rFonts w:hint="eastAsia"/>
          <w:i w:val="0"/>
          <w:color w:val="000000"/>
        </w:rPr>
        <w:t>注册失败，用户已存在</w:t>
      </w:r>
    </w:p>
    <w:p w14:paraId="640CCF63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GET_USER_INFO = "13"; //</w:t>
      </w:r>
      <w:r w:rsidRPr="00D75A63">
        <w:rPr>
          <w:rFonts w:hint="eastAsia"/>
          <w:i w:val="0"/>
          <w:color w:val="000000"/>
        </w:rPr>
        <w:t>获取用户信息</w:t>
      </w:r>
    </w:p>
    <w:p w14:paraId="5A7CEAD2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REGISTER = "14"; //</w:t>
      </w:r>
      <w:r w:rsidRPr="00D75A63">
        <w:rPr>
          <w:rFonts w:hint="eastAsia"/>
          <w:i w:val="0"/>
          <w:color w:val="000000"/>
        </w:rPr>
        <w:t>请求注册</w:t>
      </w:r>
    </w:p>
    <w:p w14:paraId="05495CAC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GET_GROUP_MEMBER = "15";//</w:t>
      </w:r>
      <w:r w:rsidRPr="00D75A63">
        <w:rPr>
          <w:rFonts w:hint="eastAsia"/>
          <w:i w:val="0"/>
          <w:color w:val="000000"/>
        </w:rPr>
        <w:t>获取群成员信息</w:t>
      </w:r>
    </w:p>
    <w:p w14:paraId="6A74F8EA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ADD_GROUP = "16";////</w:t>
      </w:r>
      <w:r w:rsidRPr="00D75A63">
        <w:rPr>
          <w:rFonts w:hint="eastAsia"/>
          <w:i w:val="0"/>
          <w:color w:val="000000"/>
        </w:rPr>
        <w:t>请求添加群</w:t>
      </w:r>
    </w:p>
    <w:p w14:paraId="247E1F52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DEL_GROUP = "17";////</w:t>
      </w:r>
      <w:r w:rsidRPr="00D75A63">
        <w:rPr>
          <w:rFonts w:hint="eastAsia"/>
          <w:i w:val="0"/>
          <w:color w:val="000000"/>
        </w:rPr>
        <w:t>请求退出群</w:t>
      </w:r>
    </w:p>
    <w:p w14:paraId="15845F5D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LOGOUT = "18";////</w:t>
      </w:r>
      <w:r w:rsidRPr="00D75A63">
        <w:rPr>
          <w:rFonts w:hint="eastAsia"/>
          <w:i w:val="0"/>
          <w:color w:val="000000"/>
        </w:rPr>
        <w:t>请求登出</w:t>
      </w:r>
    </w:p>
    <w:p w14:paraId="124B2CB5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i w:val="0"/>
          <w:color w:val="000000"/>
        </w:rPr>
        <w:t>}</w:t>
      </w:r>
    </w:p>
    <w:p w14:paraId="643FCE66" w14:textId="77777777" w:rsidR="00D75A63" w:rsidRDefault="00D75A63" w:rsidP="004B10AB">
      <w:pPr>
        <w:pStyle w:val="afc"/>
        <w:ind w:firstLine="420"/>
        <w:rPr>
          <w:i w:val="0"/>
          <w:color w:val="000000"/>
        </w:rPr>
      </w:pPr>
    </w:p>
    <w:p w14:paraId="7EDE0388" w14:textId="77777777" w:rsidR="00D75A63" w:rsidRDefault="00D75A63" w:rsidP="004B10AB">
      <w:pPr>
        <w:pStyle w:val="afc"/>
        <w:ind w:firstLine="420"/>
        <w:rPr>
          <w:i w:val="0"/>
          <w:color w:val="000000"/>
        </w:rPr>
      </w:pPr>
    </w:p>
    <w:p w14:paraId="07BDE717" w14:textId="77777777" w:rsidR="008565C4" w:rsidRPr="000C51BA" w:rsidRDefault="008565C4" w:rsidP="004B10AB">
      <w:pPr>
        <w:pStyle w:val="afc"/>
        <w:ind w:firstLineChars="0" w:firstLine="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数据项描述：</w:t>
      </w:r>
    </w:p>
    <w:tbl>
      <w:tblPr>
        <w:tblW w:w="5000" w:type="pct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992"/>
        <w:gridCol w:w="2992"/>
        <w:gridCol w:w="2990"/>
      </w:tblGrid>
      <w:tr w:rsidR="008565C4" w:rsidRPr="000C51BA" w14:paraId="5F50AA0C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B570BBD" w14:textId="77777777" w:rsidR="008565C4" w:rsidRPr="000C51BA" w:rsidRDefault="008565C4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数据类型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A15D8" w14:textId="77777777" w:rsidR="008565C4" w:rsidRPr="000C51BA" w:rsidRDefault="008565C4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数据项定义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1D4E48D" w14:textId="77777777" w:rsidR="008565C4" w:rsidRPr="000C51BA" w:rsidRDefault="008565C4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数据项描述</w:t>
            </w:r>
          </w:p>
        </w:tc>
      </w:tr>
      <w:tr w:rsidR="008565C4" w:rsidRPr="000C51BA" w14:paraId="52AE2EE9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4986A60" w14:textId="77777777" w:rsidR="008565C4" w:rsidRPr="000C51BA" w:rsidRDefault="008565C4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5B173" w14:textId="77777777" w:rsidR="008565C4" w:rsidRPr="000C51BA" w:rsidRDefault="008565C4" w:rsidP="00D75A63">
            <w:pPr>
              <w:pStyle w:val="ab"/>
              <w:rPr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t</w:t>
            </w:r>
            <w:r>
              <w:rPr>
                <w:b w:val="0"/>
                <w:color w:val="000000"/>
              </w:rPr>
              <w:t>ype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4E57B0B" w14:textId="77777777" w:rsidR="008565C4" w:rsidRPr="000C51BA" w:rsidRDefault="008565C4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请求操作类型</w:t>
            </w:r>
          </w:p>
        </w:tc>
      </w:tr>
      <w:tr w:rsidR="008565C4" w:rsidRPr="000C51BA" w14:paraId="11C73C86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F4A7948" w14:textId="77777777" w:rsidR="008565C4" w:rsidRPr="000C51BA" w:rsidRDefault="008565C4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BBAC9" w14:textId="77777777" w:rsidR="008565C4" w:rsidRPr="000C51BA" w:rsidRDefault="008565C4" w:rsidP="00D75A63">
            <w:pPr>
              <w:pStyle w:val="ab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</w:t>
            </w:r>
            <w:r>
              <w:rPr>
                <w:rFonts w:hint="eastAsia"/>
                <w:b w:val="0"/>
                <w:color w:val="000000"/>
              </w:rPr>
              <w:t>ender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DD9A622" w14:textId="77777777" w:rsidR="008565C4" w:rsidRPr="000C51BA" w:rsidRDefault="008565C4" w:rsidP="00D75A63">
            <w:pPr>
              <w:pStyle w:val="ab"/>
              <w:rPr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请求发送者</w:t>
            </w:r>
          </w:p>
        </w:tc>
      </w:tr>
      <w:tr w:rsidR="008565C4" w:rsidRPr="000C51BA" w14:paraId="40AA349F" w14:textId="77777777" w:rsidTr="00D75A63">
        <w:trPr>
          <w:trHeight w:val="261"/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3698FD0" w14:textId="77777777" w:rsidR="008565C4" w:rsidRPr="000C51BA" w:rsidRDefault="008565C4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EDBB5" w14:textId="77777777" w:rsidR="008565C4" w:rsidRPr="000C51BA" w:rsidRDefault="008565C4" w:rsidP="00D75A63">
            <w:pPr>
              <w:pStyle w:val="ab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receiver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BFF6A9F" w14:textId="77777777" w:rsidR="008565C4" w:rsidRPr="000C51BA" w:rsidRDefault="008565C4" w:rsidP="00D75A63">
            <w:pPr>
              <w:pStyle w:val="ab"/>
              <w:rPr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请求接收者</w:t>
            </w:r>
          </w:p>
        </w:tc>
      </w:tr>
      <w:tr w:rsidR="008565C4" w:rsidRPr="000C51BA" w14:paraId="575D1F8D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CB1901A" w14:textId="77777777" w:rsidR="008565C4" w:rsidRPr="000C51BA" w:rsidRDefault="008565C4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21535" w14:textId="77777777" w:rsidR="008565C4" w:rsidRPr="000C51BA" w:rsidRDefault="008565C4" w:rsidP="00D75A63">
            <w:pPr>
              <w:pStyle w:val="ab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content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C244AFA" w14:textId="77777777" w:rsidR="008565C4" w:rsidRPr="000C51BA" w:rsidRDefault="008565C4" w:rsidP="00D75A63">
            <w:pPr>
              <w:pStyle w:val="ab"/>
              <w:rPr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请求内容</w:t>
            </w:r>
          </w:p>
        </w:tc>
      </w:tr>
      <w:tr w:rsidR="008565C4" w:rsidRPr="000C51BA" w14:paraId="5A3622A6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A90500C" w14:textId="77777777" w:rsidR="008565C4" w:rsidRPr="000C51BA" w:rsidRDefault="008565C4" w:rsidP="00D75A63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B9E71" w14:textId="77777777" w:rsidR="008565C4" w:rsidRPr="000C51BA" w:rsidRDefault="008565C4" w:rsidP="00D75A63">
            <w:pPr>
              <w:pStyle w:val="af7"/>
              <w:jc w:val="center"/>
              <w:rPr>
                <w:color w:val="000000"/>
              </w:rPr>
            </w:pPr>
            <w:r>
              <w:rPr>
                <w:color w:val="000000"/>
              </w:rPr>
              <w:t>sendTime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EDA5D32" w14:textId="77777777" w:rsidR="008565C4" w:rsidRPr="000C51BA" w:rsidRDefault="008565C4" w:rsidP="00D75A63">
            <w:pPr>
              <w:pStyle w:val="af7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请求时间</w:t>
            </w:r>
          </w:p>
        </w:tc>
      </w:tr>
    </w:tbl>
    <w:p w14:paraId="69DC3230" w14:textId="77777777" w:rsidR="008565C4" w:rsidRPr="000C51BA" w:rsidRDefault="008565C4" w:rsidP="008565C4">
      <w:pPr>
        <w:pStyle w:val="afc"/>
        <w:ind w:firstLine="420"/>
        <w:rPr>
          <w:i w:val="0"/>
          <w:color w:val="000000"/>
        </w:rPr>
      </w:pPr>
    </w:p>
    <w:p w14:paraId="3F7E4D41" w14:textId="77777777" w:rsidR="008565C4" w:rsidRPr="000C51BA" w:rsidRDefault="008565C4" w:rsidP="008565C4">
      <w:pPr>
        <w:pStyle w:val="afc"/>
        <w:ind w:firstLine="420"/>
        <w:rPr>
          <w:i w:val="0"/>
          <w:color w:val="000000"/>
        </w:rPr>
      </w:pPr>
    </w:p>
    <w:p w14:paraId="6B668D14" w14:textId="77777777" w:rsidR="008565C4" w:rsidRPr="000C51BA" w:rsidRDefault="008565C4" w:rsidP="008565C4">
      <w:pPr>
        <w:pStyle w:val="Heading3"/>
        <w:rPr>
          <w:color w:val="000000"/>
        </w:rPr>
      </w:pPr>
      <w:bookmarkStart w:id="31" w:name="_Toc22638178"/>
      <w:bookmarkStart w:id="32" w:name="_Toc480267284"/>
      <w:r w:rsidRPr="000C51BA">
        <w:rPr>
          <w:rFonts w:hint="eastAsia"/>
          <w:color w:val="000000"/>
        </w:rPr>
        <w:t>数据描述</w:t>
      </w:r>
      <w:bookmarkEnd w:id="31"/>
      <w:bookmarkEnd w:id="32"/>
    </w:p>
    <w:p w14:paraId="583F29A2" w14:textId="77777777" w:rsidR="008565C4" w:rsidRDefault="008565C4" w:rsidP="008565C4">
      <w:pPr>
        <w:pStyle w:val="afc"/>
        <w:ind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type</w:t>
      </w:r>
    </w:p>
    <w:p w14:paraId="0A2CFEF3" w14:textId="77777777" w:rsidR="008565C4" w:rsidRDefault="008565C4" w:rsidP="008565C4">
      <w:pPr>
        <w:pStyle w:val="afc"/>
        <w:ind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功能描述：请求类型</w:t>
      </w:r>
    </w:p>
    <w:p w14:paraId="7B3D749C" w14:textId="77777777" w:rsidR="008565C4" w:rsidRDefault="008565C4" w:rsidP="008565C4">
      <w:pPr>
        <w:pStyle w:val="afc"/>
        <w:ind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数据定义：</w:t>
      </w:r>
      <w:r>
        <w:rPr>
          <w:rFonts w:hint="eastAsia"/>
          <w:i w:val="0"/>
          <w:color w:val="000000"/>
        </w:rPr>
        <w:t>String type</w:t>
      </w:r>
    </w:p>
    <w:p w14:paraId="7FAF77AF" w14:textId="77777777" w:rsidR="008565C4" w:rsidRDefault="008565C4" w:rsidP="008565C4">
      <w:pPr>
        <w:pStyle w:val="afc"/>
        <w:ind w:firstLine="420"/>
        <w:rPr>
          <w:i w:val="0"/>
          <w:color w:val="000000"/>
        </w:rPr>
      </w:pPr>
    </w:p>
    <w:p w14:paraId="098F6DE3" w14:textId="77777777" w:rsidR="008565C4" w:rsidRPr="000C51BA" w:rsidRDefault="008565C4" w:rsidP="008565C4">
      <w:pPr>
        <w:pStyle w:val="afc"/>
        <w:ind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myAccount</w:t>
      </w:r>
    </w:p>
    <w:p w14:paraId="5E7753F0" w14:textId="77777777" w:rsidR="008565C4" w:rsidRPr="000C51BA" w:rsidRDefault="008565C4" w:rsidP="008565C4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功能描述：</w:t>
      </w:r>
      <w:r>
        <w:rPr>
          <w:rFonts w:hint="eastAsia"/>
          <w:i w:val="0"/>
          <w:color w:val="000000"/>
        </w:rPr>
        <w:t>发送请求的用户账号</w:t>
      </w:r>
    </w:p>
    <w:p w14:paraId="22DBFA0D" w14:textId="77777777" w:rsidR="008565C4" w:rsidRPr="000C51BA" w:rsidRDefault="008565C4" w:rsidP="008565C4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数据定义：</w:t>
      </w:r>
      <w:r>
        <w:rPr>
          <w:rFonts w:hint="eastAsia"/>
          <w:i w:val="0"/>
          <w:color w:val="000000"/>
        </w:rPr>
        <w:t>String myAccount</w:t>
      </w:r>
    </w:p>
    <w:p w14:paraId="6C1492B8" w14:textId="77777777" w:rsidR="008565C4" w:rsidRPr="000C51BA" w:rsidRDefault="008565C4" w:rsidP="008565C4">
      <w:pPr>
        <w:pStyle w:val="afc"/>
        <w:ind w:firstLine="420"/>
        <w:rPr>
          <w:i w:val="0"/>
          <w:color w:val="000000"/>
        </w:rPr>
      </w:pPr>
    </w:p>
    <w:p w14:paraId="6C4DA06A" w14:textId="77777777" w:rsidR="008565C4" w:rsidRDefault="008565C4" w:rsidP="008565C4">
      <w:pPr>
        <w:pStyle w:val="afc"/>
        <w:ind w:firstLineChars="0"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dfAccount</w:t>
      </w:r>
    </w:p>
    <w:p w14:paraId="79100135" w14:textId="77777777" w:rsidR="008565C4" w:rsidRDefault="008565C4" w:rsidP="008565C4">
      <w:pPr>
        <w:pStyle w:val="afc"/>
        <w:ind w:firstLineChars="0"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lastRenderedPageBreak/>
        <w:t>功能描述：接受请求的用户的账号</w:t>
      </w:r>
    </w:p>
    <w:p w14:paraId="760B5473" w14:textId="77777777" w:rsidR="008565C4" w:rsidRDefault="008565C4" w:rsidP="008565C4">
      <w:pPr>
        <w:pStyle w:val="afc"/>
        <w:ind w:firstLineChars="0"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数据定义：</w:t>
      </w:r>
      <w:r>
        <w:rPr>
          <w:rFonts w:hint="eastAsia"/>
          <w:i w:val="0"/>
          <w:color w:val="000000"/>
        </w:rPr>
        <w:t>String dfAccount</w:t>
      </w:r>
    </w:p>
    <w:p w14:paraId="2BB3A5E8" w14:textId="77777777" w:rsidR="008565C4" w:rsidRDefault="008565C4" w:rsidP="008565C4">
      <w:pPr>
        <w:pStyle w:val="afc"/>
        <w:ind w:firstLineChars="0" w:firstLine="420"/>
        <w:rPr>
          <w:i w:val="0"/>
          <w:color w:val="000000"/>
        </w:rPr>
      </w:pPr>
    </w:p>
    <w:p w14:paraId="25F07EF0" w14:textId="77777777" w:rsidR="008565C4" w:rsidRDefault="008565C4" w:rsidP="008565C4">
      <w:pPr>
        <w:pStyle w:val="afc"/>
        <w:ind w:firstLineChars="0"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content</w:t>
      </w:r>
    </w:p>
    <w:p w14:paraId="164285DF" w14:textId="77777777" w:rsidR="008565C4" w:rsidRDefault="008565C4" w:rsidP="008565C4">
      <w:pPr>
        <w:pStyle w:val="afc"/>
        <w:ind w:firstLineChars="0"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功能描述：请求内容</w:t>
      </w:r>
    </w:p>
    <w:p w14:paraId="111676D5" w14:textId="77777777" w:rsidR="008565C4" w:rsidRPr="000C51BA" w:rsidRDefault="008565C4" w:rsidP="008565C4">
      <w:pPr>
        <w:pStyle w:val="afc"/>
        <w:ind w:firstLineChars="0"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数据定义：</w:t>
      </w:r>
      <w:r>
        <w:rPr>
          <w:rFonts w:hint="eastAsia"/>
          <w:i w:val="0"/>
          <w:color w:val="000000"/>
        </w:rPr>
        <w:t>String content</w:t>
      </w:r>
    </w:p>
    <w:p w14:paraId="25D99369" w14:textId="77777777" w:rsidR="008565C4" w:rsidRPr="000C51BA" w:rsidRDefault="008565C4" w:rsidP="008565C4">
      <w:pPr>
        <w:pStyle w:val="Heading3"/>
        <w:rPr>
          <w:color w:val="000000"/>
        </w:rPr>
      </w:pPr>
      <w:bookmarkStart w:id="33" w:name="_Toc480267285"/>
      <w:r w:rsidRPr="000C51BA">
        <w:rPr>
          <w:rFonts w:hint="eastAsia"/>
          <w:color w:val="000000"/>
        </w:rPr>
        <w:t>函数描述</w:t>
      </w:r>
      <w:bookmarkEnd w:id="33"/>
    </w:p>
    <w:p w14:paraId="26F8E84E" w14:textId="77777777" w:rsidR="008565C4" w:rsidRPr="000C51BA" w:rsidRDefault="008565C4" w:rsidP="008565C4">
      <w:pPr>
        <w:pStyle w:val="afc"/>
        <w:ind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标识：用户管理</w:t>
      </w:r>
      <w:r w:rsidRPr="000C51BA">
        <w:rPr>
          <w:rFonts w:hint="eastAsia"/>
          <w:i w:val="0"/>
          <w:color w:val="000000"/>
        </w:rPr>
        <w:t>模块</w:t>
      </w:r>
    </w:p>
    <w:p w14:paraId="35F4C4EA" w14:textId="77777777" w:rsidR="008565C4" w:rsidRPr="000C51BA" w:rsidRDefault="008565C4" w:rsidP="008565C4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类型：</w:t>
      </w:r>
      <w:r w:rsidRPr="000C51BA">
        <w:rPr>
          <w:i w:val="0"/>
          <w:color w:val="000000"/>
        </w:rPr>
        <w:t xml:space="preserve"> </w:t>
      </w:r>
      <w:r>
        <w:rPr>
          <w:rFonts w:hint="eastAsia"/>
          <w:i w:val="0"/>
          <w:color w:val="000000"/>
        </w:rPr>
        <w:t>1</w:t>
      </w:r>
      <w:r w:rsidRPr="000C51BA">
        <w:rPr>
          <w:rFonts w:hint="eastAsia"/>
          <w:i w:val="0"/>
          <w:color w:val="000000"/>
        </w:rPr>
        <w:t>级设计中的模块</w:t>
      </w:r>
    </w:p>
    <w:p w14:paraId="0A3310EA" w14:textId="51CA8C11" w:rsidR="008565C4" w:rsidRPr="000C51BA" w:rsidRDefault="008565C4" w:rsidP="008565C4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功能概述：</w:t>
      </w:r>
      <w:r w:rsidR="00C00F7F">
        <w:rPr>
          <w:rFonts w:hint="eastAsia"/>
          <w:i w:val="0"/>
          <w:color w:val="000000"/>
        </w:rPr>
        <w:t>根据用户不同的操作</w:t>
      </w:r>
      <w:r w:rsidRPr="000C51BA">
        <w:rPr>
          <w:rFonts w:hint="eastAsia"/>
          <w:i w:val="0"/>
          <w:color w:val="000000"/>
        </w:rPr>
        <w:t>，</w:t>
      </w:r>
      <w:r w:rsidR="00C00F7F">
        <w:rPr>
          <w:rFonts w:hint="eastAsia"/>
          <w:i w:val="0"/>
          <w:color w:val="000000"/>
        </w:rPr>
        <w:t>选择不同的操作类型，添加好友、删除好友、</w:t>
      </w:r>
      <w:r w:rsidR="00016460">
        <w:rPr>
          <w:rFonts w:hint="eastAsia"/>
          <w:i w:val="0"/>
          <w:color w:val="000000"/>
        </w:rPr>
        <w:t>好友信息</w:t>
      </w:r>
      <w:r w:rsidR="00016460" w:rsidRPr="000C51BA">
        <w:rPr>
          <w:rFonts w:hint="eastAsia"/>
          <w:i w:val="0"/>
          <w:color w:val="000000"/>
        </w:rPr>
        <w:t xml:space="preserve"> </w:t>
      </w:r>
      <w:r w:rsidRPr="000C51BA">
        <w:rPr>
          <w:rFonts w:hint="eastAsia"/>
          <w:i w:val="0"/>
          <w:color w:val="000000"/>
        </w:rPr>
        <w:t>。</w:t>
      </w:r>
      <w:r w:rsidR="00C00F7F">
        <w:rPr>
          <w:rFonts w:hint="eastAsia"/>
          <w:i w:val="0"/>
          <w:color w:val="000000"/>
        </w:rPr>
        <w:t>将请求</w:t>
      </w:r>
      <w:r w:rsidR="00C00F7F">
        <w:rPr>
          <w:rFonts w:hint="eastAsia"/>
          <w:i w:val="0"/>
          <w:color w:val="000000"/>
        </w:rPr>
        <w:t>WChatMessage</w:t>
      </w:r>
      <w:r w:rsidR="00C00F7F">
        <w:rPr>
          <w:rFonts w:hint="eastAsia"/>
          <w:i w:val="0"/>
          <w:color w:val="000000"/>
        </w:rPr>
        <w:t>传递给服务器，服务器根据类型进行响应的处理，处理之后返回处理结果，客户端根据返回结果作出相应的反应。</w:t>
      </w:r>
    </w:p>
    <w:p w14:paraId="641C948E" w14:textId="77777777" w:rsidR="008565C4" w:rsidRPr="000C51BA" w:rsidRDefault="008565C4" w:rsidP="008565C4">
      <w:pPr>
        <w:pStyle w:val="afc"/>
        <w:ind w:firstLine="420"/>
        <w:rPr>
          <w:i w:val="0"/>
          <w:color w:val="000000"/>
        </w:rPr>
      </w:pPr>
    </w:p>
    <w:p w14:paraId="377C0A97" w14:textId="77777777" w:rsidR="008565C4" w:rsidRPr="000C51BA" w:rsidRDefault="008565C4" w:rsidP="008565C4">
      <w:pPr>
        <w:pStyle w:val="Heading4"/>
        <w:rPr>
          <w:color w:val="000000"/>
        </w:rPr>
      </w:pPr>
      <w:bookmarkStart w:id="34" w:name="_Toc22638183"/>
      <w:bookmarkStart w:id="35" w:name="_Toc47178684"/>
      <w:r w:rsidRPr="000C51BA">
        <w:rPr>
          <w:rFonts w:hint="eastAsia"/>
          <w:color w:val="000000"/>
        </w:rPr>
        <w:t>函数</w:t>
      </w:r>
      <w:r w:rsidRPr="000C51BA">
        <w:rPr>
          <w:color w:val="000000"/>
        </w:rPr>
        <w:t>1</w:t>
      </w:r>
      <w:bookmarkEnd w:id="34"/>
      <w:bookmarkEnd w:id="35"/>
    </w:p>
    <w:p w14:paraId="2CAF1820" w14:textId="54BBC39B" w:rsidR="008565C4" w:rsidRPr="000C51BA" w:rsidRDefault="008565C4" w:rsidP="008565C4">
      <w:pPr>
        <w:pStyle w:val="afc"/>
        <w:ind w:firstLine="420"/>
        <w:rPr>
          <w:i w:val="0"/>
          <w:color w:val="000000"/>
        </w:rPr>
      </w:pPr>
      <w:r w:rsidRPr="000C51BA">
        <w:rPr>
          <w:i w:val="0"/>
          <w:color w:val="000000"/>
        </w:rPr>
        <w:t xml:space="preserve">  Function: </w:t>
      </w:r>
      <w:r w:rsidR="00D55B11">
        <w:rPr>
          <w:rFonts w:hint="eastAsia"/>
          <w:i w:val="0"/>
          <w:color w:val="000000"/>
        </w:rPr>
        <w:t>sendMessage</w:t>
      </w:r>
    </w:p>
    <w:p w14:paraId="543D5239" w14:textId="7B25E078" w:rsidR="008565C4" w:rsidRPr="000C51BA" w:rsidRDefault="008565C4" w:rsidP="008565C4">
      <w:pPr>
        <w:pStyle w:val="afc"/>
        <w:ind w:firstLine="420"/>
        <w:rPr>
          <w:i w:val="0"/>
          <w:color w:val="000000"/>
        </w:rPr>
      </w:pPr>
      <w:r w:rsidRPr="000C51BA">
        <w:rPr>
          <w:i w:val="0"/>
          <w:color w:val="000000"/>
        </w:rPr>
        <w:t xml:space="preserve">  Description: </w:t>
      </w:r>
      <w:r w:rsidRPr="000C51BA">
        <w:rPr>
          <w:rFonts w:hint="eastAsia"/>
          <w:i w:val="0"/>
          <w:color w:val="000000"/>
        </w:rPr>
        <w:t>根据参数</w:t>
      </w:r>
      <w:r w:rsidR="00D55B11">
        <w:rPr>
          <w:rFonts w:hint="eastAsia"/>
          <w:i w:val="0"/>
          <w:color w:val="000000"/>
        </w:rPr>
        <w:t>type</w:t>
      </w:r>
      <w:r w:rsidRPr="000C51BA">
        <w:rPr>
          <w:rFonts w:hint="eastAsia"/>
          <w:i w:val="0"/>
          <w:color w:val="000000"/>
        </w:rPr>
        <w:t>、</w:t>
      </w:r>
      <w:r w:rsidR="00D55B11">
        <w:rPr>
          <w:rFonts w:hint="eastAsia"/>
          <w:i w:val="0"/>
          <w:color w:val="000000"/>
        </w:rPr>
        <w:t>myAccount</w:t>
      </w:r>
      <w:r w:rsidR="00D55B11">
        <w:rPr>
          <w:rFonts w:hint="eastAsia"/>
          <w:i w:val="0"/>
          <w:color w:val="000000"/>
        </w:rPr>
        <w:t>、</w:t>
      </w:r>
      <w:r w:rsidR="00D55B11">
        <w:rPr>
          <w:rFonts w:hint="eastAsia"/>
          <w:i w:val="0"/>
          <w:color w:val="000000"/>
        </w:rPr>
        <w:t>dfAccount</w:t>
      </w:r>
      <w:r w:rsidR="00D55B11">
        <w:rPr>
          <w:rFonts w:hint="eastAsia"/>
          <w:i w:val="0"/>
          <w:color w:val="000000"/>
        </w:rPr>
        <w:t>进行好友管理请求</w:t>
      </w:r>
    </w:p>
    <w:p w14:paraId="4F88434D" w14:textId="2C41B517" w:rsidR="008565C4" w:rsidRPr="00016460" w:rsidRDefault="008565C4" w:rsidP="008565C4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 xml:space="preserve">  </w:t>
      </w:r>
      <w:r w:rsidRPr="000C51BA">
        <w:rPr>
          <w:i w:val="0"/>
          <w:color w:val="000000"/>
        </w:rPr>
        <w:t xml:space="preserve">Input: </w:t>
      </w:r>
      <w:r w:rsidR="00016460">
        <w:rPr>
          <w:rFonts w:hint="eastAsia"/>
          <w:i w:val="0"/>
          <w:color w:val="000000"/>
        </w:rPr>
        <w:t>type</w:t>
      </w:r>
      <w:r w:rsidR="00016460">
        <w:rPr>
          <w:rFonts w:hint="eastAsia"/>
          <w:i w:val="0"/>
          <w:color w:val="000000"/>
        </w:rPr>
        <w:t>、</w:t>
      </w:r>
      <w:r w:rsidR="00016460">
        <w:rPr>
          <w:rFonts w:hint="eastAsia"/>
          <w:i w:val="0"/>
          <w:color w:val="000000"/>
        </w:rPr>
        <w:t>myAccount</w:t>
      </w:r>
      <w:r w:rsidR="00016460">
        <w:rPr>
          <w:rFonts w:hint="eastAsia"/>
          <w:i w:val="0"/>
          <w:color w:val="000000"/>
        </w:rPr>
        <w:t>、</w:t>
      </w:r>
      <w:r w:rsidR="00016460">
        <w:rPr>
          <w:rFonts w:hint="eastAsia"/>
          <w:i w:val="0"/>
          <w:color w:val="000000"/>
        </w:rPr>
        <w:t>dfAccount</w:t>
      </w:r>
    </w:p>
    <w:p w14:paraId="398ABEB5" w14:textId="77777777" w:rsidR="008565C4" w:rsidRPr="000C51BA" w:rsidRDefault="008565C4" w:rsidP="008565C4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 xml:space="preserve">  </w:t>
      </w:r>
      <w:r w:rsidRPr="000C51BA">
        <w:rPr>
          <w:i w:val="0"/>
          <w:color w:val="000000"/>
        </w:rPr>
        <w:t xml:space="preserve">Return: </w:t>
      </w:r>
      <w:r w:rsidRPr="000C51BA">
        <w:rPr>
          <w:rFonts w:hint="eastAsia"/>
          <w:i w:val="0"/>
          <w:color w:val="000000"/>
        </w:rPr>
        <w:t>true or false</w:t>
      </w:r>
    </w:p>
    <w:p w14:paraId="1AC30883" w14:textId="43FBD8B0" w:rsidR="008565C4" w:rsidRPr="000C51BA" w:rsidRDefault="008565C4" w:rsidP="008565C4">
      <w:pPr>
        <w:pStyle w:val="afc"/>
        <w:ind w:firstLine="420"/>
        <w:rPr>
          <w:i w:val="0"/>
          <w:color w:val="000000"/>
        </w:rPr>
      </w:pPr>
      <w:r w:rsidRPr="000C51BA">
        <w:rPr>
          <w:i w:val="0"/>
          <w:color w:val="000000"/>
        </w:rPr>
        <w:t xml:space="preserve">  Others:  </w:t>
      </w:r>
      <w:r w:rsidRPr="000C51BA">
        <w:rPr>
          <w:rFonts w:hint="eastAsia"/>
          <w:i w:val="0"/>
          <w:color w:val="000000"/>
        </w:rPr>
        <w:t>如果返回</w:t>
      </w:r>
      <w:r w:rsidRPr="000C51BA">
        <w:rPr>
          <w:rFonts w:hint="eastAsia"/>
          <w:i w:val="0"/>
          <w:color w:val="000000"/>
        </w:rPr>
        <w:t>false</w:t>
      </w:r>
      <w:r w:rsidR="00016460">
        <w:rPr>
          <w:rFonts w:hint="eastAsia"/>
          <w:i w:val="0"/>
          <w:color w:val="000000"/>
        </w:rPr>
        <w:t>，提示用户好友操作</w:t>
      </w:r>
      <w:r w:rsidRPr="000C51BA">
        <w:rPr>
          <w:rFonts w:hint="eastAsia"/>
          <w:i w:val="0"/>
          <w:color w:val="000000"/>
        </w:rPr>
        <w:t>失败。如果返回</w:t>
      </w:r>
      <w:r w:rsidRPr="000C51BA">
        <w:rPr>
          <w:rFonts w:hint="eastAsia"/>
          <w:i w:val="0"/>
          <w:color w:val="000000"/>
        </w:rPr>
        <w:t>true</w:t>
      </w:r>
      <w:r w:rsidR="00016460">
        <w:rPr>
          <w:rFonts w:hint="eastAsia"/>
          <w:i w:val="0"/>
          <w:color w:val="000000"/>
        </w:rPr>
        <w:t>，提示用户好友操作成功</w:t>
      </w:r>
      <w:r w:rsidR="00A069F9">
        <w:rPr>
          <w:rFonts w:hint="eastAsia"/>
          <w:i w:val="0"/>
          <w:color w:val="000000"/>
        </w:rPr>
        <w:t>,</w:t>
      </w:r>
      <w:r w:rsidR="00016460">
        <w:rPr>
          <w:rFonts w:hint="eastAsia"/>
          <w:i w:val="0"/>
          <w:color w:val="000000"/>
        </w:rPr>
        <w:t>并进行相应的处理</w:t>
      </w:r>
    </w:p>
    <w:bookmarkEnd w:id="23"/>
    <w:bookmarkEnd w:id="24"/>
    <w:p w14:paraId="26800C8D" w14:textId="77777777" w:rsidR="008565C4" w:rsidRDefault="008565C4" w:rsidP="00016460">
      <w:pPr>
        <w:pStyle w:val="BodyTextFirstIndent"/>
        <w:ind w:firstLineChars="0" w:firstLine="0"/>
        <w:rPr>
          <w:color w:val="000000"/>
        </w:rPr>
      </w:pPr>
    </w:p>
    <w:p w14:paraId="575B2C24" w14:textId="77777777" w:rsidR="00A069F9" w:rsidRPr="00A069F9" w:rsidRDefault="00A069F9" w:rsidP="00A069F9">
      <w:pPr>
        <w:pStyle w:val="BodyTextFirstIndent"/>
        <w:rPr>
          <w:color w:val="000000"/>
        </w:rPr>
      </w:pPr>
      <w:r w:rsidRPr="00A069F9">
        <w:rPr>
          <w:color w:val="000000"/>
        </w:rPr>
        <w:t>private View.OnClickListener chatSendOnclickListener = new View.OnClickListener() {</w:t>
      </w:r>
    </w:p>
    <w:p w14:paraId="5FB93838" w14:textId="77777777" w:rsidR="00A069F9" w:rsidRPr="00A069F9" w:rsidRDefault="00A069F9" w:rsidP="00A069F9">
      <w:pPr>
        <w:pStyle w:val="BodyTextFirstIndent"/>
        <w:rPr>
          <w:color w:val="000000"/>
        </w:rPr>
      </w:pPr>
    </w:p>
    <w:p w14:paraId="5FAE9FB2" w14:textId="77777777" w:rsidR="00A069F9" w:rsidRPr="00A069F9" w:rsidRDefault="00A069F9" w:rsidP="00A069F9">
      <w:pPr>
        <w:pStyle w:val="BodyTextFirstIndent"/>
        <w:rPr>
          <w:color w:val="000000"/>
        </w:rPr>
      </w:pPr>
      <w:r w:rsidRPr="00A069F9">
        <w:rPr>
          <w:color w:val="000000"/>
        </w:rPr>
        <w:t xml:space="preserve">        public void onClick(View v) {</w:t>
      </w:r>
    </w:p>
    <w:p w14:paraId="49316A52" w14:textId="77777777" w:rsidR="00A069F9" w:rsidRPr="00A069F9" w:rsidRDefault="00A069F9" w:rsidP="00A069F9">
      <w:pPr>
        <w:pStyle w:val="BodyTextFirstIndent"/>
        <w:rPr>
          <w:color w:val="000000"/>
        </w:rPr>
      </w:pPr>
      <w:r w:rsidRPr="00A069F9">
        <w:rPr>
          <w:color w:val="000000"/>
        </w:rPr>
        <w:t xml:space="preserve">            // TODO Auto-generated method stub</w:t>
      </w:r>
    </w:p>
    <w:p w14:paraId="07C8B2E5" w14:textId="77777777" w:rsidR="00A069F9" w:rsidRPr="00A069F9" w:rsidRDefault="00A069F9" w:rsidP="00A069F9">
      <w:pPr>
        <w:pStyle w:val="BodyTextFirstIndent"/>
        <w:rPr>
          <w:color w:val="000000"/>
        </w:rPr>
      </w:pPr>
      <w:r w:rsidRPr="00A069F9">
        <w:rPr>
          <w:color w:val="000000"/>
        </w:rPr>
        <w:t xml:space="preserve">            String contString = etMsg.getText().toString();</w:t>
      </w:r>
    </w:p>
    <w:p w14:paraId="3983AC45" w14:textId="77777777" w:rsidR="00A069F9" w:rsidRPr="00A069F9" w:rsidRDefault="00A069F9" w:rsidP="00A069F9">
      <w:pPr>
        <w:pStyle w:val="BodyTextFirstIndent"/>
        <w:rPr>
          <w:color w:val="000000"/>
        </w:rPr>
      </w:pPr>
      <w:r w:rsidRPr="00A069F9">
        <w:rPr>
          <w:color w:val="000000"/>
        </w:rPr>
        <w:t xml:space="preserve">            if (contString.trim().length() == 0) {</w:t>
      </w:r>
    </w:p>
    <w:p w14:paraId="0B74ABEF" w14:textId="77777777" w:rsidR="00A069F9" w:rsidRPr="00A069F9" w:rsidRDefault="00A069F9" w:rsidP="00A069F9">
      <w:pPr>
        <w:pStyle w:val="BodyTextFirstIndent"/>
        <w:rPr>
          <w:color w:val="000000"/>
        </w:rPr>
      </w:pPr>
      <w:r w:rsidRPr="00A069F9">
        <w:rPr>
          <w:rFonts w:hint="eastAsia"/>
          <w:color w:val="000000"/>
        </w:rPr>
        <w:t xml:space="preserve">                Toast.makeText(ChatRoomActivity.this, "</w:t>
      </w:r>
      <w:r w:rsidRPr="00A069F9">
        <w:rPr>
          <w:rFonts w:hint="eastAsia"/>
          <w:color w:val="000000"/>
        </w:rPr>
        <w:t>内容不能为空</w:t>
      </w:r>
      <w:r w:rsidRPr="00A069F9">
        <w:rPr>
          <w:rFonts w:hint="eastAsia"/>
          <w:color w:val="000000"/>
        </w:rPr>
        <w:t xml:space="preserve">", </w:t>
      </w:r>
      <w:r w:rsidRPr="00A069F9">
        <w:rPr>
          <w:rFonts w:hint="eastAsia"/>
          <w:color w:val="000000"/>
        </w:rPr>
        <w:lastRenderedPageBreak/>
        <w:t>Toast.LENGTH_SHORT).show();</w:t>
      </w:r>
    </w:p>
    <w:p w14:paraId="15F4B3A3" w14:textId="77777777" w:rsidR="00A069F9" w:rsidRPr="00A069F9" w:rsidRDefault="00A069F9" w:rsidP="00A069F9">
      <w:pPr>
        <w:pStyle w:val="BodyTextFirstIndent"/>
        <w:rPr>
          <w:color w:val="000000"/>
        </w:rPr>
      </w:pPr>
      <w:r w:rsidRPr="00A069F9">
        <w:rPr>
          <w:color w:val="000000"/>
        </w:rPr>
        <w:t xml:space="preserve">            } else {</w:t>
      </w:r>
    </w:p>
    <w:p w14:paraId="679C3673" w14:textId="77777777" w:rsidR="00A069F9" w:rsidRPr="00A069F9" w:rsidRDefault="00A069F9" w:rsidP="00A069F9">
      <w:pPr>
        <w:pStyle w:val="BodyTextFirstIndent"/>
        <w:rPr>
          <w:color w:val="000000"/>
        </w:rPr>
      </w:pPr>
      <w:r w:rsidRPr="00A069F9">
        <w:rPr>
          <w:color w:val="000000"/>
        </w:rPr>
        <w:t xml:space="preserve">                ChatMsgEntity entity = new ChatMsgEntity();</w:t>
      </w:r>
    </w:p>
    <w:p w14:paraId="6EE1C97E" w14:textId="77777777" w:rsidR="00A069F9" w:rsidRPr="00A069F9" w:rsidRDefault="00A069F9" w:rsidP="00A069F9">
      <w:pPr>
        <w:pStyle w:val="BodyTextFirstIndent"/>
        <w:rPr>
          <w:color w:val="000000"/>
        </w:rPr>
      </w:pPr>
      <w:r w:rsidRPr="00A069F9">
        <w:rPr>
          <w:color w:val="000000"/>
        </w:rPr>
        <w:t xml:space="preserve">                entity.setSender(me.getPhone());</w:t>
      </w:r>
    </w:p>
    <w:p w14:paraId="66FBE04E" w14:textId="77777777" w:rsidR="00A069F9" w:rsidRPr="00A069F9" w:rsidRDefault="00A069F9" w:rsidP="00A069F9">
      <w:pPr>
        <w:pStyle w:val="BodyTextFirstIndent"/>
        <w:rPr>
          <w:color w:val="000000"/>
        </w:rPr>
      </w:pPr>
      <w:r w:rsidRPr="00A069F9">
        <w:rPr>
          <w:color w:val="000000"/>
        </w:rPr>
        <w:t xml:space="preserve">                entity.setReceiver(user.getPhone());</w:t>
      </w:r>
    </w:p>
    <w:p w14:paraId="67D90226" w14:textId="77777777" w:rsidR="00A069F9" w:rsidRPr="00A069F9" w:rsidRDefault="00A069F9" w:rsidP="00A069F9">
      <w:pPr>
        <w:pStyle w:val="BodyTextFirstIndent"/>
        <w:rPr>
          <w:color w:val="000000"/>
        </w:rPr>
      </w:pPr>
      <w:r w:rsidRPr="00A069F9">
        <w:rPr>
          <w:color w:val="000000"/>
        </w:rPr>
        <w:t xml:space="preserve">                entity.setSendTime(getDate());</w:t>
      </w:r>
    </w:p>
    <w:p w14:paraId="0B3468A4" w14:textId="77777777" w:rsidR="00A069F9" w:rsidRPr="00A069F9" w:rsidRDefault="00A069F9" w:rsidP="00A069F9">
      <w:pPr>
        <w:pStyle w:val="BodyTextFirstIndent"/>
        <w:rPr>
          <w:color w:val="000000"/>
        </w:rPr>
      </w:pPr>
      <w:r w:rsidRPr="00A069F9">
        <w:rPr>
          <w:color w:val="000000"/>
        </w:rPr>
        <w:t xml:space="preserve">                //entity.setMsgType(false);</w:t>
      </w:r>
    </w:p>
    <w:p w14:paraId="749F0037" w14:textId="77777777" w:rsidR="00A069F9" w:rsidRPr="00A069F9" w:rsidRDefault="00A069F9" w:rsidP="00A069F9">
      <w:pPr>
        <w:pStyle w:val="BodyTextFirstIndent"/>
        <w:rPr>
          <w:color w:val="000000"/>
        </w:rPr>
      </w:pPr>
      <w:r w:rsidRPr="00A069F9">
        <w:rPr>
          <w:color w:val="000000"/>
        </w:rPr>
        <w:t xml:space="preserve">                //entity.setName(user.getNick());</w:t>
      </w:r>
    </w:p>
    <w:p w14:paraId="12D8375E" w14:textId="77777777" w:rsidR="00A069F9" w:rsidRPr="00A069F9" w:rsidRDefault="00A069F9" w:rsidP="00A069F9">
      <w:pPr>
        <w:pStyle w:val="BodyTextFirstIndent"/>
        <w:rPr>
          <w:color w:val="000000"/>
        </w:rPr>
      </w:pPr>
      <w:r w:rsidRPr="00A069F9">
        <w:rPr>
          <w:color w:val="000000"/>
        </w:rPr>
        <w:t xml:space="preserve">                entity.setContent(contString);</w:t>
      </w:r>
    </w:p>
    <w:p w14:paraId="0BD0CE85" w14:textId="77777777" w:rsidR="00A069F9" w:rsidRPr="00A069F9" w:rsidRDefault="00A069F9" w:rsidP="00A069F9">
      <w:pPr>
        <w:pStyle w:val="BodyTextFirstIndent"/>
        <w:rPr>
          <w:color w:val="000000"/>
        </w:rPr>
      </w:pPr>
      <w:r w:rsidRPr="00A069F9">
        <w:rPr>
          <w:color w:val="000000"/>
        </w:rPr>
        <w:t xml:space="preserve">                mDataArrays.add(entity);</w:t>
      </w:r>
    </w:p>
    <w:p w14:paraId="648F6EB9" w14:textId="77777777" w:rsidR="00A069F9" w:rsidRPr="00A069F9" w:rsidRDefault="00A069F9" w:rsidP="00A069F9">
      <w:pPr>
        <w:pStyle w:val="BodyTextFirstIndent"/>
        <w:rPr>
          <w:color w:val="000000"/>
        </w:rPr>
      </w:pPr>
      <w:r w:rsidRPr="00A069F9">
        <w:rPr>
          <w:color w:val="000000"/>
        </w:rPr>
        <w:t xml:space="preserve">                mAdapter.notifyDataSetChanged();</w:t>
      </w:r>
    </w:p>
    <w:p w14:paraId="6D97A810" w14:textId="77777777" w:rsidR="00A069F9" w:rsidRPr="00A069F9" w:rsidRDefault="00A069F9" w:rsidP="00A069F9">
      <w:pPr>
        <w:pStyle w:val="BodyTextFirstIndent"/>
        <w:rPr>
          <w:color w:val="000000"/>
        </w:rPr>
      </w:pPr>
      <w:r w:rsidRPr="00A069F9">
        <w:rPr>
          <w:color w:val="000000"/>
        </w:rPr>
        <w:t xml:space="preserve">                mListView.setSelection(mListView.getCount() - 1);</w:t>
      </w:r>
    </w:p>
    <w:p w14:paraId="6E176D7D" w14:textId="77777777" w:rsidR="00A069F9" w:rsidRPr="00A069F9" w:rsidRDefault="00A069F9" w:rsidP="00A069F9">
      <w:pPr>
        <w:pStyle w:val="BodyTextFirstIndent"/>
        <w:rPr>
          <w:color w:val="000000"/>
        </w:rPr>
      </w:pPr>
    </w:p>
    <w:p w14:paraId="13D04209" w14:textId="77777777" w:rsidR="00A069F9" w:rsidRPr="00A069F9" w:rsidRDefault="00A069F9" w:rsidP="00A069F9">
      <w:pPr>
        <w:pStyle w:val="BodyTextFirstIndent"/>
        <w:rPr>
          <w:color w:val="000000"/>
        </w:rPr>
      </w:pPr>
      <w:r w:rsidRPr="00A069F9">
        <w:rPr>
          <w:color w:val="000000"/>
        </w:rPr>
        <w:t xml:space="preserve">                messageDB.saveMsg(user.getPhone(), entity);</w:t>
      </w:r>
    </w:p>
    <w:p w14:paraId="3781FCDB" w14:textId="77777777" w:rsidR="00A069F9" w:rsidRPr="00A069F9" w:rsidRDefault="00A069F9" w:rsidP="00A069F9">
      <w:pPr>
        <w:pStyle w:val="BodyTextFirstIndent"/>
        <w:rPr>
          <w:color w:val="000000"/>
        </w:rPr>
      </w:pPr>
      <w:r w:rsidRPr="00A069F9">
        <w:rPr>
          <w:color w:val="000000"/>
        </w:rPr>
        <w:t xml:space="preserve">                String type = "";</w:t>
      </w:r>
    </w:p>
    <w:p w14:paraId="10CE3022" w14:textId="77777777" w:rsidR="00A069F9" w:rsidRPr="00A069F9" w:rsidRDefault="00A069F9" w:rsidP="00A069F9">
      <w:pPr>
        <w:pStyle w:val="BodyTextFirstIndent"/>
        <w:rPr>
          <w:color w:val="000000"/>
        </w:rPr>
      </w:pPr>
      <w:r w:rsidRPr="00A069F9">
        <w:rPr>
          <w:color w:val="000000"/>
        </w:rPr>
        <w:t xml:space="preserve">                if (user.getPhone().length() &lt; 11) {</w:t>
      </w:r>
    </w:p>
    <w:p w14:paraId="51194245" w14:textId="77777777" w:rsidR="00A069F9" w:rsidRPr="00A069F9" w:rsidRDefault="00A069F9" w:rsidP="00A069F9">
      <w:pPr>
        <w:pStyle w:val="BodyTextFirstIndent"/>
        <w:rPr>
          <w:color w:val="000000"/>
        </w:rPr>
      </w:pPr>
      <w:r w:rsidRPr="00A069F9">
        <w:rPr>
          <w:color w:val="000000"/>
        </w:rPr>
        <w:t xml:space="preserve">                    type = MessageType.GROUP_MES;</w:t>
      </w:r>
    </w:p>
    <w:p w14:paraId="51103A91" w14:textId="77777777" w:rsidR="00A069F9" w:rsidRPr="00A069F9" w:rsidRDefault="00A069F9" w:rsidP="00A069F9">
      <w:pPr>
        <w:pStyle w:val="BodyTextFirstIndent"/>
        <w:rPr>
          <w:color w:val="000000"/>
        </w:rPr>
      </w:pPr>
      <w:r w:rsidRPr="00A069F9">
        <w:rPr>
          <w:color w:val="000000"/>
        </w:rPr>
        <w:t xml:space="preserve">                } else {</w:t>
      </w:r>
    </w:p>
    <w:p w14:paraId="76A39CEC" w14:textId="77777777" w:rsidR="00A069F9" w:rsidRPr="00A069F9" w:rsidRDefault="00A069F9" w:rsidP="00A069F9">
      <w:pPr>
        <w:pStyle w:val="BodyTextFirstIndent"/>
        <w:rPr>
          <w:color w:val="000000"/>
        </w:rPr>
      </w:pPr>
      <w:r w:rsidRPr="00A069F9">
        <w:rPr>
          <w:color w:val="000000"/>
        </w:rPr>
        <w:t xml:space="preserve">                    type = MessageType.COM_MES;</w:t>
      </w:r>
    </w:p>
    <w:p w14:paraId="7DC7F82D" w14:textId="77777777" w:rsidR="00A069F9" w:rsidRPr="00A069F9" w:rsidRDefault="00A069F9" w:rsidP="00A069F9">
      <w:pPr>
        <w:pStyle w:val="BodyTextFirstIndent"/>
        <w:rPr>
          <w:color w:val="000000"/>
        </w:rPr>
      </w:pPr>
      <w:r w:rsidRPr="00A069F9">
        <w:rPr>
          <w:color w:val="000000"/>
        </w:rPr>
        <w:t xml:space="preserve">                }</w:t>
      </w:r>
    </w:p>
    <w:p w14:paraId="7B88CCA8" w14:textId="77777777" w:rsidR="00A069F9" w:rsidRPr="00A069F9" w:rsidRDefault="00A069F9" w:rsidP="00A069F9">
      <w:pPr>
        <w:pStyle w:val="BodyTextFirstIndent"/>
        <w:rPr>
          <w:color w:val="000000"/>
        </w:rPr>
      </w:pPr>
      <w:r w:rsidRPr="00A069F9">
        <w:rPr>
          <w:color w:val="000000"/>
        </w:rPr>
        <w:t xml:space="preserve">                SendMessage.sendMes(user.getPhone(), contString, type);</w:t>
      </w:r>
    </w:p>
    <w:p w14:paraId="4A20420A" w14:textId="77777777" w:rsidR="00A069F9" w:rsidRPr="00A069F9" w:rsidRDefault="00A069F9" w:rsidP="00A069F9">
      <w:pPr>
        <w:pStyle w:val="BodyTextFirstIndent"/>
        <w:rPr>
          <w:color w:val="000000"/>
        </w:rPr>
      </w:pPr>
      <w:r w:rsidRPr="00A069F9">
        <w:rPr>
          <w:color w:val="000000"/>
        </w:rPr>
        <w:t xml:space="preserve">                etMsg.setText("");</w:t>
      </w:r>
    </w:p>
    <w:p w14:paraId="529260F5" w14:textId="77777777" w:rsidR="00A069F9" w:rsidRPr="00A069F9" w:rsidRDefault="00A069F9" w:rsidP="00A069F9">
      <w:pPr>
        <w:pStyle w:val="BodyTextFirstIndent"/>
        <w:rPr>
          <w:color w:val="000000"/>
        </w:rPr>
      </w:pPr>
      <w:r w:rsidRPr="00A069F9">
        <w:rPr>
          <w:color w:val="000000"/>
        </w:rPr>
        <w:t xml:space="preserve">            }</w:t>
      </w:r>
    </w:p>
    <w:p w14:paraId="549E8359" w14:textId="77777777" w:rsidR="00A069F9" w:rsidRPr="00A069F9" w:rsidRDefault="00A069F9" w:rsidP="00A069F9">
      <w:pPr>
        <w:pStyle w:val="BodyTextFirstIndent"/>
        <w:rPr>
          <w:color w:val="000000"/>
        </w:rPr>
      </w:pPr>
    </w:p>
    <w:p w14:paraId="6021E032" w14:textId="77777777" w:rsidR="00A069F9" w:rsidRPr="00A069F9" w:rsidRDefault="00A069F9" w:rsidP="00A069F9">
      <w:pPr>
        <w:pStyle w:val="BodyTextFirstIndent"/>
        <w:rPr>
          <w:color w:val="000000"/>
        </w:rPr>
      </w:pPr>
    </w:p>
    <w:p w14:paraId="0EA2C977" w14:textId="77777777" w:rsidR="00A069F9" w:rsidRPr="00A069F9" w:rsidRDefault="00A069F9" w:rsidP="00A069F9">
      <w:pPr>
        <w:pStyle w:val="BodyTextFirstIndent"/>
        <w:rPr>
          <w:color w:val="000000"/>
        </w:rPr>
      </w:pPr>
      <w:r w:rsidRPr="00A069F9">
        <w:rPr>
          <w:rFonts w:hint="eastAsia"/>
          <w:color w:val="000000"/>
        </w:rPr>
        <w:t xml:space="preserve">            //</w:t>
      </w:r>
      <w:r w:rsidRPr="00A069F9">
        <w:rPr>
          <w:rFonts w:hint="eastAsia"/>
          <w:color w:val="000000"/>
        </w:rPr>
        <w:t>下面是添加到</w:t>
      </w:r>
      <w:r w:rsidRPr="00A069F9">
        <w:rPr>
          <w:rFonts w:hint="eastAsia"/>
          <w:color w:val="000000"/>
        </w:rPr>
        <w:t>RecentListView</w:t>
      </w:r>
    </w:p>
    <w:p w14:paraId="161791E8" w14:textId="77777777" w:rsidR="00A069F9" w:rsidRPr="00A069F9" w:rsidRDefault="00A069F9" w:rsidP="00A069F9">
      <w:pPr>
        <w:pStyle w:val="BodyTextFirstIndent"/>
        <w:rPr>
          <w:color w:val="000000"/>
        </w:rPr>
      </w:pPr>
      <w:r w:rsidRPr="00A069F9">
        <w:rPr>
          <w:color w:val="000000"/>
        </w:rPr>
        <w:t xml:space="preserve">            RecentChatEntity entity1 = new RecentChatEntity(user.getPhone(),</w:t>
      </w:r>
    </w:p>
    <w:p w14:paraId="21452330" w14:textId="77777777" w:rsidR="00A069F9" w:rsidRPr="00A069F9" w:rsidRDefault="00A069F9" w:rsidP="00A069F9">
      <w:pPr>
        <w:pStyle w:val="BodyTextFirstIndent"/>
        <w:rPr>
          <w:color w:val="000000"/>
        </w:rPr>
      </w:pPr>
      <w:r w:rsidRPr="00A069F9">
        <w:rPr>
          <w:color w:val="000000"/>
        </w:rPr>
        <w:t xml:space="preserve">                    user.getAvatar(), 0, user.getNick(), getDate(),</w:t>
      </w:r>
    </w:p>
    <w:p w14:paraId="74639ADD" w14:textId="77777777" w:rsidR="00A069F9" w:rsidRPr="00A069F9" w:rsidRDefault="00A069F9" w:rsidP="00A069F9">
      <w:pPr>
        <w:pStyle w:val="BodyTextFirstIndent"/>
        <w:rPr>
          <w:color w:val="000000"/>
        </w:rPr>
      </w:pPr>
      <w:r w:rsidRPr="00A069F9">
        <w:rPr>
          <w:color w:val="000000"/>
        </w:rPr>
        <w:t xml:space="preserve">                    contString);</w:t>
      </w:r>
    </w:p>
    <w:p w14:paraId="2C38F37E" w14:textId="77777777" w:rsidR="00A069F9" w:rsidRPr="00A069F9" w:rsidRDefault="00A069F9" w:rsidP="00A069F9">
      <w:pPr>
        <w:pStyle w:val="BodyTextFirstIndent"/>
        <w:rPr>
          <w:color w:val="000000"/>
        </w:rPr>
      </w:pPr>
      <w:r w:rsidRPr="00A069F9">
        <w:rPr>
          <w:color w:val="000000"/>
        </w:rPr>
        <w:t xml:space="preserve">            ChatFragment.RecentChatList.remove(entity1);</w:t>
      </w:r>
    </w:p>
    <w:p w14:paraId="1FE1EF22" w14:textId="77777777" w:rsidR="00A069F9" w:rsidRPr="00A069F9" w:rsidRDefault="00A069F9" w:rsidP="00A069F9">
      <w:pPr>
        <w:pStyle w:val="BodyTextFirstIndent"/>
        <w:rPr>
          <w:color w:val="000000"/>
        </w:rPr>
      </w:pPr>
      <w:r w:rsidRPr="00A069F9">
        <w:rPr>
          <w:color w:val="000000"/>
        </w:rPr>
        <w:t xml:space="preserve">            ChatFragment.RecentChatList.addFirst(entity1);</w:t>
      </w:r>
    </w:p>
    <w:p w14:paraId="399FB455" w14:textId="77777777" w:rsidR="00A069F9" w:rsidRPr="00A069F9" w:rsidRDefault="00A069F9" w:rsidP="00A069F9">
      <w:pPr>
        <w:pStyle w:val="BodyTextFirstIndent"/>
        <w:rPr>
          <w:color w:val="000000"/>
        </w:rPr>
      </w:pPr>
    </w:p>
    <w:p w14:paraId="3ED5F792" w14:textId="77777777" w:rsidR="00A069F9" w:rsidRPr="00A069F9" w:rsidRDefault="00A069F9" w:rsidP="00A069F9">
      <w:pPr>
        <w:pStyle w:val="BodyTextFirstIndent"/>
        <w:rPr>
          <w:color w:val="000000"/>
        </w:rPr>
      </w:pPr>
      <w:r w:rsidRPr="00A069F9">
        <w:rPr>
          <w:color w:val="000000"/>
        </w:rPr>
        <w:t xml:space="preserve">            adapter.notifyDataSetChanged();</w:t>
      </w:r>
    </w:p>
    <w:p w14:paraId="31877BF3" w14:textId="77777777" w:rsidR="00A069F9" w:rsidRPr="00A069F9" w:rsidRDefault="00A069F9" w:rsidP="00A069F9">
      <w:pPr>
        <w:pStyle w:val="BodyTextFirstIndent"/>
        <w:rPr>
          <w:color w:val="000000"/>
        </w:rPr>
      </w:pPr>
      <w:r w:rsidRPr="00A069F9">
        <w:rPr>
          <w:color w:val="000000"/>
        </w:rPr>
        <w:t xml:space="preserve">        }</w:t>
      </w:r>
    </w:p>
    <w:p w14:paraId="35AADFF0" w14:textId="77777777" w:rsidR="00A069F9" w:rsidRPr="00A069F9" w:rsidRDefault="00A069F9" w:rsidP="00A069F9">
      <w:pPr>
        <w:pStyle w:val="BodyTextFirstIndent"/>
        <w:rPr>
          <w:color w:val="000000"/>
        </w:rPr>
      </w:pPr>
    </w:p>
    <w:p w14:paraId="5AA15D99" w14:textId="7B90919E" w:rsidR="00A069F9" w:rsidRPr="000C51BA" w:rsidRDefault="00A069F9" w:rsidP="00A069F9">
      <w:pPr>
        <w:pStyle w:val="BodyTextFirstIndent"/>
        <w:ind w:firstLineChars="0" w:firstLine="240"/>
        <w:rPr>
          <w:color w:val="000000"/>
        </w:rPr>
      </w:pPr>
      <w:r w:rsidRPr="00A069F9">
        <w:rPr>
          <w:color w:val="000000"/>
        </w:rPr>
        <w:t>};</w:t>
      </w:r>
    </w:p>
    <w:p w14:paraId="196E3293" w14:textId="77777777" w:rsidR="00981413" w:rsidRPr="000C51BA" w:rsidRDefault="00981413" w:rsidP="00046303">
      <w:pPr>
        <w:pStyle w:val="Heading2"/>
        <w:rPr>
          <w:color w:val="000000"/>
        </w:rPr>
      </w:pPr>
      <w:bookmarkStart w:id="36" w:name="_Toc480267286"/>
      <w:r w:rsidRPr="000C51BA">
        <w:rPr>
          <w:rFonts w:hint="eastAsia"/>
          <w:color w:val="000000"/>
        </w:rPr>
        <w:lastRenderedPageBreak/>
        <w:t>消息管理模块详细设计</w:t>
      </w:r>
      <w:bookmarkEnd w:id="36"/>
    </w:p>
    <w:p w14:paraId="3894B3EA" w14:textId="77777777" w:rsidR="00016460" w:rsidRPr="000C51BA" w:rsidRDefault="00016460" w:rsidP="00016460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MessageType</w:t>
      </w:r>
    </w:p>
    <w:p w14:paraId="3BC6E795" w14:textId="77777777" w:rsidR="00016460" w:rsidRPr="000C51BA" w:rsidRDefault="00016460" w:rsidP="00016460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数据结构描述：描述客户端与服务器端发送请求消息的类型，根据不同的类型做相应的处理</w:t>
      </w:r>
    </w:p>
    <w:p w14:paraId="58AF1538" w14:textId="77777777" w:rsidR="00016460" w:rsidRDefault="00016460" w:rsidP="00016460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数据结构定义：</w:t>
      </w:r>
    </w:p>
    <w:p w14:paraId="4FCDFA3B" w14:textId="6B705365" w:rsidR="00016460" w:rsidRPr="00D75A63" w:rsidRDefault="00016460" w:rsidP="00016460">
      <w:pPr>
        <w:pStyle w:val="afc"/>
        <w:ind w:firstLine="420"/>
        <w:rPr>
          <w:rFonts w:ascii="Monaco" w:hAnsi="Monaco" w:cs="Courier New"/>
          <w:i w:val="0"/>
          <w:color w:val="000000"/>
          <w:szCs w:val="23"/>
        </w:rPr>
      </w:pPr>
    </w:p>
    <w:p w14:paraId="7DEA7707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i w:val="0"/>
          <w:color w:val="000000"/>
        </w:rPr>
        <w:t>public class MessageType {</w:t>
      </w:r>
    </w:p>
    <w:p w14:paraId="26E5492C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SUCCESS = "1";//</w:t>
      </w:r>
      <w:r w:rsidRPr="00D75A63">
        <w:rPr>
          <w:rFonts w:hint="eastAsia"/>
          <w:i w:val="0"/>
          <w:color w:val="000000"/>
        </w:rPr>
        <w:t>表明是否成功</w:t>
      </w:r>
    </w:p>
    <w:p w14:paraId="4534D9C0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FAIL = "2";//</w:t>
      </w:r>
      <w:r w:rsidRPr="00D75A63">
        <w:rPr>
          <w:rFonts w:hint="eastAsia"/>
          <w:i w:val="0"/>
          <w:color w:val="000000"/>
        </w:rPr>
        <w:t>表明失败</w:t>
      </w:r>
    </w:p>
    <w:p w14:paraId="17928081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COM_MES = "3";//</w:t>
      </w:r>
      <w:r w:rsidRPr="00D75A63">
        <w:rPr>
          <w:rFonts w:hint="eastAsia"/>
          <w:i w:val="0"/>
          <w:color w:val="000000"/>
        </w:rPr>
        <w:t>普通信息包</w:t>
      </w:r>
    </w:p>
    <w:p w14:paraId="6A58A1F6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GET_ONLINE_FRIENDS = "4";//</w:t>
      </w:r>
      <w:r w:rsidRPr="00D75A63">
        <w:rPr>
          <w:rFonts w:hint="eastAsia"/>
          <w:i w:val="0"/>
          <w:color w:val="000000"/>
        </w:rPr>
        <w:t>要求在线好友的包</w:t>
      </w:r>
    </w:p>
    <w:p w14:paraId="654A570C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RET_ONLINE_FRIENDS = "5";//</w:t>
      </w:r>
      <w:r w:rsidRPr="00D75A63">
        <w:rPr>
          <w:rFonts w:hint="eastAsia"/>
          <w:i w:val="0"/>
          <w:color w:val="000000"/>
        </w:rPr>
        <w:t>返回在线好友的包</w:t>
      </w:r>
    </w:p>
    <w:p w14:paraId="6FFA4AC9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LOGIN = "7";//</w:t>
      </w:r>
      <w:r w:rsidRPr="00D75A63">
        <w:rPr>
          <w:rFonts w:hint="eastAsia"/>
          <w:i w:val="0"/>
          <w:color w:val="000000"/>
        </w:rPr>
        <w:t>请求验证登陆</w:t>
      </w:r>
    </w:p>
    <w:p w14:paraId="701402A5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ADD_BUDDY = "8";//</w:t>
      </w:r>
      <w:r w:rsidRPr="00D75A63">
        <w:rPr>
          <w:rFonts w:hint="eastAsia"/>
          <w:i w:val="0"/>
          <w:color w:val="000000"/>
        </w:rPr>
        <w:t>添加好友</w:t>
      </w:r>
    </w:p>
    <w:p w14:paraId="4AB65712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DEL_BUDDY = "9";//</w:t>
      </w:r>
      <w:r w:rsidRPr="00D75A63">
        <w:rPr>
          <w:rFonts w:hint="eastAsia"/>
          <w:i w:val="0"/>
          <w:color w:val="000000"/>
        </w:rPr>
        <w:t>删除好友</w:t>
      </w:r>
    </w:p>
    <w:p w14:paraId="5037335E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GROUP_MES = "10";//</w:t>
      </w:r>
      <w:r w:rsidRPr="00D75A63">
        <w:rPr>
          <w:rFonts w:hint="eastAsia"/>
          <w:i w:val="0"/>
          <w:color w:val="000000"/>
        </w:rPr>
        <w:t>群消息</w:t>
      </w:r>
    </w:p>
    <w:p w14:paraId="70BA7137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FAIL_NO_USER = "11"; //</w:t>
      </w:r>
      <w:r w:rsidRPr="00D75A63">
        <w:rPr>
          <w:rFonts w:hint="eastAsia"/>
          <w:i w:val="0"/>
          <w:color w:val="000000"/>
        </w:rPr>
        <w:t>登录失败，用户不存在</w:t>
      </w:r>
    </w:p>
    <w:p w14:paraId="3B96438A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REGISTER_USER_EXIST = "12"; //</w:t>
      </w:r>
      <w:r w:rsidRPr="00D75A63">
        <w:rPr>
          <w:rFonts w:hint="eastAsia"/>
          <w:i w:val="0"/>
          <w:color w:val="000000"/>
        </w:rPr>
        <w:t>注册失败，用户已存在</w:t>
      </w:r>
    </w:p>
    <w:p w14:paraId="0EA9E904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GET_USER_INFO = "13"; //</w:t>
      </w:r>
      <w:r w:rsidRPr="00D75A63">
        <w:rPr>
          <w:rFonts w:hint="eastAsia"/>
          <w:i w:val="0"/>
          <w:color w:val="000000"/>
        </w:rPr>
        <w:t>获取用户信息</w:t>
      </w:r>
    </w:p>
    <w:p w14:paraId="275CF6CD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REGISTER = "14"; //</w:t>
      </w:r>
      <w:r w:rsidRPr="00D75A63">
        <w:rPr>
          <w:rFonts w:hint="eastAsia"/>
          <w:i w:val="0"/>
          <w:color w:val="000000"/>
        </w:rPr>
        <w:t>请求注册</w:t>
      </w:r>
    </w:p>
    <w:p w14:paraId="3474E0BA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GET_GROUP_MEMBER = "15";//</w:t>
      </w:r>
      <w:r w:rsidRPr="00D75A63">
        <w:rPr>
          <w:rFonts w:hint="eastAsia"/>
          <w:i w:val="0"/>
          <w:color w:val="000000"/>
        </w:rPr>
        <w:t>获取群成员信息</w:t>
      </w:r>
    </w:p>
    <w:p w14:paraId="02DE19A3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ADD_GROUP = "16";////</w:t>
      </w:r>
      <w:r w:rsidRPr="00D75A63">
        <w:rPr>
          <w:rFonts w:hint="eastAsia"/>
          <w:i w:val="0"/>
          <w:color w:val="000000"/>
        </w:rPr>
        <w:t>请求添加群</w:t>
      </w:r>
    </w:p>
    <w:p w14:paraId="1D8A426E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DEL_GROUP = "17";////</w:t>
      </w:r>
      <w:r w:rsidRPr="00D75A63">
        <w:rPr>
          <w:rFonts w:hint="eastAsia"/>
          <w:i w:val="0"/>
          <w:color w:val="000000"/>
        </w:rPr>
        <w:t>请求退出群</w:t>
      </w:r>
    </w:p>
    <w:p w14:paraId="5C2342FD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LOGOUT = "18";////</w:t>
      </w:r>
      <w:r w:rsidRPr="00D75A63">
        <w:rPr>
          <w:rFonts w:hint="eastAsia"/>
          <w:i w:val="0"/>
          <w:color w:val="000000"/>
        </w:rPr>
        <w:t>请求登出</w:t>
      </w:r>
    </w:p>
    <w:p w14:paraId="4FCDCA43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i w:val="0"/>
          <w:color w:val="000000"/>
        </w:rPr>
        <w:t>}</w:t>
      </w:r>
    </w:p>
    <w:p w14:paraId="2C059110" w14:textId="77777777" w:rsidR="00016460" w:rsidRPr="001B0E0D" w:rsidRDefault="00016460" w:rsidP="00016460">
      <w:pPr>
        <w:pStyle w:val="afc"/>
        <w:ind w:firstLine="420"/>
        <w:rPr>
          <w:i w:val="0"/>
          <w:color w:val="000000"/>
        </w:rPr>
      </w:pPr>
    </w:p>
    <w:p w14:paraId="6C9ACE4E" w14:textId="77777777" w:rsidR="00016460" w:rsidRDefault="00016460" w:rsidP="00016460">
      <w:pPr>
        <w:pStyle w:val="afc"/>
        <w:ind w:firstLine="420"/>
        <w:rPr>
          <w:i w:val="0"/>
          <w:color w:val="000000"/>
        </w:rPr>
      </w:pPr>
    </w:p>
    <w:p w14:paraId="040E5C18" w14:textId="77777777" w:rsidR="00A069F9" w:rsidRDefault="00A069F9" w:rsidP="00016460">
      <w:pPr>
        <w:pStyle w:val="afc"/>
        <w:ind w:firstLine="420"/>
        <w:rPr>
          <w:i w:val="0"/>
          <w:color w:val="000000"/>
        </w:rPr>
      </w:pPr>
    </w:p>
    <w:p w14:paraId="35EFBBCB" w14:textId="77777777" w:rsidR="00A069F9" w:rsidRDefault="00A069F9" w:rsidP="00016460">
      <w:pPr>
        <w:pStyle w:val="afc"/>
        <w:ind w:firstLine="420"/>
        <w:rPr>
          <w:i w:val="0"/>
          <w:color w:val="000000"/>
        </w:rPr>
      </w:pPr>
    </w:p>
    <w:p w14:paraId="490421A1" w14:textId="77777777" w:rsidR="00A069F9" w:rsidRDefault="00A069F9" w:rsidP="00016460">
      <w:pPr>
        <w:pStyle w:val="afc"/>
        <w:ind w:firstLine="420"/>
        <w:rPr>
          <w:i w:val="0"/>
          <w:color w:val="000000"/>
        </w:rPr>
      </w:pPr>
    </w:p>
    <w:p w14:paraId="3E8AF0E2" w14:textId="77777777" w:rsidR="00A069F9" w:rsidRDefault="00A069F9" w:rsidP="00016460">
      <w:pPr>
        <w:pStyle w:val="afc"/>
        <w:ind w:firstLine="420"/>
        <w:rPr>
          <w:i w:val="0"/>
          <w:color w:val="000000"/>
        </w:rPr>
      </w:pPr>
    </w:p>
    <w:p w14:paraId="7347EE4F" w14:textId="77777777" w:rsidR="00A069F9" w:rsidRDefault="00A069F9" w:rsidP="00016460">
      <w:pPr>
        <w:pStyle w:val="afc"/>
        <w:ind w:firstLine="420"/>
        <w:rPr>
          <w:i w:val="0"/>
          <w:color w:val="000000"/>
        </w:rPr>
      </w:pPr>
    </w:p>
    <w:p w14:paraId="298E2F3B" w14:textId="77777777" w:rsidR="00A069F9" w:rsidRDefault="00A069F9" w:rsidP="00016460">
      <w:pPr>
        <w:pStyle w:val="afc"/>
        <w:ind w:firstLine="420"/>
        <w:rPr>
          <w:i w:val="0"/>
          <w:color w:val="000000"/>
        </w:rPr>
      </w:pPr>
    </w:p>
    <w:p w14:paraId="4EB6BEE1" w14:textId="77777777" w:rsidR="00A069F9" w:rsidRDefault="00A069F9" w:rsidP="00016460">
      <w:pPr>
        <w:pStyle w:val="afc"/>
        <w:ind w:firstLine="420"/>
        <w:rPr>
          <w:i w:val="0"/>
          <w:color w:val="000000"/>
        </w:rPr>
      </w:pPr>
    </w:p>
    <w:p w14:paraId="53C58C69" w14:textId="77777777" w:rsidR="00A069F9" w:rsidRPr="000C51BA" w:rsidRDefault="00A069F9" w:rsidP="00016460">
      <w:pPr>
        <w:pStyle w:val="afc"/>
        <w:ind w:firstLine="420"/>
        <w:rPr>
          <w:i w:val="0"/>
          <w:color w:val="000000"/>
        </w:rPr>
      </w:pPr>
    </w:p>
    <w:p w14:paraId="09E968B8" w14:textId="77777777" w:rsidR="00016460" w:rsidRPr="000C51BA" w:rsidRDefault="00016460" w:rsidP="00016460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lastRenderedPageBreak/>
        <w:t>数据项描述：</w:t>
      </w:r>
    </w:p>
    <w:tbl>
      <w:tblPr>
        <w:tblW w:w="5000" w:type="pct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992"/>
        <w:gridCol w:w="2992"/>
        <w:gridCol w:w="2990"/>
      </w:tblGrid>
      <w:tr w:rsidR="00016460" w:rsidRPr="000C51BA" w14:paraId="689A26B4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A63215A" w14:textId="77777777" w:rsidR="00016460" w:rsidRPr="000C51BA" w:rsidRDefault="00016460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数据类型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3509D" w14:textId="77777777" w:rsidR="00016460" w:rsidRPr="000C51BA" w:rsidRDefault="00016460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数据项定义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238657D" w14:textId="77777777" w:rsidR="00016460" w:rsidRPr="000C51BA" w:rsidRDefault="00016460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数据项描述</w:t>
            </w:r>
          </w:p>
        </w:tc>
      </w:tr>
      <w:tr w:rsidR="00016460" w:rsidRPr="000C51BA" w14:paraId="1A093A9A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CCBAD5D" w14:textId="77777777" w:rsidR="00016460" w:rsidRPr="000C51BA" w:rsidRDefault="00016460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6D128" w14:textId="77777777" w:rsidR="00016460" w:rsidRPr="000C51BA" w:rsidRDefault="00016460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SUCCESS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252B57C" w14:textId="77777777" w:rsidR="00016460" w:rsidRPr="000C51BA" w:rsidRDefault="00016460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表明是否成功</w:t>
            </w:r>
          </w:p>
        </w:tc>
      </w:tr>
      <w:tr w:rsidR="00016460" w:rsidRPr="000C51BA" w14:paraId="7DD109C9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F19F6A4" w14:textId="77777777" w:rsidR="00016460" w:rsidRPr="000C51BA" w:rsidRDefault="00016460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7E378" w14:textId="77777777" w:rsidR="00016460" w:rsidRPr="000C51BA" w:rsidRDefault="00016460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FAIL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97E5007" w14:textId="77777777" w:rsidR="00016460" w:rsidRPr="000C51BA" w:rsidRDefault="00016460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表明失败</w:t>
            </w:r>
          </w:p>
        </w:tc>
      </w:tr>
      <w:tr w:rsidR="00016460" w:rsidRPr="000C51BA" w14:paraId="41E7D192" w14:textId="77777777" w:rsidTr="00D75A63">
        <w:trPr>
          <w:trHeight w:val="261"/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7715DED" w14:textId="77777777" w:rsidR="00016460" w:rsidRPr="000C51BA" w:rsidRDefault="00016460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D3B51" w14:textId="77777777" w:rsidR="00016460" w:rsidRPr="000C51BA" w:rsidRDefault="00016460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GET_ONLINE_FRIENDS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94973AE" w14:textId="77777777" w:rsidR="00016460" w:rsidRPr="000C51BA" w:rsidRDefault="00016460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要求在线好友的包</w:t>
            </w:r>
          </w:p>
        </w:tc>
      </w:tr>
      <w:tr w:rsidR="00016460" w:rsidRPr="000C51BA" w14:paraId="1B9DDFA5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55FB570" w14:textId="77777777" w:rsidR="00016460" w:rsidRPr="000C51BA" w:rsidRDefault="00016460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07D00" w14:textId="77777777" w:rsidR="00016460" w:rsidRPr="000C51BA" w:rsidRDefault="00016460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RET_ONLINE_FRIENDS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A8857D2" w14:textId="77777777" w:rsidR="00016460" w:rsidRPr="000C51BA" w:rsidRDefault="00016460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返回在线好友的包</w:t>
            </w:r>
          </w:p>
        </w:tc>
      </w:tr>
      <w:tr w:rsidR="00016460" w:rsidRPr="000C51BA" w14:paraId="5A33BF38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29973F1" w14:textId="77777777" w:rsidR="00016460" w:rsidRPr="000C51BA" w:rsidRDefault="00016460" w:rsidP="00D75A63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1A477" w14:textId="77777777" w:rsidR="00016460" w:rsidRPr="000C51BA" w:rsidRDefault="00016460" w:rsidP="00D75A63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LOGIN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E0F40BF" w14:textId="77777777" w:rsidR="00016460" w:rsidRPr="000C51BA" w:rsidRDefault="00016460" w:rsidP="00D75A63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请求验证登陆</w:t>
            </w:r>
          </w:p>
        </w:tc>
      </w:tr>
      <w:tr w:rsidR="00016460" w:rsidRPr="000C51BA" w14:paraId="5DE47AC5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E3BAD79" w14:textId="77777777" w:rsidR="00016460" w:rsidRPr="000C51BA" w:rsidRDefault="00016460" w:rsidP="00D75A63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AC48A" w14:textId="77777777" w:rsidR="00016460" w:rsidRPr="000C51BA" w:rsidRDefault="00016460" w:rsidP="00D75A63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COM_MES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AD2A3D8" w14:textId="77777777" w:rsidR="00016460" w:rsidRPr="000C51BA" w:rsidRDefault="00016460" w:rsidP="00D75A63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普通信息包</w:t>
            </w:r>
          </w:p>
        </w:tc>
      </w:tr>
      <w:tr w:rsidR="00016460" w:rsidRPr="000C51BA" w14:paraId="201CAEA7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146C796" w14:textId="77777777" w:rsidR="00016460" w:rsidRPr="000C51BA" w:rsidRDefault="00016460" w:rsidP="00D75A63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38E2C" w14:textId="77777777" w:rsidR="00016460" w:rsidRPr="000C51BA" w:rsidRDefault="00016460" w:rsidP="00D75A63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ADD_BUDDY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D520F2B" w14:textId="77777777" w:rsidR="00016460" w:rsidRPr="000C51BA" w:rsidRDefault="00016460" w:rsidP="00D75A63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添加好友</w:t>
            </w:r>
          </w:p>
        </w:tc>
      </w:tr>
      <w:tr w:rsidR="00016460" w:rsidRPr="000C51BA" w14:paraId="0B9BC42E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76501D5" w14:textId="77777777" w:rsidR="00016460" w:rsidRPr="000C51BA" w:rsidRDefault="00016460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3EE98" w14:textId="77777777" w:rsidR="00016460" w:rsidRPr="000C51BA" w:rsidRDefault="00016460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DEL_BUDDY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6E5091F" w14:textId="77777777" w:rsidR="00016460" w:rsidRPr="000C51BA" w:rsidRDefault="00016460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删除好友</w:t>
            </w:r>
          </w:p>
        </w:tc>
      </w:tr>
      <w:tr w:rsidR="00016460" w:rsidRPr="000C51BA" w14:paraId="4D4C7509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1C1CAFC" w14:textId="77777777" w:rsidR="00016460" w:rsidRPr="000C51BA" w:rsidRDefault="00016460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5212E" w14:textId="77777777" w:rsidR="00016460" w:rsidRPr="000C51BA" w:rsidRDefault="00016460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GROUP_MES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E26B077" w14:textId="77777777" w:rsidR="00016460" w:rsidRPr="000C51BA" w:rsidRDefault="00016460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群消息</w:t>
            </w:r>
          </w:p>
        </w:tc>
      </w:tr>
      <w:tr w:rsidR="00016460" w:rsidRPr="000C51BA" w14:paraId="24AA7477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932AFC4" w14:textId="77777777" w:rsidR="00016460" w:rsidRPr="000C51BA" w:rsidRDefault="00016460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DAF57" w14:textId="77777777" w:rsidR="00016460" w:rsidRPr="000C51BA" w:rsidRDefault="00016460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FAIL_NO_USER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E8CA532" w14:textId="77777777" w:rsidR="00016460" w:rsidRPr="000C51BA" w:rsidRDefault="00016460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登录失败，用户不存在</w:t>
            </w:r>
          </w:p>
        </w:tc>
      </w:tr>
      <w:tr w:rsidR="00016460" w:rsidRPr="000C51BA" w14:paraId="530D91BC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A42B21A" w14:textId="77777777" w:rsidR="00016460" w:rsidRPr="000C51BA" w:rsidRDefault="00016460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7641E" w14:textId="77777777" w:rsidR="00016460" w:rsidRPr="000C51BA" w:rsidRDefault="00016460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REGISTER_USER_EXIST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588901E" w14:textId="77777777" w:rsidR="00016460" w:rsidRPr="000C51BA" w:rsidRDefault="00016460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注册失败，用户已存在</w:t>
            </w:r>
          </w:p>
        </w:tc>
      </w:tr>
      <w:tr w:rsidR="00016460" w:rsidRPr="000C51BA" w14:paraId="289CD5CB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A9CB409" w14:textId="77777777" w:rsidR="00016460" w:rsidRPr="000C51BA" w:rsidRDefault="00016460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395D5" w14:textId="77777777" w:rsidR="00016460" w:rsidRPr="000C51BA" w:rsidRDefault="00016460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GET_USER_INFO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C88010B" w14:textId="77777777" w:rsidR="00016460" w:rsidRPr="000C51BA" w:rsidRDefault="00016460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获取用户信息</w:t>
            </w:r>
          </w:p>
        </w:tc>
      </w:tr>
      <w:tr w:rsidR="00016460" w:rsidRPr="000C51BA" w14:paraId="0BEF9EE0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3C29B93" w14:textId="77777777" w:rsidR="00016460" w:rsidRPr="000C51BA" w:rsidRDefault="00016460" w:rsidP="00D75A63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70D2C" w14:textId="77777777" w:rsidR="00016460" w:rsidRPr="000C51BA" w:rsidRDefault="00016460" w:rsidP="00D75A63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REGISTER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42148B9" w14:textId="77777777" w:rsidR="00016460" w:rsidRPr="000C51BA" w:rsidRDefault="00016460" w:rsidP="00D75A63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请求注册</w:t>
            </w:r>
          </w:p>
        </w:tc>
      </w:tr>
      <w:tr w:rsidR="00016460" w:rsidRPr="000C51BA" w14:paraId="1E919BC0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2AEBDA9" w14:textId="77777777" w:rsidR="00016460" w:rsidRPr="000C51BA" w:rsidRDefault="00016460" w:rsidP="00D75A63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EBE69" w14:textId="77777777" w:rsidR="00016460" w:rsidRPr="000C51BA" w:rsidRDefault="00016460" w:rsidP="00D75A63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GET_GROUP_MEMBER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ECB7699" w14:textId="77777777" w:rsidR="00016460" w:rsidRPr="000C51BA" w:rsidRDefault="00016460" w:rsidP="00D75A63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获取群成员信息</w:t>
            </w:r>
          </w:p>
        </w:tc>
      </w:tr>
      <w:tr w:rsidR="00016460" w:rsidRPr="000C51BA" w14:paraId="092D9047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310C694" w14:textId="77777777" w:rsidR="00016460" w:rsidRPr="000C51BA" w:rsidRDefault="00016460" w:rsidP="00D75A63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EED96" w14:textId="77777777" w:rsidR="00016460" w:rsidRPr="000C51BA" w:rsidRDefault="00016460" w:rsidP="00D75A63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ADD_GROUP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D0D7AD1" w14:textId="77777777" w:rsidR="00016460" w:rsidRPr="000C51BA" w:rsidRDefault="00016460" w:rsidP="00D75A63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请求加群</w:t>
            </w:r>
          </w:p>
        </w:tc>
      </w:tr>
      <w:tr w:rsidR="00016460" w:rsidRPr="000C51BA" w14:paraId="525A4443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4049A15" w14:textId="77777777" w:rsidR="00016460" w:rsidRPr="000C51BA" w:rsidRDefault="00016460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7EA80" w14:textId="77777777" w:rsidR="00016460" w:rsidRPr="000C51BA" w:rsidRDefault="00016460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DEL_GROUP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20C064A" w14:textId="77777777" w:rsidR="00016460" w:rsidRPr="000C51BA" w:rsidRDefault="00016460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请求退出群</w:t>
            </w:r>
          </w:p>
        </w:tc>
      </w:tr>
      <w:tr w:rsidR="00016460" w:rsidRPr="000C51BA" w14:paraId="22AF0E58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BF99016" w14:textId="77777777" w:rsidR="00016460" w:rsidRPr="000C51BA" w:rsidRDefault="00016460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97C59" w14:textId="77777777" w:rsidR="00016460" w:rsidRPr="000C51BA" w:rsidRDefault="00016460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LOGOUT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CC452F3" w14:textId="77777777" w:rsidR="00016460" w:rsidRPr="000C51BA" w:rsidRDefault="00016460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请求登出</w:t>
            </w:r>
          </w:p>
        </w:tc>
      </w:tr>
    </w:tbl>
    <w:p w14:paraId="30C6062F" w14:textId="77777777" w:rsidR="00016460" w:rsidRDefault="00016460" w:rsidP="00016460">
      <w:pPr>
        <w:pStyle w:val="afc"/>
        <w:ind w:firstLine="420"/>
        <w:rPr>
          <w:i w:val="0"/>
          <w:color w:val="000000"/>
        </w:rPr>
      </w:pPr>
    </w:p>
    <w:p w14:paraId="37E8061A" w14:textId="77777777" w:rsidR="00016460" w:rsidRPr="000C51BA" w:rsidRDefault="00016460" w:rsidP="00016460">
      <w:pPr>
        <w:pStyle w:val="afc"/>
        <w:ind w:firstLineChars="0" w:firstLine="0"/>
        <w:rPr>
          <w:i w:val="0"/>
          <w:color w:val="000000"/>
        </w:rPr>
      </w:pPr>
      <w:r>
        <w:rPr>
          <w:rFonts w:hint="eastAsia"/>
          <w:i w:val="0"/>
          <w:color w:val="000000"/>
        </w:rPr>
        <w:t xml:space="preserve">       Message</w:t>
      </w:r>
    </w:p>
    <w:p w14:paraId="5B3EE2CB" w14:textId="77777777" w:rsidR="00016460" w:rsidRPr="000C51BA" w:rsidRDefault="00016460" w:rsidP="00016460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数据结构描述：</w:t>
      </w:r>
      <w:r>
        <w:rPr>
          <w:rFonts w:hint="eastAsia"/>
          <w:i w:val="0"/>
          <w:color w:val="000000"/>
        </w:rPr>
        <w:t>客户端与服务端发送消息的类</w:t>
      </w:r>
    </w:p>
    <w:p w14:paraId="4590A6C3" w14:textId="60F66409" w:rsidR="00016460" w:rsidRDefault="00016460" w:rsidP="00D75A63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数据结构定义：</w:t>
      </w:r>
    </w:p>
    <w:p w14:paraId="6768AAB3" w14:textId="77777777" w:rsidR="00D75A63" w:rsidRDefault="00D75A63" w:rsidP="00D75A63">
      <w:pPr>
        <w:pStyle w:val="afc"/>
        <w:ind w:firstLine="420"/>
        <w:rPr>
          <w:i w:val="0"/>
          <w:color w:val="000000"/>
        </w:rPr>
      </w:pPr>
    </w:p>
    <w:p w14:paraId="1CC44279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i w:val="0"/>
          <w:color w:val="000000"/>
        </w:rPr>
        <w:t>public class WChatMessage implements Serializable {</w:t>
      </w:r>
    </w:p>
    <w:p w14:paraId="3036EA69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</w:p>
    <w:p w14:paraId="45CB7870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i w:val="0"/>
          <w:color w:val="000000"/>
        </w:rPr>
        <w:t xml:space="preserve">    private static final long serialVersionUID = 2L;</w:t>
      </w:r>
    </w:p>
    <w:p w14:paraId="29D846AB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i w:val="0"/>
          <w:color w:val="000000"/>
        </w:rPr>
        <w:t xml:space="preserve">    </w:t>
      </w:r>
    </w:p>
    <w:p w14:paraId="691BC9C3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i w:val="0"/>
          <w:color w:val="000000"/>
        </w:rPr>
        <w:t xml:space="preserve">    private String type;</w:t>
      </w:r>
    </w:p>
    <w:p w14:paraId="6A182E28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i w:val="0"/>
          <w:color w:val="000000"/>
        </w:rPr>
        <w:t xml:space="preserve">    private String sender;</w:t>
      </w:r>
    </w:p>
    <w:p w14:paraId="3CAF9916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i w:val="0"/>
          <w:color w:val="000000"/>
        </w:rPr>
        <w:t xml:space="preserve">    private String receiver;</w:t>
      </w:r>
    </w:p>
    <w:p w14:paraId="3790B1B1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i w:val="0"/>
          <w:color w:val="000000"/>
        </w:rPr>
        <w:t xml:space="preserve">    private String content;</w:t>
      </w:r>
    </w:p>
    <w:p w14:paraId="44FD9ED4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i w:val="0"/>
          <w:color w:val="000000"/>
        </w:rPr>
        <w:t xml:space="preserve">    private String sendTime;</w:t>
      </w:r>
    </w:p>
    <w:p w14:paraId="50C30873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i w:val="0"/>
          <w:color w:val="000000"/>
        </w:rPr>
        <w:t>}</w:t>
      </w:r>
    </w:p>
    <w:p w14:paraId="3569716A" w14:textId="77777777" w:rsidR="00D75A63" w:rsidRDefault="00D75A63" w:rsidP="00D75A63">
      <w:pPr>
        <w:pStyle w:val="afc"/>
        <w:ind w:firstLine="420"/>
        <w:rPr>
          <w:i w:val="0"/>
          <w:color w:val="000000"/>
        </w:rPr>
      </w:pPr>
    </w:p>
    <w:p w14:paraId="5CA88DB5" w14:textId="77777777" w:rsidR="00A069F9" w:rsidRDefault="00A069F9" w:rsidP="00D75A63">
      <w:pPr>
        <w:pStyle w:val="afc"/>
        <w:ind w:firstLine="420"/>
        <w:rPr>
          <w:i w:val="0"/>
          <w:color w:val="000000"/>
        </w:rPr>
      </w:pPr>
    </w:p>
    <w:p w14:paraId="4951325E" w14:textId="77777777" w:rsidR="00A069F9" w:rsidRDefault="00A069F9" w:rsidP="00D75A63">
      <w:pPr>
        <w:pStyle w:val="afc"/>
        <w:ind w:firstLine="420"/>
        <w:rPr>
          <w:i w:val="0"/>
          <w:color w:val="000000"/>
        </w:rPr>
      </w:pPr>
    </w:p>
    <w:p w14:paraId="4B062347" w14:textId="77777777" w:rsidR="00A069F9" w:rsidRDefault="00A069F9" w:rsidP="00D75A63">
      <w:pPr>
        <w:pStyle w:val="afc"/>
        <w:ind w:firstLine="420"/>
        <w:rPr>
          <w:i w:val="0"/>
          <w:color w:val="000000"/>
        </w:rPr>
      </w:pPr>
    </w:p>
    <w:p w14:paraId="2930C7ED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</w:p>
    <w:p w14:paraId="595A4EB2" w14:textId="77777777" w:rsidR="00016460" w:rsidRPr="000C51BA" w:rsidRDefault="00016460" w:rsidP="00016460">
      <w:pPr>
        <w:pStyle w:val="afc"/>
        <w:ind w:firstLineChars="0" w:firstLine="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lastRenderedPageBreak/>
        <w:t>数据项描述：</w:t>
      </w:r>
    </w:p>
    <w:tbl>
      <w:tblPr>
        <w:tblW w:w="5000" w:type="pct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992"/>
        <w:gridCol w:w="2992"/>
        <w:gridCol w:w="2990"/>
      </w:tblGrid>
      <w:tr w:rsidR="00016460" w:rsidRPr="000C51BA" w14:paraId="75FC3610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889E3EB" w14:textId="77777777" w:rsidR="00016460" w:rsidRPr="000C51BA" w:rsidRDefault="00016460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数据类型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F9A5BB" w14:textId="77777777" w:rsidR="00016460" w:rsidRPr="000C51BA" w:rsidRDefault="00016460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数据项定义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057DE68" w14:textId="77777777" w:rsidR="00016460" w:rsidRPr="000C51BA" w:rsidRDefault="00016460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数据项描述</w:t>
            </w:r>
          </w:p>
        </w:tc>
      </w:tr>
      <w:tr w:rsidR="00016460" w:rsidRPr="000C51BA" w14:paraId="6F879F2B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7B2EE6F" w14:textId="77777777" w:rsidR="00016460" w:rsidRPr="000C51BA" w:rsidRDefault="00016460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20472" w14:textId="77777777" w:rsidR="00016460" w:rsidRPr="000C51BA" w:rsidRDefault="00016460" w:rsidP="00D75A63">
            <w:pPr>
              <w:pStyle w:val="ab"/>
              <w:rPr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t</w:t>
            </w:r>
            <w:r>
              <w:rPr>
                <w:b w:val="0"/>
                <w:color w:val="000000"/>
              </w:rPr>
              <w:t>ype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F21675F" w14:textId="77777777" w:rsidR="00016460" w:rsidRPr="000C51BA" w:rsidRDefault="00016460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请求操作类型</w:t>
            </w:r>
          </w:p>
        </w:tc>
      </w:tr>
      <w:tr w:rsidR="00016460" w:rsidRPr="000C51BA" w14:paraId="3AE1AE21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0F237F8" w14:textId="77777777" w:rsidR="00016460" w:rsidRPr="000C51BA" w:rsidRDefault="00016460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A0EF8" w14:textId="77777777" w:rsidR="00016460" w:rsidRPr="000C51BA" w:rsidRDefault="00016460" w:rsidP="00D75A63">
            <w:pPr>
              <w:pStyle w:val="ab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</w:t>
            </w:r>
            <w:r>
              <w:rPr>
                <w:rFonts w:hint="eastAsia"/>
                <w:b w:val="0"/>
                <w:color w:val="000000"/>
              </w:rPr>
              <w:t>ender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4FD0CD2" w14:textId="77777777" w:rsidR="00016460" w:rsidRPr="000C51BA" w:rsidRDefault="00016460" w:rsidP="00D75A63">
            <w:pPr>
              <w:pStyle w:val="ab"/>
              <w:rPr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请求发送者</w:t>
            </w:r>
          </w:p>
        </w:tc>
      </w:tr>
      <w:tr w:rsidR="00016460" w:rsidRPr="000C51BA" w14:paraId="6C459E82" w14:textId="77777777" w:rsidTr="00D75A63">
        <w:trPr>
          <w:trHeight w:val="261"/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EE1F9A8" w14:textId="77777777" w:rsidR="00016460" w:rsidRPr="000C51BA" w:rsidRDefault="00016460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3A1C9" w14:textId="77777777" w:rsidR="00016460" w:rsidRPr="000C51BA" w:rsidRDefault="00016460" w:rsidP="00D75A63">
            <w:pPr>
              <w:pStyle w:val="ab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receiver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DD26A51" w14:textId="77777777" w:rsidR="00016460" w:rsidRPr="000C51BA" w:rsidRDefault="00016460" w:rsidP="00D75A63">
            <w:pPr>
              <w:pStyle w:val="ab"/>
              <w:rPr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请求接收者</w:t>
            </w:r>
          </w:p>
        </w:tc>
      </w:tr>
      <w:tr w:rsidR="00016460" w:rsidRPr="000C51BA" w14:paraId="200ACBFA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5DECF72" w14:textId="77777777" w:rsidR="00016460" w:rsidRPr="000C51BA" w:rsidRDefault="00016460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929C0" w14:textId="77777777" w:rsidR="00016460" w:rsidRPr="000C51BA" w:rsidRDefault="00016460" w:rsidP="00D75A63">
            <w:pPr>
              <w:pStyle w:val="ab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content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3535C5B" w14:textId="77777777" w:rsidR="00016460" w:rsidRPr="000C51BA" w:rsidRDefault="00016460" w:rsidP="00D75A63">
            <w:pPr>
              <w:pStyle w:val="ab"/>
              <w:rPr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请求内容</w:t>
            </w:r>
          </w:p>
        </w:tc>
      </w:tr>
      <w:tr w:rsidR="00016460" w:rsidRPr="000C51BA" w14:paraId="4E2C400A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9400325" w14:textId="77777777" w:rsidR="00016460" w:rsidRPr="000C51BA" w:rsidRDefault="00016460" w:rsidP="00D75A63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58DAB" w14:textId="77777777" w:rsidR="00016460" w:rsidRPr="000C51BA" w:rsidRDefault="00016460" w:rsidP="00D75A63">
            <w:pPr>
              <w:pStyle w:val="af7"/>
              <w:jc w:val="center"/>
              <w:rPr>
                <w:color w:val="000000"/>
              </w:rPr>
            </w:pPr>
            <w:r>
              <w:rPr>
                <w:color w:val="000000"/>
              </w:rPr>
              <w:t>sendTime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0D889D3" w14:textId="77777777" w:rsidR="00016460" w:rsidRPr="000C51BA" w:rsidRDefault="00016460" w:rsidP="00D75A63">
            <w:pPr>
              <w:pStyle w:val="af7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请求时间</w:t>
            </w:r>
          </w:p>
        </w:tc>
      </w:tr>
    </w:tbl>
    <w:p w14:paraId="12A1980D" w14:textId="77777777" w:rsidR="00016460" w:rsidRPr="000C51BA" w:rsidRDefault="00016460" w:rsidP="00016460">
      <w:pPr>
        <w:pStyle w:val="afc"/>
        <w:ind w:firstLine="420"/>
        <w:rPr>
          <w:i w:val="0"/>
          <w:color w:val="000000"/>
        </w:rPr>
      </w:pPr>
    </w:p>
    <w:p w14:paraId="5C52EB16" w14:textId="77777777" w:rsidR="00016460" w:rsidRPr="000C51BA" w:rsidRDefault="00016460" w:rsidP="00016460">
      <w:pPr>
        <w:pStyle w:val="afc"/>
        <w:ind w:firstLine="420"/>
        <w:rPr>
          <w:i w:val="0"/>
          <w:color w:val="000000"/>
        </w:rPr>
      </w:pPr>
    </w:p>
    <w:p w14:paraId="741185F4" w14:textId="77777777" w:rsidR="00016460" w:rsidRPr="000C51BA" w:rsidRDefault="00016460" w:rsidP="00016460">
      <w:pPr>
        <w:pStyle w:val="Heading3"/>
        <w:rPr>
          <w:color w:val="000000"/>
        </w:rPr>
      </w:pPr>
      <w:bookmarkStart w:id="37" w:name="_Toc480267287"/>
      <w:r w:rsidRPr="000C51BA">
        <w:rPr>
          <w:rFonts w:hint="eastAsia"/>
          <w:color w:val="000000"/>
        </w:rPr>
        <w:t>数据描述</w:t>
      </w:r>
      <w:bookmarkEnd w:id="37"/>
    </w:p>
    <w:p w14:paraId="5F4CCF1C" w14:textId="77777777" w:rsidR="00016460" w:rsidRDefault="00016460" w:rsidP="00016460">
      <w:pPr>
        <w:pStyle w:val="afc"/>
        <w:ind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type</w:t>
      </w:r>
    </w:p>
    <w:p w14:paraId="20B24D8D" w14:textId="77777777" w:rsidR="00016460" w:rsidRDefault="00016460" w:rsidP="00016460">
      <w:pPr>
        <w:pStyle w:val="afc"/>
        <w:ind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功能描述：请求类型</w:t>
      </w:r>
    </w:p>
    <w:p w14:paraId="7355CEAB" w14:textId="77777777" w:rsidR="00016460" w:rsidRDefault="00016460" w:rsidP="00016460">
      <w:pPr>
        <w:pStyle w:val="afc"/>
        <w:ind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数据定义：</w:t>
      </w:r>
      <w:r>
        <w:rPr>
          <w:rFonts w:hint="eastAsia"/>
          <w:i w:val="0"/>
          <w:color w:val="000000"/>
        </w:rPr>
        <w:t>String type</w:t>
      </w:r>
    </w:p>
    <w:p w14:paraId="3DE67C05" w14:textId="77777777" w:rsidR="00016460" w:rsidRDefault="00016460" w:rsidP="00016460">
      <w:pPr>
        <w:pStyle w:val="afc"/>
        <w:ind w:firstLine="420"/>
        <w:rPr>
          <w:i w:val="0"/>
          <w:color w:val="000000"/>
        </w:rPr>
      </w:pPr>
    </w:p>
    <w:p w14:paraId="4E309612" w14:textId="77777777" w:rsidR="00016460" w:rsidRPr="000C51BA" w:rsidRDefault="00016460" w:rsidP="00016460">
      <w:pPr>
        <w:pStyle w:val="afc"/>
        <w:ind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myAccount</w:t>
      </w:r>
    </w:p>
    <w:p w14:paraId="38FA0A9B" w14:textId="77777777" w:rsidR="00016460" w:rsidRPr="000C51BA" w:rsidRDefault="00016460" w:rsidP="00016460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功能描述：</w:t>
      </w:r>
      <w:r>
        <w:rPr>
          <w:rFonts w:hint="eastAsia"/>
          <w:i w:val="0"/>
          <w:color w:val="000000"/>
        </w:rPr>
        <w:t>发送请求的用户账号</w:t>
      </w:r>
    </w:p>
    <w:p w14:paraId="6B759C85" w14:textId="77777777" w:rsidR="00016460" w:rsidRPr="000C51BA" w:rsidRDefault="00016460" w:rsidP="00016460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数据定义：</w:t>
      </w:r>
      <w:r>
        <w:rPr>
          <w:rFonts w:hint="eastAsia"/>
          <w:i w:val="0"/>
          <w:color w:val="000000"/>
        </w:rPr>
        <w:t>String myAccount</w:t>
      </w:r>
    </w:p>
    <w:p w14:paraId="1A028DB5" w14:textId="77777777" w:rsidR="00016460" w:rsidRPr="000C51BA" w:rsidRDefault="00016460" w:rsidP="00016460">
      <w:pPr>
        <w:pStyle w:val="afc"/>
        <w:ind w:firstLine="420"/>
        <w:rPr>
          <w:i w:val="0"/>
          <w:color w:val="000000"/>
        </w:rPr>
      </w:pPr>
    </w:p>
    <w:p w14:paraId="6F03281A" w14:textId="77777777" w:rsidR="00016460" w:rsidRDefault="00016460" w:rsidP="00016460">
      <w:pPr>
        <w:pStyle w:val="afc"/>
        <w:ind w:firstLineChars="0"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dfAccount</w:t>
      </w:r>
    </w:p>
    <w:p w14:paraId="672654FF" w14:textId="77777777" w:rsidR="00016460" w:rsidRDefault="00016460" w:rsidP="00016460">
      <w:pPr>
        <w:pStyle w:val="afc"/>
        <w:ind w:firstLineChars="0"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功能描述：接受请求的用户的账号</w:t>
      </w:r>
    </w:p>
    <w:p w14:paraId="449795AD" w14:textId="77777777" w:rsidR="00016460" w:rsidRDefault="00016460" w:rsidP="00016460">
      <w:pPr>
        <w:pStyle w:val="afc"/>
        <w:ind w:firstLineChars="0"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数据定义：</w:t>
      </w:r>
      <w:r>
        <w:rPr>
          <w:rFonts w:hint="eastAsia"/>
          <w:i w:val="0"/>
          <w:color w:val="000000"/>
        </w:rPr>
        <w:t>String dfAccount</w:t>
      </w:r>
    </w:p>
    <w:p w14:paraId="0655DBED" w14:textId="77777777" w:rsidR="00016460" w:rsidRDefault="00016460" w:rsidP="00016460">
      <w:pPr>
        <w:pStyle w:val="afc"/>
        <w:ind w:firstLineChars="0" w:firstLine="420"/>
        <w:rPr>
          <w:i w:val="0"/>
          <w:color w:val="000000"/>
        </w:rPr>
      </w:pPr>
    </w:p>
    <w:p w14:paraId="26E2D0EA" w14:textId="77777777" w:rsidR="00016460" w:rsidRDefault="00016460" w:rsidP="00016460">
      <w:pPr>
        <w:pStyle w:val="afc"/>
        <w:ind w:firstLineChars="0"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content</w:t>
      </w:r>
    </w:p>
    <w:p w14:paraId="6675753A" w14:textId="77777777" w:rsidR="00016460" w:rsidRDefault="00016460" w:rsidP="00016460">
      <w:pPr>
        <w:pStyle w:val="afc"/>
        <w:ind w:firstLineChars="0"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功能描述：请求内容</w:t>
      </w:r>
    </w:p>
    <w:p w14:paraId="431F1234" w14:textId="77777777" w:rsidR="00016460" w:rsidRPr="000C51BA" w:rsidRDefault="00016460" w:rsidP="00016460">
      <w:pPr>
        <w:pStyle w:val="afc"/>
        <w:ind w:firstLineChars="0"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数据定义：</w:t>
      </w:r>
      <w:r>
        <w:rPr>
          <w:rFonts w:hint="eastAsia"/>
          <w:i w:val="0"/>
          <w:color w:val="000000"/>
        </w:rPr>
        <w:t>String content</w:t>
      </w:r>
    </w:p>
    <w:p w14:paraId="1A0A3075" w14:textId="77777777" w:rsidR="00016460" w:rsidRPr="000C51BA" w:rsidRDefault="00016460" w:rsidP="00016460">
      <w:pPr>
        <w:pStyle w:val="Heading3"/>
        <w:rPr>
          <w:color w:val="000000"/>
        </w:rPr>
      </w:pPr>
      <w:bookmarkStart w:id="38" w:name="_Toc480267288"/>
      <w:r w:rsidRPr="000C51BA">
        <w:rPr>
          <w:rFonts w:hint="eastAsia"/>
          <w:color w:val="000000"/>
        </w:rPr>
        <w:t>函数描述</w:t>
      </w:r>
      <w:bookmarkEnd w:id="38"/>
    </w:p>
    <w:p w14:paraId="13F1AAA2" w14:textId="24C310A0" w:rsidR="00016460" w:rsidRPr="000C51BA" w:rsidRDefault="00016460" w:rsidP="00016460">
      <w:pPr>
        <w:pStyle w:val="afc"/>
        <w:ind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标识：发送消息</w:t>
      </w:r>
      <w:r w:rsidRPr="000C51BA">
        <w:rPr>
          <w:rFonts w:hint="eastAsia"/>
          <w:i w:val="0"/>
          <w:color w:val="000000"/>
        </w:rPr>
        <w:t>模块</w:t>
      </w:r>
    </w:p>
    <w:p w14:paraId="392BD02F" w14:textId="5CF4B24F" w:rsidR="00016460" w:rsidRPr="000C51BA" w:rsidRDefault="00016460" w:rsidP="00016460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类型：</w:t>
      </w:r>
      <w:r w:rsidRPr="000C51BA">
        <w:rPr>
          <w:i w:val="0"/>
          <w:color w:val="000000"/>
        </w:rPr>
        <w:t xml:space="preserve"> </w:t>
      </w:r>
      <w:r>
        <w:rPr>
          <w:rFonts w:hint="eastAsia"/>
          <w:i w:val="0"/>
          <w:color w:val="000000"/>
        </w:rPr>
        <w:t>2</w:t>
      </w:r>
      <w:r w:rsidRPr="000C51BA">
        <w:rPr>
          <w:rFonts w:hint="eastAsia"/>
          <w:i w:val="0"/>
          <w:color w:val="000000"/>
        </w:rPr>
        <w:t>级设计中的模块</w:t>
      </w:r>
    </w:p>
    <w:p w14:paraId="60DE71EA" w14:textId="00679C93" w:rsidR="00016460" w:rsidRPr="000C51BA" w:rsidRDefault="00016460" w:rsidP="00016460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功能概述：</w:t>
      </w:r>
      <w:r>
        <w:rPr>
          <w:rFonts w:hint="eastAsia"/>
          <w:i w:val="0"/>
          <w:color w:val="000000"/>
        </w:rPr>
        <w:t>根据用户发送消息请求</w:t>
      </w:r>
      <w:r w:rsidRPr="000C51BA">
        <w:rPr>
          <w:rFonts w:hint="eastAsia"/>
          <w:i w:val="0"/>
          <w:color w:val="000000"/>
        </w:rPr>
        <w:t>，</w:t>
      </w:r>
      <w:r>
        <w:rPr>
          <w:rFonts w:hint="eastAsia"/>
          <w:i w:val="0"/>
          <w:color w:val="000000"/>
        </w:rPr>
        <w:t>传递对应的</w:t>
      </w:r>
      <w:r>
        <w:rPr>
          <w:rFonts w:hint="eastAsia"/>
          <w:i w:val="0"/>
          <w:color w:val="000000"/>
        </w:rPr>
        <w:t>type</w:t>
      </w:r>
      <w:r>
        <w:rPr>
          <w:rFonts w:hint="eastAsia"/>
          <w:i w:val="0"/>
          <w:color w:val="000000"/>
        </w:rPr>
        <w:t>、发送者账号、接收者账号、消息内容，给</w:t>
      </w:r>
      <w:r>
        <w:rPr>
          <w:rFonts w:hint="eastAsia"/>
          <w:i w:val="0"/>
          <w:color w:val="000000"/>
        </w:rPr>
        <w:t>sendMessage</w:t>
      </w:r>
      <w:r>
        <w:rPr>
          <w:rFonts w:hint="eastAsia"/>
          <w:i w:val="0"/>
          <w:color w:val="000000"/>
        </w:rPr>
        <w:t>函数，函数向服务端发送请求</w:t>
      </w:r>
      <w:r w:rsidRPr="000C51BA">
        <w:rPr>
          <w:rFonts w:hint="eastAsia"/>
          <w:i w:val="0"/>
          <w:color w:val="000000"/>
        </w:rPr>
        <w:t>。</w:t>
      </w:r>
      <w:r w:rsidR="00826BBE">
        <w:rPr>
          <w:rFonts w:hint="eastAsia"/>
          <w:i w:val="0"/>
          <w:color w:val="000000"/>
        </w:rPr>
        <w:t>服务器收到请求之后，将对应的消息发送个对应</w:t>
      </w:r>
      <w:r w:rsidR="00826BBE">
        <w:rPr>
          <w:rFonts w:hint="eastAsia"/>
          <w:i w:val="0"/>
          <w:color w:val="000000"/>
        </w:rPr>
        <w:lastRenderedPageBreak/>
        <w:t>的客户端，客户端显示消息。</w:t>
      </w:r>
      <w:r w:rsidR="00826BBE" w:rsidRPr="000C51BA">
        <w:rPr>
          <w:i w:val="0"/>
          <w:color w:val="000000"/>
        </w:rPr>
        <w:t xml:space="preserve"> </w:t>
      </w:r>
    </w:p>
    <w:p w14:paraId="50C50BDA" w14:textId="77777777" w:rsidR="00016460" w:rsidRPr="000C51BA" w:rsidRDefault="00016460" w:rsidP="00016460">
      <w:pPr>
        <w:pStyle w:val="afc"/>
        <w:ind w:firstLine="420"/>
        <w:rPr>
          <w:i w:val="0"/>
          <w:color w:val="000000"/>
        </w:rPr>
      </w:pPr>
    </w:p>
    <w:p w14:paraId="32648EFA" w14:textId="77777777" w:rsidR="00016460" w:rsidRPr="000C51BA" w:rsidRDefault="00016460" w:rsidP="00016460">
      <w:pPr>
        <w:pStyle w:val="Heading4"/>
        <w:rPr>
          <w:color w:val="000000"/>
        </w:rPr>
      </w:pPr>
      <w:r w:rsidRPr="000C51BA">
        <w:rPr>
          <w:rFonts w:hint="eastAsia"/>
          <w:color w:val="000000"/>
        </w:rPr>
        <w:t>函数</w:t>
      </w:r>
      <w:r w:rsidRPr="000C51BA">
        <w:rPr>
          <w:color w:val="000000"/>
        </w:rPr>
        <w:t>1</w:t>
      </w:r>
    </w:p>
    <w:p w14:paraId="56CDCC0F" w14:textId="77777777" w:rsidR="00016460" w:rsidRPr="000C51BA" w:rsidRDefault="00016460" w:rsidP="00016460">
      <w:pPr>
        <w:pStyle w:val="afc"/>
        <w:ind w:firstLine="420"/>
        <w:rPr>
          <w:i w:val="0"/>
          <w:color w:val="000000"/>
        </w:rPr>
      </w:pPr>
      <w:r w:rsidRPr="000C51BA">
        <w:rPr>
          <w:i w:val="0"/>
          <w:color w:val="000000"/>
        </w:rPr>
        <w:t xml:space="preserve">  Function: </w:t>
      </w:r>
      <w:r>
        <w:rPr>
          <w:rFonts w:hint="eastAsia"/>
          <w:i w:val="0"/>
          <w:color w:val="000000"/>
        </w:rPr>
        <w:t>sendMessage</w:t>
      </w:r>
    </w:p>
    <w:p w14:paraId="301A40FA" w14:textId="77777777" w:rsidR="00016460" w:rsidRPr="000C51BA" w:rsidRDefault="00016460" w:rsidP="00016460">
      <w:pPr>
        <w:pStyle w:val="afc"/>
        <w:ind w:firstLine="420"/>
        <w:rPr>
          <w:i w:val="0"/>
          <w:color w:val="000000"/>
        </w:rPr>
      </w:pPr>
      <w:r w:rsidRPr="000C51BA">
        <w:rPr>
          <w:i w:val="0"/>
          <w:color w:val="000000"/>
        </w:rPr>
        <w:t xml:space="preserve">  Description: </w:t>
      </w:r>
      <w:r w:rsidRPr="000C51BA">
        <w:rPr>
          <w:rFonts w:hint="eastAsia"/>
          <w:i w:val="0"/>
          <w:color w:val="000000"/>
        </w:rPr>
        <w:t>根据参数</w:t>
      </w:r>
      <w:r>
        <w:rPr>
          <w:rFonts w:hint="eastAsia"/>
          <w:i w:val="0"/>
          <w:color w:val="000000"/>
        </w:rPr>
        <w:t>type</w:t>
      </w:r>
      <w:r w:rsidRPr="000C51BA">
        <w:rPr>
          <w:rFonts w:hint="eastAsia"/>
          <w:i w:val="0"/>
          <w:color w:val="000000"/>
        </w:rPr>
        <w:t>、</w:t>
      </w:r>
      <w:r>
        <w:rPr>
          <w:rFonts w:hint="eastAsia"/>
          <w:i w:val="0"/>
          <w:color w:val="000000"/>
        </w:rPr>
        <w:t>myAccount</w:t>
      </w:r>
      <w:r>
        <w:rPr>
          <w:rFonts w:hint="eastAsia"/>
          <w:i w:val="0"/>
          <w:color w:val="000000"/>
        </w:rPr>
        <w:t>、</w:t>
      </w:r>
      <w:r>
        <w:rPr>
          <w:rFonts w:hint="eastAsia"/>
          <w:i w:val="0"/>
          <w:color w:val="000000"/>
        </w:rPr>
        <w:t>dfAccount</w:t>
      </w:r>
      <w:r>
        <w:rPr>
          <w:rFonts w:hint="eastAsia"/>
          <w:i w:val="0"/>
          <w:color w:val="000000"/>
        </w:rPr>
        <w:t>进行好友管理请求</w:t>
      </w:r>
    </w:p>
    <w:p w14:paraId="7A3B9560" w14:textId="77777777" w:rsidR="00016460" w:rsidRPr="00016460" w:rsidRDefault="00016460" w:rsidP="00016460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 xml:space="preserve">  </w:t>
      </w:r>
      <w:r w:rsidRPr="000C51BA">
        <w:rPr>
          <w:i w:val="0"/>
          <w:color w:val="000000"/>
        </w:rPr>
        <w:t xml:space="preserve">Input: </w:t>
      </w:r>
      <w:r>
        <w:rPr>
          <w:rFonts w:hint="eastAsia"/>
          <w:i w:val="0"/>
          <w:color w:val="000000"/>
        </w:rPr>
        <w:t>type</w:t>
      </w:r>
      <w:r>
        <w:rPr>
          <w:rFonts w:hint="eastAsia"/>
          <w:i w:val="0"/>
          <w:color w:val="000000"/>
        </w:rPr>
        <w:t>、</w:t>
      </w:r>
      <w:r>
        <w:rPr>
          <w:rFonts w:hint="eastAsia"/>
          <w:i w:val="0"/>
          <w:color w:val="000000"/>
        </w:rPr>
        <w:t>myAccount</w:t>
      </w:r>
      <w:r>
        <w:rPr>
          <w:rFonts w:hint="eastAsia"/>
          <w:i w:val="0"/>
          <w:color w:val="000000"/>
        </w:rPr>
        <w:t>、</w:t>
      </w:r>
      <w:r>
        <w:rPr>
          <w:rFonts w:hint="eastAsia"/>
          <w:i w:val="0"/>
          <w:color w:val="000000"/>
        </w:rPr>
        <w:t>dfAccount</w:t>
      </w:r>
    </w:p>
    <w:p w14:paraId="3396F178" w14:textId="3FE2688B" w:rsidR="00981413" w:rsidRDefault="00016460" w:rsidP="00A069F9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 xml:space="preserve">  </w:t>
      </w:r>
      <w:r w:rsidRPr="000C51BA">
        <w:rPr>
          <w:i w:val="0"/>
          <w:color w:val="000000"/>
        </w:rPr>
        <w:t xml:space="preserve">Return: </w:t>
      </w:r>
    </w:p>
    <w:p w14:paraId="6BD18252" w14:textId="77777777" w:rsidR="00A069F9" w:rsidRPr="00A069F9" w:rsidRDefault="00A069F9" w:rsidP="00A069F9">
      <w:pPr>
        <w:pStyle w:val="afc"/>
        <w:ind w:firstLine="420"/>
        <w:rPr>
          <w:i w:val="0"/>
          <w:color w:val="000000"/>
        </w:rPr>
      </w:pPr>
    </w:p>
    <w:p w14:paraId="40BA47AF" w14:textId="77777777" w:rsidR="00981413" w:rsidRDefault="00981413" w:rsidP="00046303">
      <w:pPr>
        <w:pStyle w:val="Heading2"/>
        <w:rPr>
          <w:color w:val="000000"/>
        </w:rPr>
      </w:pPr>
      <w:bookmarkStart w:id="39" w:name="_Toc480267289"/>
      <w:r w:rsidRPr="000C51BA">
        <w:rPr>
          <w:rFonts w:hint="eastAsia"/>
          <w:color w:val="000000"/>
        </w:rPr>
        <w:t>群聊管理模块详细设计</w:t>
      </w:r>
      <w:bookmarkEnd w:id="39"/>
    </w:p>
    <w:p w14:paraId="1A288507" w14:textId="77777777" w:rsidR="00826BBE" w:rsidRPr="000C51BA" w:rsidRDefault="00826BBE" w:rsidP="00826BBE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MessageType</w:t>
      </w:r>
    </w:p>
    <w:p w14:paraId="1F8414D8" w14:textId="77777777" w:rsidR="00826BBE" w:rsidRPr="000C51BA" w:rsidRDefault="00826BBE" w:rsidP="00826BBE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数据结构描述：描述客户端与服务器端发送请求消息的类型，根据不同的类型做相应的处理</w:t>
      </w:r>
    </w:p>
    <w:p w14:paraId="292057E5" w14:textId="77777777" w:rsidR="00826BBE" w:rsidRDefault="00826BBE" w:rsidP="00826BBE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数据结构定义：</w:t>
      </w:r>
    </w:p>
    <w:p w14:paraId="5EF6E2D6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i w:val="0"/>
          <w:color w:val="000000"/>
        </w:rPr>
        <w:t>public class MessageType {</w:t>
      </w:r>
    </w:p>
    <w:p w14:paraId="40692367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SUCCESS = "1";//</w:t>
      </w:r>
      <w:r w:rsidRPr="00D75A63">
        <w:rPr>
          <w:rFonts w:hint="eastAsia"/>
          <w:i w:val="0"/>
          <w:color w:val="000000"/>
        </w:rPr>
        <w:t>表明是否成功</w:t>
      </w:r>
    </w:p>
    <w:p w14:paraId="1C800355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FAIL = "2";//</w:t>
      </w:r>
      <w:r w:rsidRPr="00D75A63">
        <w:rPr>
          <w:rFonts w:hint="eastAsia"/>
          <w:i w:val="0"/>
          <w:color w:val="000000"/>
        </w:rPr>
        <w:t>表明失败</w:t>
      </w:r>
    </w:p>
    <w:p w14:paraId="760C9058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COM_MES = "3";//</w:t>
      </w:r>
      <w:r w:rsidRPr="00D75A63">
        <w:rPr>
          <w:rFonts w:hint="eastAsia"/>
          <w:i w:val="0"/>
          <w:color w:val="000000"/>
        </w:rPr>
        <w:t>普通信息包</w:t>
      </w:r>
    </w:p>
    <w:p w14:paraId="5B0A7036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GET_ONLINE_FRIENDS = "4";//</w:t>
      </w:r>
      <w:r w:rsidRPr="00D75A63">
        <w:rPr>
          <w:rFonts w:hint="eastAsia"/>
          <w:i w:val="0"/>
          <w:color w:val="000000"/>
        </w:rPr>
        <w:t>要求在线好友的包</w:t>
      </w:r>
    </w:p>
    <w:p w14:paraId="3A7FA55A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RET_ONLINE_FRIENDS = "5";//</w:t>
      </w:r>
      <w:r w:rsidRPr="00D75A63">
        <w:rPr>
          <w:rFonts w:hint="eastAsia"/>
          <w:i w:val="0"/>
          <w:color w:val="000000"/>
        </w:rPr>
        <w:t>返回在线好友的包</w:t>
      </w:r>
    </w:p>
    <w:p w14:paraId="4DF75073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LOGIN = "7";//</w:t>
      </w:r>
      <w:r w:rsidRPr="00D75A63">
        <w:rPr>
          <w:rFonts w:hint="eastAsia"/>
          <w:i w:val="0"/>
          <w:color w:val="000000"/>
        </w:rPr>
        <w:t>请求验证登陆</w:t>
      </w:r>
    </w:p>
    <w:p w14:paraId="23D6350E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ADD_BUDDY = "8";//</w:t>
      </w:r>
      <w:r w:rsidRPr="00D75A63">
        <w:rPr>
          <w:rFonts w:hint="eastAsia"/>
          <w:i w:val="0"/>
          <w:color w:val="000000"/>
        </w:rPr>
        <w:t>添加好友</w:t>
      </w:r>
    </w:p>
    <w:p w14:paraId="6BBE156D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DEL_BUDDY = "9";//</w:t>
      </w:r>
      <w:r w:rsidRPr="00D75A63">
        <w:rPr>
          <w:rFonts w:hint="eastAsia"/>
          <w:i w:val="0"/>
          <w:color w:val="000000"/>
        </w:rPr>
        <w:t>删除好友</w:t>
      </w:r>
    </w:p>
    <w:p w14:paraId="7648F167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GROUP_MES = "10";//</w:t>
      </w:r>
      <w:r w:rsidRPr="00D75A63">
        <w:rPr>
          <w:rFonts w:hint="eastAsia"/>
          <w:i w:val="0"/>
          <w:color w:val="000000"/>
        </w:rPr>
        <w:t>群消息</w:t>
      </w:r>
    </w:p>
    <w:p w14:paraId="6761F187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FAIL_NO_USER = "11"; //</w:t>
      </w:r>
      <w:r w:rsidRPr="00D75A63">
        <w:rPr>
          <w:rFonts w:hint="eastAsia"/>
          <w:i w:val="0"/>
          <w:color w:val="000000"/>
        </w:rPr>
        <w:t>登录失败，用户不存在</w:t>
      </w:r>
    </w:p>
    <w:p w14:paraId="337BC4A6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REGISTER_USER_EXIST = "12"; //</w:t>
      </w:r>
      <w:r w:rsidRPr="00D75A63">
        <w:rPr>
          <w:rFonts w:hint="eastAsia"/>
          <w:i w:val="0"/>
          <w:color w:val="000000"/>
        </w:rPr>
        <w:t>注册失败，用户已存在</w:t>
      </w:r>
    </w:p>
    <w:p w14:paraId="2E33F0C5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GET_USER_INFO = "13"; //</w:t>
      </w:r>
      <w:r w:rsidRPr="00D75A63">
        <w:rPr>
          <w:rFonts w:hint="eastAsia"/>
          <w:i w:val="0"/>
          <w:color w:val="000000"/>
        </w:rPr>
        <w:t>获取用户信息</w:t>
      </w:r>
    </w:p>
    <w:p w14:paraId="19A86E97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REGISTER = "14"; //</w:t>
      </w:r>
      <w:r w:rsidRPr="00D75A63">
        <w:rPr>
          <w:rFonts w:hint="eastAsia"/>
          <w:i w:val="0"/>
          <w:color w:val="000000"/>
        </w:rPr>
        <w:t>请求注册</w:t>
      </w:r>
    </w:p>
    <w:p w14:paraId="6DA75318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GET_GROUP_MEMBER = "15";//</w:t>
      </w:r>
      <w:r w:rsidRPr="00D75A63">
        <w:rPr>
          <w:rFonts w:hint="eastAsia"/>
          <w:i w:val="0"/>
          <w:color w:val="000000"/>
        </w:rPr>
        <w:t>获取群成员信息</w:t>
      </w:r>
    </w:p>
    <w:p w14:paraId="472BC16B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ADD_GROUP = "16";////</w:t>
      </w:r>
      <w:r w:rsidRPr="00D75A63">
        <w:rPr>
          <w:rFonts w:hint="eastAsia"/>
          <w:i w:val="0"/>
          <w:color w:val="000000"/>
        </w:rPr>
        <w:t>请求添加群</w:t>
      </w:r>
    </w:p>
    <w:p w14:paraId="74A80FE4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DEL_GROUP = "17";////</w:t>
      </w:r>
      <w:r w:rsidRPr="00D75A63">
        <w:rPr>
          <w:rFonts w:hint="eastAsia"/>
          <w:i w:val="0"/>
          <w:color w:val="000000"/>
        </w:rPr>
        <w:t>请求退出群</w:t>
      </w:r>
    </w:p>
    <w:p w14:paraId="6E769EDA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rFonts w:hint="eastAsia"/>
          <w:i w:val="0"/>
          <w:color w:val="000000"/>
        </w:rPr>
        <w:t xml:space="preserve">    public static final String LOGOUT = "18";////</w:t>
      </w:r>
      <w:r w:rsidRPr="00D75A63">
        <w:rPr>
          <w:rFonts w:hint="eastAsia"/>
          <w:i w:val="0"/>
          <w:color w:val="000000"/>
        </w:rPr>
        <w:t>请求登出</w:t>
      </w:r>
    </w:p>
    <w:p w14:paraId="57B9094E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i w:val="0"/>
          <w:color w:val="000000"/>
        </w:rPr>
        <w:t>}</w:t>
      </w:r>
    </w:p>
    <w:p w14:paraId="4584408C" w14:textId="77777777" w:rsidR="00A069F9" w:rsidRDefault="00A069F9" w:rsidP="00A069F9">
      <w:pPr>
        <w:pStyle w:val="afc"/>
        <w:ind w:firstLineChars="0" w:firstLine="0"/>
        <w:rPr>
          <w:rFonts w:ascii="Monaco" w:hAnsi="Monaco" w:cs="Courier New"/>
          <w:color w:val="000000"/>
          <w:sz w:val="23"/>
          <w:szCs w:val="23"/>
        </w:rPr>
      </w:pPr>
    </w:p>
    <w:p w14:paraId="49E4B6DD" w14:textId="77777777" w:rsidR="00826BBE" w:rsidRPr="000C51BA" w:rsidRDefault="00826BBE" w:rsidP="00A069F9">
      <w:pPr>
        <w:pStyle w:val="afc"/>
        <w:ind w:firstLineChars="0"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lastRenderedPageBreak/>
        <w:t>数据项描述：</w:t>
      </w:r>
    </w:p>
    <w:tbl>
      <w:tblPr>
        <w:tblW w:w="5000" w:type="pct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992"/>
        <w:gridCol w:w="2992"/>
        <w:gridCol w:w="2990"/>
      </w:tblGrid>
      <w:tr w:rsidR="00826BBE" w:rsidRPr="000C51BA" w14:paraId="3FC2A8A4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64809AF" w14:textId="77777777" w:rsidR="00826BBE" w:rsidRPr="000C51BA" w:rsidRDefault="00826BBE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数据类型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870C3" w14:textId="77777777" w:rsidR="00826BBE" w:rsidRPr="000C51BA" w:rsidRDefault="00826BBE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数据项定义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CFAE225" w14:textId="77777777" w:rsidR="00826BBE" w:rsidRPr="000C51BA" w:rsidRDefault="00826BBE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数据项描述</w:t>
            </w:r>
          </w:p>
        </w:tc>
      </w:tr>
      <w:tr w:rsidR="00826BBE" w:rsidRPr="000C51BA" w14:paraId="0A70E45F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9CC7784" w14:textId="77777777" w:rsidR="00826BBE" w:rsidRPr="000C51BA" w:rsidRDefault="00826BBE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1D7ED" w14:textId="77777777" w:rsidR="00826BBE" w:rsidRPr="000C51BA" w:rsidRDefault="00826BBE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SUCCESS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B9551D3" w14:textId="77777777" w:rsidR="00826BBE" w:rsidRPr="000C51BA" w:rsidRDefault="00826BBE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表明是否成功</w:t>
            </w:r>
          </w:p>
        </w:tc>
      </w:tr>
      <w:tr w:rsidR="00826BBE" w:rsidRPr="000C51BA" w14:paraId="6E28BE07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7F5C663" w14:textId="77777777" w:rsidR="00826BBE" w:rsidRPr="000C51BA" w:rsidRDefault="00826BBE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88E72" w14:textId="77777777" w:rsidR="00826BBE" w:rsidRPr="000C51BA" w:rsidRDefault="00826BBE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FAIL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B0D7406" w14:textId="77777777" w:rsidR="00826BBE" w:rsidRPr="000C51BA" w:rsidRDefault="00826BBE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表明失败</w:t>
            </w:r>
          </w:p>
        </w:tc>
      </w:tr>
      <w:tr w:rsidR="00826BBE" w:rsidRPr="000C51BA" w14:paraId="4C505B97" w14:textId="77777777" w:rsidTr="00D75A63">
        <w:trPr>
          <w:trHeight w:val="261"/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C0F070F" w14:textId="77777777" w:rsidR="00826BBE" w:rsidRPr="000C51BA" w:rsidRDefault="00826BBE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E8F4F" w14:textId="77777777" w:rsidR="00826BBE" w:rsidRPr="000C51BA" w:rsidRDefault="00826BBE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GET_ONLINE_FRIENDS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31CA0C5" w14:textId="77777777" w:rsidR="00826BBE" w:rsidRPr="000C51BA" w:rsidRDefault="00826BBE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要求在线好友的包</w:t>
            </w:r>
          </w:p>
        </w:tc>
      </w:tr>
      <w:tr w:rsidR="00826BBE" w:rsidRPr="000C51BA" w14:paraId="51FD0839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1D68845" w14:textId="77777777" w:rsidR="00826BBE" w:rsidRPr="000C51BA" w:rsidRDefault="00826BBE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6A5CB" w14:textId="77777777" w:rsidR="00826BBE" w:rsidRPr="000C51BA" w:rsidRDefault="00826BBE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RET_ONLINE_FRIENDS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18337B5" w14:textId="77777777" w:rsidR="00826BBE" w:rsidRPr="000C51BA" w:rsidRDefault="00826BBE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返回在线好友的包</w:t>
            </w:r>
          </w:p>
        </w:tc>
      </w:tr>
      <w:tr w:rsidR="00826BBE" w:rsidRPr="000C51BA" w14:paraId="4129E1AC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3315B14" w14:textId="77777777" w:rsidR="00826BBE" w:rsidRPr="000C51BA" w:rsidRDefault="00826BBE" w:rsidP="00D75A63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00F71" w14:textId="77777777" w:rsidR="00826BBE" w:rsidRPr="000C51BA" w:rsidRDefault="00826BBE" w:rsidP="00D75A63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LOGIN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6DD4196" w14:textId="77777777" w:rsidR="00826BBE" w:rsidRPr="000C51BA" w:rsidRDefault="00826BBE" w:rsidP="00D75A63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请求验证登陆</w:t>
            </w:r>
          </w:p>
        </w:tc>
      </w:tr>
      <w:tr w:rsidR="00826BBE" w:rsidRPr="000C51BA" w14:paraId="177BB3FA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EC35694" w14:textId="77777777" w:rsidR="00826BBE" w:rsidRPr="000C51BA" w:rsidRDefault="00826BBE" w:rsidP="00D75A63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D5677" w14:textId="77777777" w:rsidR="00826BBE" w:rsidRPr="000C51BA" w:rsidRDefault="00826BBE" w:rsidP="00D75A63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COM_MES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44ADFE3" w14:textId="77777777" w:rsidR="00826BBE" w:rsidRPr="000C51BA" w:rsidRDefault="00826BBE" w:rsidP="00D75A63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普通信息包</w:t>
            </w:r>
          </w:p>
        </w:tc>
      </w:tr>
      <w:tr w:rsidR="00826BBE" w:rsidRPr="000C51BA" w14:paraId="1AC0A723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FB42D3F" w14:textId="77777777" w:rsidR="00826BBE" w:rsidRPr="000C51BA" w:rsidRDefault="00826BBE" w:rsidP="00D75A63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8C944" w14:textId="77777777" w:rsidR="00826BBE" w:rsidRPr="000C51BA" w:rsidRDefault="00826BBE" w:rsidP="00D75A63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ADD_BUDDY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38E0774" w14:textId="77777777" w:rsidR="00826BBE" w:rsidRPr="000C51BA" w:rsidRDefault="00826BBE" w:rsidP="00D75A63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添加好友</w:t>
            </w:r>
          </w:p>
        </w:tc>
      </w:tr>
      <w:tr w:rsidR="00826BBE" w:rsidRPr="000C51BA" w14:paraId="6BA032DD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BD8B3D1" w14:textId="77777777" w:rsidR="00826BBE" w:rsidRPr="000C51BA" w:rsidRDefault="00826BBE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74B6A" w14:textId="77777777" w:rsidR="00826BBE" w:rsidRPr="000C51BA" w:rsidRDefault="00826BBE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DEL_BUDDY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2951054" w14:textId="77777777" w:rsidR="00826BBE" w:rsidRPr="000C51BA" w:rsidRDefault="00826BBE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删除好友</w:t>
            </w:r>
          </w:p>
        </w:tc>
      </w:tr>
      <w:tr w:rsidR="00826BBE" w:rsidRPr="000C51BA" w14:paraId="6C65BB39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BCC4C01" w14:textId="77777777" w:rsidR="00826BBE" w:rsidRPr="000C51BA" w:rsidRDefault="00826BBE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CCF27" w14:textId="77777777" w:rsidR="00826BBE" w:rsidRPr="000C51BA" w:rsidRDefault="00826BBE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GROUP_MES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FF3F0B3" w14:textId="77777777" w:rsidR="00826BBE" w:rsidRPr="000C51BA" w:rsidRDefault="00826BBE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群消息</w:t>
            </w:r>
          </w:p>
        </w:tc>
      </w:tr>
      <w:tr w:rsidR="00826BBE" w:rsidRPr="000C51BA" w14:paraId="44479F27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5CC5C64" w14:textId="77777777" w:rsidR="00826BBE" w:rsidRPr="000C51BA" w:rsidRDefault="00826BBE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12458" w14:textId="77777777" w:rsidR="00826BBE" w:rsidRPr="000C51BA" w:rsidRDefault="00826BBE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FAIL_NO_USER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2DC30C4" w14:textId="77777777" w:rsidR="00826BBE" w:rsidRPr="000C51BA" w:rsidRDefault="00826BBE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登录失败，用户不存在</w:t>
            </w:r>
          </w:p>
        </w:tc>
      </w:tr>
      <w:tr w:rsidR="00826BBE" w:rsidRPr="000C51BA" w14:paraId="77C9B0F8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AB16DBE" w14:textId="77777777" w:rsidR="00826BBE" w:rsidRPr="000C51BA" w:rsidRDefault="00826BBE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BCBF1" w14:textId="77777777" w:rsidR="00826BBE" w:rsidRPr="000C51BA" w:rsidRDefault="00826BBE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REGISTER_USER_EXIST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C5BC60D" w14:textId="77777777" w:rsidR="00826BBE" w:rsidRPr="000C51BA" w:rsidRDefault="00826BBE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注册失败，用户已存在</w:t>
            </w:r>
          </w:p>
        </w:tc>
      </w:tr>
      <w:tr w:rsidR="00826BBE" w:rsidRPr="000C51BA" w14:paraId="3C36B2D0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F97088B" w14:textId="77777777" w:rsidR="00826BBE" w:rsidRPr="000C51BA" w:rsidRDefault="00826BBE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F6615" w14:textId="77777777" w:rsidR="00826BBE" w:rsidRPr="000C51BA" w:rsidRDefault="00826BBE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GET_USER_INFO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56C0634" w14:textId="77777777" w:rsidR="00826BBE" w:rsidRPr="000C51BA" w:rsidRDefault="00826BBE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获取用户信息</w:t>
            </w:r>
          </w:p>
        </w:tc>
      </w:tr>
      <w:tr w:rsidR="00826BBE" w:rsidRPr="000C51BA" w14:paraId="0D193354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97698B3" w14:textId="77777777" w:rsidR="00826BBE" w:rsidRPr="000C51BA" w:rsidRDefault="00826BBE" w:rsidP="00D75A63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CDB46" w14:textId="77777777" w:rsidR="00826BBE" w:rsidRPr="000C51BA" w:rsidRDefault="00826BBE" w:rsidP="00D75A63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REGISTER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F04FAE0" w14:textId="77777777" w:rsidR="00826BBE" w:rsidRPr="000C51BA" w:rsidRDefault="00826BBE" w:rsidP="00D75A63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请求注册</w:t>
            </w:r>
          </w:p>
        </w:tc>
      </w:tr>
      <w:tr w:rsidR="00826BBE" w:rsidRPr="000C51BA" w14:paraId="79015CE4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AD2C9BA" w14:textId="77777777" w:rsidR="00826BBE" w:rsidRPr="000C51BA" w:rsidRDefault="00826BBE" w:rsidP="00D75A63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19E7E" w14:textId="77777777" w:rsidR="00826BBE" w:rsidRPr="000C51BA" w:rsidRDefault="00826BBE" w:rsidP="00D75A63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GET_GROUP_MEMBER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47A0AE9" w14:textId="77777777" w:rsidR="00826BBE" w:rsidRPr="000C51BA" w:rsidRDefault="00826BBE" w:rsidP="00D75A63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获取群成员信息</w:t>
            </w:r>
          </w:p>
        </w:tc>
      </w:tr>
      <w:tr w:rsidR="00826BBE" w:rsidRPr="000C51BA" w14:paraId="3456027C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4558546" w14:textId="77777777" w:rsidR="00826BBE" w:rsidRPr="000C51BA" w:rsidRDefault="00826BBE" w:rsidP="00D75A63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69E61" w14:textId="77777777" w:rsidR="00826BBE" w:rsidRPr="000C51BA" w:rsidRDefault="00826BBE" w:rsidP="00D75A63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ADD_GROUP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D56C1CF" w14:textId="77777777" w:rsidR="00826BBE" w:rsidRPr="000C51BA" w:rsidRDefault="00826BBE" w:rsidP="00D75A63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rFonts w:hint="eastAsia"/>
                <w:color w:val="000000"/>
              </w:rPr>
              <w:t>请求加群</w:t>
            </w:r>
          </w:p>
        </w:tc>
      </w:tr>
      <w:tr w:rsidR="00826BBE" w:rsidRPr="000C51BA" w14:paraId="2683C2CD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2AA1241" w14:textId="77777777" w:rsidR="00826BBE" w:rsidRPr="000C51BA" w:rsidRDefault="00826BBE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B4532" w14:textId="77777777" w:rsidR="00826BBE" w:rsidRPr="000C51BA" w:rsidRDefault="00826BBE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DEL_GROUP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6EA5320" w14:textId="77777777" w:rsidR="00826BBE" w:rsidRPr="000C51BA" w:rsidRDefault="00826BBE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请求退出群</w:t>
            </w:r>
          </w:p>
        </w:tc>
      </w:tr>
      <w:tr w:rsidR="00826BBE" w:rsidRPr="000C51BA" w14:paraId="34859640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7D4F396" w14:textId="77777777" w:rsidR="00826BBE" w:rsidRPr="000C51BA" w:rsidRDefault="00826BBE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1956A" w14:textId="77777777" w:rsidR="00826BBE" w:rsidRPr="000C51BA" w:rsidRDefault="00826BBE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LOGOUT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F1DC7C4" w14:textId="77777777" w:rsidR="00826BBE" w:rsidRPr="000C51BA" w:rsidRDefault="00826BBE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请求登出</w:t>
            </w:r>
          </w:p>
        </w:tc>
      </w:tr>
    </w:tbl>
    <w:p w14:paraId="03E1EC65" w14:textId="77777777" w:rsidR="00826BBE" w:rsidRDefault="00826BBE" w:rsidP="00826BBE">
      <w:pPr>
        <w:pStyle w:val="afc"/>
        <w:ind w:firstLine="420"/>
        <w:rPr>
          <w:i w:val="0"/>
          <w:color w:val="000000"/>
        </w:rPr>
      </w:pPr>
    </w:p>
    <w:p w14:paraId="0D369BB0" w14:textId="77777777" w:rsidR="00826BBE" w:rsidRPr="000C51BA" w:rsidRDefault="00826BBE" w:rsidP="00826BBE">
      <w:pPr>
        <w:pStyle w:val="afc"/>
        <w:ind w:firstLineChars="0" w:firstLine="0"/>
        <w:rPr>
          <w:i w:val="0"/>
          <w:color w:val="000000"/>
        </w:rPr>
      </w:pPr>
      <w:r>
        <w:rPr>
          <w:rFonts w:hint="eastAsia"/>
          <w:i w:val="0"/>
          <w:color w:val="000000"/>
        </w:rPr>
        <w:t xml:space="preserve">       Message</w:t>
      </w:r>
    </w:p>
    <w:p w14:paraId="02FF5CDF" w14:textId="77777777" w:rsidR="00826BBE" w:rsidRPr="000C51BA" w:rsidRDefault="00826BBE" w:rsidP="00826BBE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数据结构描述：</w:t>
      </w:r>
      <w:r>
        <w:rPr>
          <w:rFonts w:hint="eastAsia"/>
          <w:i w:val="0"/>
          <w:color w:val="000000"/>
        </w:rPr>
        <w:t>客户端与服务端发送消息的类</w:t>
      </w:r>
    </w:p>
    <w:p w14:paraId="13681EFC" w14:textId="40C6FFE2" w:rsidR="00D75A63" w:rsidRDefault="00826BBE" w:rsidP="00A069F9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数据结构定义：</w:t>
      </w:r>
    </w:p>
    <w:p w14:paraId="1D9B414E" w14:textId="2F0A14FA" w:rsidR="00D75A63" w:rsidRPr="00D75A63" w:rsidRDefault="00D75A63" w:rsidP="00A069F9">
      <w:pPr>
        <w:pStyle w:val="afc"/>
        <w:ind w:firstLine="420"/>
        <w:rPr>
          <w:i w:val="0"/>
          <w:color w:val="000000"/>
        </w:rPr>
      </w:pPr>
      <w:r w:rsidRPr="00D75A63">
        <w:rPr>
          <w:i w:val="0"/>
          <w:color w:val="000000"/>
        </w:rPr>
        <w:t>public class WChatMessage implements Serializable {</w:t>
      </w:r>
    </w:p>
    <w:p w14:paraId="6FB9906E" w14:textId="459638B3" w:rsidR="00D75A63" w:rsidRPr="00D75A63" w:rsidRDefault="00D75A63" w:rsidP="00A069F9">
      <w:pPr>
        <w:pStyle w:val="afc"/>
        <w:ind w:firstLine="420"/>
        <w:rPr>
          <w:i w:val="0"/>
          <w:color w:val="000000"/>
        </w:rPr>
      </w:pPr>
      <w:r w:rsidRPr="00D75A63">
        <w:rPr>
          <w:i w:val="0"/>
          <w:color w:val="000000"/>
        </w:rPr>
        <w:t xml:space="preserve">    private static final long serialVersionUID = 2L</w:t>
      </w:r>
      <w:r w:rsidR="00A069F9">
        <w:rPr>
          <w:i w:val="0"/>
          <w:color w:val="000000"/>
        </w:rPr>
        <w:t>;</w:t>
      </w:r>
    </w:p>
    <w:p w14:paraId="3CE6B35D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i w:val="0"/>
          <w:color w:val="000000"/>
        </w:rPr>
        <w:t xml:space="preserve">    private String type;</w:t>
      </w:r>
    </w:p>
    <w:p w14:paraId="797BC3BC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i w:val="0"/>
          <w:color w:val="000000"/>
        </w:rPr>
        <w:t xml:space="preserve">    private String sender;</w:t>
      </w:r>
    </w:p>
    <w:p w14:paraId="1C10F20B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i w:val="0"/>
          <w:color w:val="000000"/>
        </w:rPr>
        <w:t xml:space="preserve">    private String receiver;</w:t>
      </w:r>
    </w:p>
    <w:p w14:paraId="51225574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i w:val="0"/>
          <w:color w:val="000000"/>
        </w:rPr>
        <w:t xml:space="preserve">    private String content;</w:t>
      </w:r>
    </w:p>
    <w:p w14:paraId="2D352B98" w14:textId="77777777" w:rsidR="00D75A63" w:rsidRPr="00D75A63" w:rsidRDefault="00D75A63" w:rsidP="00D75A63">
      <w:pPr>
        <w:pStyle w:val="afc"/>
        <w:ind w:firstLine="420"/>
        <w:rPr>
          <w:i w:val="0"/>
          <w:color w:val="000000"/>
        </w:rPr>
      </w:pPr>
      <w:r w:rsidRPr="00D75A63">
        <w:rPr>
          <w:i w:val="0"/>
          <w:color w:val="000000"/>
        </w:rPr>
        <w:t xml:space="preserve">    private String sendTime;</w:t>
      </w:r>
    </w:p>
    <w:p w14:paraId="60DCFC0A" w14:textId="30D399FB" w:rsidR="00D75A63" w:rsidRDefault="00D75A63" w:rsidP="00A069F9">
      <w:pPr>
        <w:pStyle w:val="afc"/>
        <w:ind w:firstLine="420"/>
        <w:rPr>
          <w:i w:val="0"/>
          <w:color w:val="000000"/>
        </w:rPr>
      </w:pPr>
      <w:r w:rsidRPr="00D75A63">
        <w:rPr>
          <w:i w:val="0"/>
          <w:color w:val="000000"/>
        </w:rPr>
        <w:t>}</w:t>
      </w:r>
    </w:p>
    <w:p w14:paraId="2D5368CE" w14:textId="77777777" w:rsidR="00A069F9" w:rsidRPr="00D75A63" w:rsidRDefault="00A069F9" w:rsidP="00A069F9">
      <w:pPr>
        <w:pStyle w:val="afc"/>
        <w:ind w:firstLine="420"/>
        <w:rPr>
          <w:i w:val="0"/>
          <w:color w:val="000000"/>
        </w:rPr>
      </w:pPr>
    </w:p>
    <w:p w14:paraId="7050676A" w14:textId="77777777" w:rsidR="00826BBE" w:rsidRPr="000C51BA" w:rsidRDefault="00826BBE" w:rsidP="00826BBE">
      <w:pPr>
        <w:pStyle w:val="afc"/>
        <w:ind w:firstLineChars="0" w:firstLine="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数据项描述：</w:t>
      </w:r>
    </w:p>
    <w:tbl>
      <w:tblPr>
        <w:tblW w:w="5000" w:type="pct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992"/>
        <w:gridCol w:w="2992"/>
        <w:gridCol w:w="2990"/>
      </w:tblGrid>
      <w:tr w:rsidR="00826BBE" w:rsidRPr="000C51BA" w14:paraId="53F85524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79C4012" w14:textId="77777777" w:rsidR="00826BBE" w:rsidRPr="000C51BA" w:rsidRDefault="00826BBE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数据类型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2E867" w14:textId="77777777" w:rsidR="00826BBE" w:rsidRPr="000C51BA" w:rsidRDefault="00826BBE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数据项定义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7AA868B" w14:textId="77777777" w:rsidR="00826BBE" w:rsidRPr="000C51BA" w:rsidRDefault="00826BBE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数据项描述</w:t>
            </w:r>
          </w:p>
        </w:tc>
      </w:tr>
      <w:tr w:rsidR="00826BBE" w:rsidRPr="000C51BA" w14:paraId="64B0675B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8E72D53" w14:textId="77777777" w:rsidR="00826BBE" w:rsidRPr="000C51BA" w:rsidRDefault="00826BBE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2D4E4" w14:textId="77777777" w:rsidR="00826BBE" w:rsidRPr="000C51BA" w:rsidRDefault="00826BBE" w:rsidP="00D75A63">
            <w:pPr>
              <w:pStyle w:val="ab"/>
              <w:rPr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t</w:t>
            </w:r>
            <w:r>
              <w:rPr>
                <w:b w:val="0"/>
                <w:color w:val="000000"/>
              </w:rPr>
              <w:t>ype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86E25E3" w14:textId="77777777" w:rsidR="00826BBE" w:rsidRPr="000C51BA" w:rsidRDefault="00826BBE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rFonts w:hint="eastAsia"/>
                <w:b w:val="0"/>
                <w:color w:val="000000"/>
              </w:rPr>
              <w:t>请求操作类型</w:t>
            </w:r>
          </w:p>
        </w:tc>
      </w:tr>
      <w:tr w:rsidR="00826BBE" w:rsidRPr="000C51BA" w14:paraId="749B7CD2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E79EB7E" w14:textId="77777777" w:rsidR="00826BBE" w:rsidRPr="000C51BA" w:rsidRDefault="00826BBE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C2E06" w14:textId="77777777" w:rsidR="00826BBE" w:rsidRPr="000C51BA" w:rsidRDefault="00826BBE" w:rsidP="00D75A63">
            <w:pPr>
              <w:pStyle w:val="ab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</w:t>
            </w:r>
            <w:r>
              <w:rPr>
                <w:rFonts w:hint="eastAsia"/>
                <w:b w:val="0"/>
                <w:color w:val="000000"/>
              </w:rPr>
              <w:t>ender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38E4936" w14:textId="77777777" w:rsidR="00826BBE" w:rsidRPr="000C51BA" w:rsidRDefault="00826BBE" w:rsidP="00D75A63">
            <w:pPr>
              <w:pStyle w:val="ab"/>
              <w:rPr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请求发送者</w:t>
            </w:r>
          </w:p>
        </w:tc>
      </w:tr>
      <w:tr w:rsidR="00826BBE" w:rsidRPr="000C51BA" w14:paraId="02B703A0" w14:textId="77777777" w:rsidTr="00D75A63">
        <w:trPr>
          <w:trHeight w:val="261"/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C108D30" w14:textId="77777777" w:rsidR="00826BBE" w:rsidRPr="000C51BA" w:rsidRDefault="00826BBE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51884" w14:textId="77777777" w:rsidR="00826BBE" w:rsidRPr="000C51BA" w:rsidRDefault="00826BBE" w:rsidP="00D75A63">
            <w:pPr>
              <w:pStyle w:val="ab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receiver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88A74FE" w14:textId="77777777" w:rsidR="00826BBE" w:rsidRPr="000C51BA" w:rsidRDefault="00826BBE" w:rsidP="00D75A63">
            <w:pPr>
              <w:pStyle w:val="ab"/>
              <w:rPr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请求接收者</w:t>
            </w:r>
          </w:p>
        </w:tc>
      </w:tr>
      <w:tr w:rsidR="00826BBE" w:rsidRPr="000C51BA" w14:paraId="6C113002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212D250" w14:textId="77777777" w:rsidR="00826BBE" w:rsidRPr="000C51BA" w:rsidRDefault="00826BBE" w:rsidP="00D75A63">
            <w:pPr>
              <w:pStyle w:val="ab"/>
              <w:rPr>
                <w:b w:val="0"/>
                <w:color w:val="000000"/>
              </w:rPr>
            </w:pPr>
            <w:r w:rsidRPr="000C51BA">
              <w:rPr>
                <w:b w:val="0"/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B21F3" w14:textId="77777777" w:rsidR="00826BBE" w:rsidRPr="000C51BA" w:rsidRDefault="00826BBE" w:rsidP="00D75A63">
            <w:pPr>
              <w:pStyle w:val="ab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content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6F264C9" w14:textId="77777777" w:rsidR="00826BBE" w:rsidRPr="000C51BA" w:rsidRDefault="00826BBE" w:rsidP="00D75A63">
            <w:pPr>
              <w:pStyle w:val="ab"/>
              <w:rPr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请求内容</w:t>
            </w:r>
          </w:p>
        </w:tc>
      </w:tr>
      <w:tr w:rsidR="00826BBE" w:rsidRPr="000C51BA" w14:paraId="70431722" w14:textId="77777777" w:rsidTr="00D75A63">
        <w:trPr>
          <w:jc w:val="center"/>
        </w:trPr>
        <w:tc>
          <w:tcPr>
            <w:tcW w:w="1667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A6BB762" w14:textId="77777777" w:rsidR="00826BBE" w:rsidRPr="000C51BA" w:rsidRDefault="00826BBE" w:rsidP="00D75A63">
            <w:pPr>
              <w:pStyle w:val="af7"/>
              <w:jc w:val="center"/>
              <w:rPr>
                <w:color w:val="000000"/>
              </w:rPr>
            </w:pPr>
            <w:r w:rsidRPr="000C51BA">
              <w:rPr>
                <w:color w:val="000000"/>
              </w:rPr>
              <w:t>String</w:t>
            </w:r>
          </w:p>
        </w:tc>
        <w:tc>
          <w:tcPr>
            <w:tcW w:w="166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711C7" w14:textId="77777777" w:rsidR="00826BBE" w:rsidRPr="000C51BA" w:rsidRDefault="00826BBE" w:rsidP="00D75A63">
            <w:pPr>
              <w:pStyle w:val="af7"/>
              <w:jc w:val="center"/>
              <w:rPr>
                <w:color w:val="000000"/>
              </w:rPr>
            </w:pPr>
            <w:r>
              <w:rPr>
                <w:color w:val="000000"/>
              </w:rPr>
              <w:t>sendTime</w:t>
            </w:r>
          </w:p>
        </w:tc>
        <w:tc>
          <w:tcPr>
            <w:tcW w:w="166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A21DDB4" w14:textId="77777777" w:rsidR="00826BBE" w:rsidRPr="000C51BA" w:rsidRDefault="00826BBE" w:rsidP="00D75A63">
            <w:pPr>
              <w:pStyle w:val="af7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请求时间</w:t>
            </w:r>
          </w:p>
        </w:tc>
      </w:tr>
    </w:tbl>
    <w:p w14:paraId="58DB5DE6" w14:textId="77777777" w:rsidR="00826BBE" w:rsidRPr="000C51BA" w:rsidRDefault="00826BBE" w:rsidP="00826BBE">
      <w:pPr>
        <w:pStyle w:val="afc"/>
        <w:ind w:firstLine="420"/>
        <w:rPr>
          <w:i w:val="0"/>
          <w:color w:val="000000"/>
        </w:rPr>
      </w:pPr>
    </w:p>
    <w:p w14:paraId="72AE25C8" w14:textId="77777777" w:rsidR="00826BBE" w:rsidRPr="000C51BA" w:rsidRDefault="00826BBE" w:rsidP="00826BBE">
      <w:pPr>
        <w:pStyle w:val="afc"/>
        <w:ind w:firstLine="420"/>
        <w:rPr>
          <w:i w:val="0"/>
          <w:color w:val="000000"/>
        </w:rPr>
      </w:pPr>
    </w:p>
    <w:p w14:paraId="1DEC52B5" w14:textId="77777777" w:rsidR="00826BBE" w:rsidRPr="000C51BA" w:rsidRDefault="00826BBE" w:rsidP="00826BBE">
      <w:pPr>
        <w:pStyle w:val="Heading3"/>
        <w:rPr>
          <w:color w:val="000000"/>
        </w:rPr>
      </w:pPr>
      <w:bookmarkStart w:id="40" w:name="_Toc480267290"/>
      <w:r w:rsidRPr="000C51BA">
        <w:rPr>
          <w:rFonts w:hint="eastAsia"/>
          <w:color w:val="000000"/>
        </w:rPr>
        <w:t>数据描述</w:t>
      </w:r>
      <w:bookmarkEnd w:id="40"/>
    </w:p>
    <w:p w14:paraId="0E2DB6B5" w14:textId="77777777" w:rsidR="00826BBE" w:rsidRDefault="00826BBE" w:rsidP="00826BBE">
      <w:pPr>
        <w:pStyle w:val="afc"/>
        <w:ind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type</w:t>
      </w:r>
    </w:p>
    <w:p w14:paraId="0AC70623" w14:textId="77777777" w:rsidR="00826BBE" w:rsidRDefault="00826BBE" w:rsidP="00826BBE">
      <w:pPr>
        <w:pStyle w:val="afc"/>
        <w:ind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功能描述：请求类型</w:t>
      </w:r>
    </w:p>
    <w:p w14:paraId="10433207" w14:textId="77777777" w:rsidR="00826BBE" w:rsidRDefault="00826BBE" w:rsidP="00826BBE">
      <w:pPr>
        <w:pStyle w:val="afc"/>
        <w:ind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数据定义：</w:t>
      </w:r>
      <w:r>
        <w:rPr>
          <w:rFonts w:hint="eastAsia"/>
          <w:i w:val="0"/>
          <w:color w:val="000000"/>
        </w:rPr>
        <w:t>String type</w:t>
      </w:r>
    </w:p>
    <w:p w14:paraId="7CE2EAB1" w14:textId="77777777" w:rsidR="00826BBE" w:rsidRDefault="00826BBE" w:rsidP="00826BBE">
      <w:pPr>
        <w:pStyle w:val="afc"/>
        <w:ind w:firstLine="420"/>
        <w:rPr>
          <w:i w:val="0"/>
          <w:color w:val="000000"/>
        </w:rPr>
      </w:pPr>
    </w:p>
    <w:p w14:paraId="28527253" w14:textId="77777777" w:rsidR="00826BBE" w:rsidRPr="000C51BA" w:rsidRDefault="00826BBE" w:rsidP="00826BBE">
      <w:pPr>
        <w:pStyle w:val="afc"/>
        <w:ind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myAccount</w:t>
      </w:r>
    </w:p>
    <w:p w14:paraId="7DF8B4E3" w14:textId="77777777" w:rsidR="00826BBE" w:rsidRPr="000C51BA" w:rsidRDefault="00826BBE" w:rsidP="00826BBE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功能描述：</w:t>
      </w:r>
      <w:r>
        <w:rPr>
          <w:rFonts w:hint="eastAsia"/>
          <w:i w:val="0"/>
          <w:color w:val="000000"/>
        </w:rPr>
        <w:t>发送请求的用户账号</w:t>
      </w:r>
    </w:p>
    <w:p w14:paraId="49406765" w14:textId="77777777" w:rsidR="00826BBE" w:rsidRPr="000C51BA" w:rsidRDefault="00826BBE" w:rsidP="00826BBE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数据定义：</w:t>
      </w:r>
      <w:r>
        <w:rPr>
          <w:rFonts w:hint="eastAsia"/>
          <w:i w:val="0"/>
          <w:color w:val="000000"/>
        </w:rPr>
        <w:t>String myAccount</w:t>
      </w:r>
    </w:p>
    <w:p w14:paraId="46CB5C24" w14:textId="77777777" w:rsidR="00826BBE" w:rsidRPr="000C51BA" w:rsidRDefault="00826BBE" w:rsidP="00826BBE">
      <w:pPr>
        <w:pStyle w:val="afc"/>
        <w:ind w:firstLine="420"/>
        <w:rPr>
          <w:i w:val="0"/>
          <w:color w:val="000000"/>
        </w:rPr>
      </w:pPr>
    </w:p>
    <w:p w14:paraId="029AB1BD" w14:textId="77777777" w:rsidR="00826BBE" w:rsidRDefault="00826BBE" w:rsidP="00826BBE">
      <w:pPr>
        <w:pStyle w:val="afc"/>
        <w:ind w:firstLineChars="0"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dfAccount</w:t>
      </w:r>
    </w:p>
    <w:p w14:paraId="03A15F47" w14:textId="77777777" w:rsidR="00826BBE" w:rsidRDefault="00826BBE" w:rsidP="00826BBE">
      <w:pPr>
        <w:pStyle w:val="afc"/>
        <w:ind w:firstLineChars="0"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功能描述：接受请求的用户的账号</w:t>
      </w:r>
    </w:p>
    <w:p w14:paraId="60D0E270" w14:textId="77777777" w:rsidR="00826BBE" w:rsidRDefault="00826BBE" w:rsidP="00826BBE">
      <w:pPr>
        <w:pStyle w:val="afc"/>
        <w:ind w:firstLineChars="0"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数据定义：</w:t>
      </w:r>
      <w:r>
        <w:rPr>
          <w:rFonts w:hint="eastAsia"/>
          <w:i w:val="0"/>
          <w:color w:val="000000"/>
        </w:rPr>
        <w:t>String dfAccount</w:t>
      </w:r>
    </w:p>
    <w:p w14:paraId="488BC3A3" w14:textId="77777777" w:rsidR="00826BBE" w:rsidRDefault="00826BBE" w:rsidP="00826BBE">
      <w:pPr>
        <w:pStyle w:val="afc"/>
        <w:ind w:firstLineChars="0" w:firstLine="420"/>
        <w:rPr>
          <w:i w:val="0"/>
          <w:color w:val="000000"/>
        </w:rPr>
      </w:pPr>
    </w:p>
    <w:p w14:paraId="34DD106B" w14:textId="77777777" w:rsidR="00826BBE" w:rsidRDefault="00826BBE" w:rsidP="00826BBE">
      <w:pPr>
        <w:pStyle w:val="afc"/>
        <w:ind w:firstLineChars="0"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content</w:t>
      </w:r>
    </w:p>
    <w:p w14:paraId="1FCBA84C" w14:textId="77777777" w:rsidR="00826BBE" w:rsidRDefault="00826BBE" w:rsidP="00826BBE">
      <w:pPr>
        <w:pStyle w:val="afc"/>
        <w:ind w:firstLineChars="0"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功能描述：请求内容</w:t>
      </w:r>
    </w:p>
    <w:p w14:paraId="630433C3" w14:textId="77777777" w:rsidR="00826BBE" w:rsidRPr="000C51BA" w:rsidRDefault="00826BBE" w:rsidP="00826BBE">
      <w:pPr>
        <w:pStyle w:val="afc"/>
        <w:ind w:firstLineChars="0"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数据定义：</w:t>
      </w:r>
      <w:r>
        <w:rPr>
          <w:rFonts w:hint="eastAsia"/>
          <w:i w:val="0"/>
          <w:color w:val="000000"/>
        </w:rPr>
        <w:t>String content</w:t>
      </w:r>
    </w:p>
    <w:p w14:paraId="3342BCF9" w14:textId="77777777" w:rsidR="00826BBE" w:rsidRPr="000C51BA" w:rsidRDefault="00826BBE" w:rsidP="00826BBE">
      <w:pPr>
        <w:pStyle w:val="Heading3"/>
        <w:rPr>
          <w:color w:val="000000"/>
        </w:rPr>
      </w:pPr>
      <w:bookmarkStart w:id="41" w:name="_Toc480267291"/>
      <w:r w:rsidRPr="000C51BA">
        <w:rPr>
          <w:rFonts w:hint="eastAsia"/>
          <w:color w:val="000000"/>
        </w:rPr>
        <w:t>函数描述</w:t>
      </w:r>
      <w:bookmarkEnd w:id="41"/>
    </w:p>
    <w:p w14:paraId="22585CF9" w14:textId="4F14772D" w:rsidR="00826BBE" w:rsidRPr="000C51BA" w:rsidRDefault="00826BBE" w:rsidP="00826BBE">
      <w:pPr>
        <w:pStyle w:val="afc"/>
        <w:ind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标识：群组管理</w:t>
      </w:r>
      <w:r w:rsidRPr="000C51BA">
        <w:rPr>
          <w:rFonts w:hint="eastAsia"/>
          <w:i w:val="0"/>
          <w:color w:val="000000"/>
        </w:rPr>
        <w:t>模块</w:t>
      </w:r>
    </w:p>
    <w:p w14:paraId="32F37EFF" w14:textId="77777777" w:rsidR="00826BBE" w:rsidRPr="000C51BA" w:rsidRDefault="00826BBE" w:rsidP="00826BBE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类型：</w:t>
      </w:r>
      <w:r w:rsidRPr="000C51BA">
        <w:rPr>
          <w:i w:val="0"/>
          <w:color w:val="000000"/>
        </w:rPr>
        <w:t xml:space="preserve"> </w:t>
      </w:r>
      <w:r>
        <w:rPr>
          <w:rFonts w:hint="eastAsia"/>
          <w:i w:val="0"/>
          <w:color w:val="000000"/>
        </w:rPr>
        <w:t>1</w:t>
      </w:r>
      <w:r w:rsidRPr="000C51BA">
        <w:rPr>
          <w:rFonts w:hint="eastAsia"/>
          <w:i w:val="0"/>
          <w:color w:val="000000"/>
        </w:rPr>
        <w:t>级设计中的模块</w:t>
      </w:r>
    </w:p>
    <w:p w14:paraId="425BBB80" w14:textId="19841509" w:rsidR="00826BBE" w:rsidRPr="000C51BA" w:rsidRDefault="00826BBE" w:rsidP="00826BBE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>功能概述：</w:t>
      </w:r>
      <w:r>
        <w:rPr>
          <w:rFonts w:hint="eastAsia"/>
          <w:i w:val="0"/>
          <w:color w:val="000000"/>
        </w:rPr>
        <w:t>根据用户不同的操作</w:t>
      </w:r>
      <w:r w:rsidRPr="000C51BA">
        <w:rPr>
          <w:rFonts w:hint="eastAsia"/>
          <w:i w:val="0"/>
          <w:color w:val="000000"/>
        </w:rPr>
        <w:t>，</w:t>
      </w:r>
      <w:r>
        <w:rPr>
          <w:rFonts w:hint="eastAsia"/>
          <w:i w:val="0"/>
          <w:color w:val="000000"/>
        </w:rPr>
        <w:t>选择不同的操作类型，添加群组、删除群组</w:t>
      </w:r>
      <w:r w:rsidRPr="000C51BA">
        <w:rPr>
          <w:rFonts w:hint="eastAsia"/>
          <w:i w:val="0"/>
          <w:color w:val="000000"/>
        </w:rPr>
        <w:t>。</w:t>
      </w:r>
      <w:r>
        <w:rPr>
          <w:rFonts w:hint="eastAsia"/>
          <w:i w:val="0"/>
          <w:color w:val="000000"/>
        </w:rPr>
        <w:t>将请求</w:t>
      </w:r>
      <w:r>
        <w:rPr>
          <w:rFonts w:hint="eastAsia"/>
          <w:i w:val="0"/>
          <w:color w:val="000000"/>
        </w:rPr>
        <w:t>WChatMessage</w:t>
      </w:r>
      <w:r>
        <w:rPr>
          <w:rFonts w:hint="eastAsia"/>
          <w:i w:val="0"/>
          <w:color w:val="000000"/>
        </w:rPr>
        <w:t>传递给服务器，服务器根据类型进行响应的处理，处理之后返回处理结果，客户端根据返回结果作出相应的反应。</w:t>
      </w:r>
    </w:p>
    <w:p w14:paraId="5435068C" w14:textId="77777777" w:rsidR="00826BBE" w:rsidRPr="000C51BA" w:rsidRDefault="00826BBE" w:rsidP="00826BBE">
      <w:pPr>
        <w:pStyle w:val="afc"/>
        <w:ind w:firstLine="420"/>
        <w:rPr>
          <w:i w:val="0"/>
          <w:color w:val="000000"/>
        </w:rPr>
      </w:pPr>
    </w:p>
    <w:p w14:paraId="11491C07" w14:textId="77777777" w:rsidR="00826BBE" w:rsidRPr="000C51BA" w:rsidRDefault="00826BBE" w:rsidP="00826BBE">
      <w:pPr>
        <w:pStyle w:val="Heading4"/>
        <w:rPr>
          <w:color w:val="000000"/>
        </w:rPr>
      </w:pPr>
      <w:r w:rsidRPr="000C51BA">
        <w:rPr>
          <w:rFonts w:hint="eastAsia"/>
          <w:color w:val="000000"/>
        </w:rPr>
        <w:t>函数</w:t>
      </w:r>
      <w:r w:rsidRPr="000C51BA">
        <w:rPr>
          <w:color w:val="000000"/>
        </w:rPr>
        <w:t>1</w:t>
      </w:r>
    </w:p>
    <w:p w14:paraId="3CC4F2FD" w14:textId="77777777" w:rsidR="00826BBE" w:rsidRPr="000C51BA" w:rsidRDefault="00826BBE" w:rsidP="00826BBE">
      <w:pPr>
        <w:pStyle w:val="afc"/>
        <w:ind w:firstLine="420"/>
        <w:rPr>
          <w:i w:val="0"/>
          <w:color w:val="000000"/>
        </w:rPr>
      </w:pPr>
      <w:r w:rsidRPr="000C51BA">
        <w:rPr>
          <w:i w:val="0"/>
          <w:color w:val="000000"/>
        </w:rPr>
        <w:t xml:space="preserve">  Function: </w:t>
      </w:r>
      <w:r>
        <w:rPr>
          <w:rFonts w:hint="eastAsia"/>
          <w:i w:val="0"/>
          <w:color w:val="000000"/>
        </w:rPr>
        <w:t>sendMessage</w:t>
      </w:r>
    </w:p>
    <w:p w14:paraId="6AAAA175" w14:textId="77777777" w:rsidR="00826BBE" w:rsidRPr="000C51BA" w:rsidRDefault="00826BBE" w:rsidP="00826BBE">
      <w:pPr>
        <w:pStyle w:val="afc"/>
        <w:ind w:firstLine="420"/>
        <w:rPr>
          <w:i w:val="0"/>
          <w:color w:val="000000"/>
        </w:rPr>
      </w:pPr>
      <w:r w:rsidRPr="000C51BA">
        <w:rPr>
          <w:i w:val="0"/>
          <w:color w:val="000000"/>
        </w:rPr>
        <w:t xml:space="preserve">  Description: </w:t>
      </w:r>
      <w:r w:rsidRPr="000C51BA">
        <w:rPr>
          <w:rFonts w:hint="eastAsia"/>
          <w:i w:val="0"/>
          <w:color w:val="000000"/>
        </w:rPr>
        <w:t>根据参数</w:t>
      </w:r>
      <w:r>
        <w:rPr>
          <w:rFonts w:hint="eastAsia"/>
          <w:i w:val="0"/>
          <w:color w:val="000000"/>
        </w:rPr>
        <w:t>type</w:t>
      </w:r>
      <w:r w:rsidRPr="000C51BA">
        <w:rPr>
          <w:rFonts w:hint="eastAsia"/>
          <w:i w:val="0"/>
          <w:color w:val="000000"/>
        </w:rPr>
        <w:t>、</w:t>
      </w:r>
      <w:r>
        <w:rPr>
          <w:rFonts w:hint="eastAsia"/>
          <w:i w:val="0"/>
          <w:color w:val="000000"/>
        </w:rPr>
        <w:t>myAccount</w:t>
      </w:r>
      <w:r>
        <w:rPr>
          <w:rFonts w:hint="eastAsia"/>
          <w:i w:val="0"/>
          <w:color w:val="000000"/>
        </w:rPr>
        <w:t>、</w:t>
      </w:r>
      <w:r>
        <w:rPr>
          <w:rFonts w:hint="eastAsia"/>
          <w:i w:val="0"/>
          <w:color w:val="000000"/>
        </w:rPr>
        <w:t>dfAccount</w:t>
      </w:r>
      <w:r>
        <w:rPr>
          <w:rFonts w:hint="eastAsia"/>
          <w:i w:val="0"/>
          <w:color w:val="000000"/>
        </w:rPr>
        <w:t>进行好友管理请求</w:t>
      </w:r>
    </w:p>
    <w:p w14:paraId="2F0105A2" w14:textId="77777777" w:rsidR="00826BBE" w:rsidRPr="00016460" w:rsidRDefault="00826BBE" w:rsidP="00826BBE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 xml:space="preserve">  </w:t>
      </w:r>
      <w:r w:rsidRPr="000C51BA">
        <w:rPr>
          <w:i w:val="0"/>
          <w:color w:val="000000"/>
        </w:rPr>
        <w:t xml:space="preserve">Input: </w:t>
      </w:r>
      <w:r>
        <w:rPr>
          <w:rFonts w:hint="eastAsia"/>
          <w:i w:val="0"/>
          <w:color w:val="000000"/>
        </w:rPr>
        <w:t>type</w:t>
      </w:r>
      <w:r>
        <w:rPr>
          <w:rFonts w:hint="eastAsia"/>
          <w:i w:val="0"/>
          <w:color w:val="000000"/>
        </w:rPr>
        <w:t>、</w:t>
      </w:r>
      <w:r>
        <w:rPr>
          <w:rFonts w:hint="eastAsia"/>
          <w:i w:val="0"/>
          <w:color w:val="000000"/>
        </w:rPr>
        <w:t>myAccount</w:t>
      </w:r>
      <w:r>
        <w:rPr>
          <w:rFonts w:hint="eastAsia"/>
          <w:i w:val="0"/>
          <w:color w:val="000000"/>
        </w:rPr>
        <w:t>、</w:t>
      </w:r>
      <w:r>
        <w:rPr>
          <w:rFonts w:hint="eastAsia"/>
          <w:i w:val="0"/>
          <w:color w:val="000000"/>
        </w:rPr>
        <w:t>dfAccount</w:t>
      </w:r>
    </w:p>
    <w:p w14:paraId="5541E28E" w14:textId="77777777" w:rsidR="00826BBE" w:rsidRPr="000C51BA" w:rsidRDefault="00826BBE" w:rsidP="00826BBE">
      <w:pPr>
        <w:pStyle w:val="afc"/>
        <w:ind w:firstLine="420"/>
        <w:rPr>
          <w:i w:val="0"/>
          <w:color w:val="000000"/>
        </w:rPr>
      </w:pPr>
      <w:r w:rsidRPr="000C51BA">
        <w:rPr>
          <w:rFonts w:hint="eastAsia"/>
          <w:i w:val="0"/>
          <w:color w:val="000000"/>
        </w:rPr>
        <w:t xml:space="preserve">  </w:t>
      </w:r>
      <w:r w:rsidRPr="000C51BA">
        <w:rPr>
          <w:i w:val="0"/>
          <w:color w:val="000000"/>
        </w:rPr>
        <w:t xml:space="preserve">Return: </w:t>
      </w:r>
      <w:r w:rsidRPr="000C51BA">
        <w:rPr>
          <w:rFonts w:hint="eastAsia"/>
          <w:i w:val="0"/>
          <w:color w:val="000000"/>
        </w:rPr>
        <w:t>true or false</w:t>
      </w:r>
    </w:p>
    <w:p w14:paraId="21889DC3" w14:textId="7D3E7347" w:rsidR="00826BBE" w:rsidRDefault="00826BBE" w:rsidP="00307D0C">
      <w:pPr>
        <w:pStyle w:val="afc"/>
        <w:ind w:firstLine="420"/>
        <w:rPr>
          <w:i w:val="0"/>
          <w:color w:val="000000"/>
        </w:rPr>
      </w:pPr>
      <w:r w:rsidRPr="000C51BA">
        <w:rPr>
          <w:i w:val="0"/>
          <w:color w:val="000000"/>
        </w:rPr>
        <w:t xml:space="preserve">  Others:  </w:t>
      </w:r>
      <w:r w:rsidRPr="000C51BA">
        <w:rPr>
          <w:rFonts w:hint="eastAsia"/>
          <w:i w:val="0"/>
          <w:color w:val="000000"/>
        </w:rPr>
        <w:t>如果返回</w:t>
      </w:r>
      <w:r w:rsidRPr="000C51BA">
        <w:rPr>
          <w:rFonts w:hint="eastAsia"/>
          <w:i w:val="0"/>
          <w:color w:val="000000"/>
        </w:rPr>
        <w:t>false</w:t>
      </w:r>
      <w:r>
        <w:rPr>
          <w:rFonts w:hint="eastAsia"/>
          <w:i w:val="0"/>
          <w:color w:val="000000"/>
        </w:rPr>
        <w:t>，提示用户群组操作</w:t>
      </w:r>
      <w:r w:rsidRPr="000C51BA">
        <w:rPr>
          <w:rFonts w:hint="eastAsia"/>
          <w:i w:val="0"/>
          <w:color w:val="000000"/>
        </w:rPr>
        <w:t>失败。如果返回</w:t>
      </w:r>
      <w:r w:rsidRPr="000C51BA">
        <w:rPr>
          <w:rFonts w:hint="eastAsia"/>
          <w:i w:val="0"/>
          <w:color w:val="000000"/>
        </w:rPr>
        <w:t>true</w:t>
      </w:r>
      <w:r>
        <w:rPr>
          <w:rFonts w:hint="eastAsia"/>
          <w:i w:val="0"/>
          <w:color w:val="000000"/>
        </w:rPr>
        <w:t>，提示用户群组操作成功，</w:t>
      </w:r>
      <w:r>
        <w:rPr>
          <w:rFonts w:hint="eastAsia"/>
          <w:i w:val="0"/>
          <w:color w:val="000000"/>
        </w:rPr>
        <w:lastRenderedPageBreak/>
        <w:t>并进行相应的处理</w:t>
      </w:r>
    </w:p>
    <w:p w14:paraId="5FD95677" w14:textId="77777777" w:rsidR="00307D0C" w:rsidRPr="00307D0C" w:rsidRDefault="00307D0C" w:rsidP="00307D0C">
      <w:pPr>
        <w:pStyle w:val="afc"/>
        <w:ind w:firstLine="420"/>
        <w:rPr>
          <w:i w:val="0"/>
          <w:color w:val="000000"/>
        </w:rPr>
      </w:pPr>
    </w:p>
    <w:p w14:paraId="455CDC2A" w14:textId="77777777" w:rsidR="00EA0C9F" w:rsidRPr="000C51BA" w:rsidRDefault="00EA0C9F" w:rsidP="00046303">
      <w:pPr>
        <w:pStyle w:val="Heading1"/>
        <w:rPr>
          <w:color w:val="000000"/>
        </w:rPr>
      </w:pPr>
      <w:bookmarkStart w:id="42" w:name="_Ref323676524"/>
      <w:bookmarkStart w:id="43" w:name="_Ref323676551"/>
      <w:bookmarkStart w:id="44" w:name="_Ref323676759"/>
      <w:bookmarkStart w:id="45" w:name="_Ref323681090"/>
      <w:bookmarkStart w:id="46" w:name="_Ref324045504"/>
      <w:bookmarkStart w:id="47" w:name="_Ref324049902"/>
      <w:bookmarkStart w:id="48" w:name="_Ref337092503"/>
      <w:bookmarkStart w:id="49" w:name="_Toc22638186"/>
      <w:bookmarkStart w:id="50" w:name="_Toc480267292"/>
      <w:bookmarkEnd w:id="42"/>
      <w:bookmarkEnd w:id="43"/>
      <w:bookmarkEnd w:id="44"/>
      <w:bookmarkEnd w:id="45"/>
      <w:bookmarkEnd w:id="46"/>
      <w:bookmarkEnd w:id="47"/>
      <w:bookmarkEnd w:id="48"/>
      <w:r w:rsidRPr="000C51BA">
        <w:rPr>
          <w:rFonts w:hint="eastAsia"/>
          <w:color w:val="000000"/>
        </w:rPr>
        <w:t>错误处理</w:t>
      </w:r>
      <w:bookmarkEnd w:id="49"/>
      <w:bookmarkEnd w:id="50"/>
    </w:p>
    <w:p w14:paraId="16771E10" w14:textId="77777777" w:rsidR="00EA0C9F" w:rsidRPr="000C51BA" w:rsidRDefault="00EA0C9F">
      <w:pPr>
        <w:pStyle w:val="Heading3"/>
        <w:rPr>
          <w:color w:val="000000"/>
        </w:rPr>
      </w:pPr>
      <w:bookmarkStart w:id="51" w:name="_Toc22638187"/>
      <w:bookmarkStart w:id="52" w:name="_Toc480267293"/>
      <w:r w:rsidRPr="000C51BA">
        <w:rPr>
          <w:rFonts w:hint="eastAsia"/>
          <w:color w:val="000000"/>
        </w:rPr>
        <w:t>系统错误</w:t>
      </w:r>
      <w:bookmarkEnd w:id="51"/>
      <w:bookmarkEnd w:id="52"/>
    </w:p>
    <w:p w14:paraId="72C90761" w14:textId="5D3A9241" w:rsidR="00EA0C9F" w:rsidRPr="00E32998" w:rsidRDefault="00E32998">
      <w:pPr>
        <w:pStyle w:val="afc"/>
        <w:ind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任务失败会使用</w:t>
      </w:r>
      <w:r>
        <w:rPr>
          <w:rFonts w:hint="eastAsia"/>
          <w:i w:val="0"/>
          <w:color w:val="000000"/>
        </w:rPr>
        <w:t>Toast</w:t>
      </w:r>
      <w:r>
        <w:rPr>
          <w:rFonts w:hint="eastAsia"/>
          <w:i w:val="0"/>
          <w:color w:val="000000"/>
        </w:rPr>
        <w:t>设置相应的提示来提示用户。</w:t>
      </w:r>
    </w:p>
    <w:p w14:paraId="515E9E25" w14:textId="03389F02" w:rsidR="009C292A" w:rsidRPr="009C292A" w:rsidRDefault="00EA0C9F" w:rsidP="009C292A">
      <w:pPr>
        <w:pStyle w:val="Heading3"/>
        <w:rPr>
          <w:color w:val="000000"/>
        </w:rPr>
      </w:pPr>
      <w:bookmarkStart w:id="53" w:name="_Toc22638188"/>
      <w:r w:rsidRPr="000C51BA">
        <w:rPr>
          <w:color w:val="000000"/>
        </w:rPr>
        <w:t xml:space="preserve"> </w:t>
      </w:r>
      <w:bookmarkStart w:id="54" w:name="_Toc480267294"/>
      <w:r w:rsidRPr="000C51BA">
        <w:rPr>
          <w:rFonts w:hint="eastAsia"/>
          <w:color w:val="000000"/>
        </w:rPr>
        <w:t>接口错误</w:t>
      </w:r>
      <w:bookmarkEnd w:id="53"/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C292A" w14:paraId="4CC6B262" w14:textId="77777777" w:rsidTr="009C292A">
        <w:tc>
          <w:tcPr>
            <w:tcW w:w="4505" w:type="dxa"/>
          </w:tcPr>
          <w:p w14:paraId="4573EEA8" w14:textId="4D04DB2A" w:rsidR="009C292A" w:rsidRPr="009C292A" w:rsidRDefault="009C292A" w:rsidP="009C292A">
            <w:pPr>
              <w:pStyle w:val="afc"/>
              <w:tabs>
                <w:tab w:val="left" w:pos="2746"/>
              </w:tabs>
              <w:ind w:firstLineChars="0" w:firstLine="0"/>
              <w:jc w:val="center"/>
              <w:rPr>
                <w:b/>
                <w:i w:val="0"/>
                <w:color w:val="000000"/>
              </w:rPr>
            </w:pPr>
            <w:r w:rsidRPr="009C292A">
              <w:rPr>
                <w:rFonts w:hint="eastAsia"/>
                <w:b/>
                <w:i w:val="0"/>
                <w:color w:val="000000"/>
              </w:rPr>
              <w:t>错误码</w:t>
            </w:r>
          </w:p>
        </w:tc>
        <w:tc>
          <w:tcPr>
            <w:tcW w:w="4505" w:type="dxa"/>
          </w:tcPr>
          <w:p w14:paraId="0B977741" w14:textId="0C5C53BB" w:rsidR="009C292A" w:rsidRPr="009C292A" w:rsidRDefault="009C292A" w:rsidP="009C292A">
            <w:pPr>
              <w:pStyle w:val="afc"/>
              <w:ind w:firstLineChars="0" w:firstLine="0"/>
              <w:jc w:val="center"/>
              <w:rPr>
                <w:b/>
                <w:i w:val="0"/>
                <w:color w:val="000000"/>
              </w:rPr>
            </w:pPr>
            <w:r w:rsidRPr="009C292A">
              <w:rPr>
                <w:rFonts w:hint="eastAsia"/>
                <w:b/>
                <w:i w:val="0"/>
                <w:color w:val="000000"/>
              </w:rPr>
              <w:t>描述</w:t>
            </w:r>
          </w:p>
        </w:tc>
      </w:tr>
      <w:tr w:rsidR="009C292A" w14:paraId="0C7FE129" w14:textId="77777777" w:rsidTr="009C292A">
        <w:tc>
          <w:tcPr>
            <w:tcW w:w="4505" w:type="dxa"/>
          </w:tcPr>
          <w:p w14:paraId="7DB63529" w14:textId="241486C3" w:rsidR="009C292A" w:rsidRDefault="009C292A" w:rsidP="009C292A">
            <w:pPr>
              <w:pStyle w:val="afc"/>
              <w:ind w:firstLineChars="0" w:firstLine="0"/>
              <w:jc w:val="center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2</w:t>
            </w:r>
          </w:p>
        </w:tc>
        <w:tc>
          <w:tcPr>
            <w:tcW w:w="4505" w:type="dxa"/>
          </w:tcPr>
          <w:p w14:paraId="522264BF" w14:textId="2BCDB467" w:rsidR="009C292A" w:rsidRDefault="009C292A" w:rsidP="009C292A">
            <w:pPr>
              <w:pStyle w:val="afc"/>
              <w:ind w:firstLineChars="0" w:firstLine="0"/>
              <w:jc w:val="center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操作失败</w:t>
            </w:r>
          </w:p>
        </w:tc>
      </w:tr>
      <w:tr w:rsidR="009C292A" w14:paraId="391AE3AB" w14:textId="77777777" w:rsidTr="009C292A">
        <w:tc>
          <w:tcPr>
            <w:tcW w:w="4505" w:type="dxa"/>
          </w:tcPr>
          <w:p w14:paraId="20ED9958" w14:textId="6927A875" w:rsidR="009C292A" w:rsidRDefault="00E32998" w:rsidP="009C292A">
            <w:pPr>
              <w:pStyle w:val="afc"/>
              <w:ind w:firstLineChars="0" w:firstLine="0"/>
              <w:jc w:val="center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11</w:t>
            </w:r>
          </w:p>
        </w:tc>
        <w:tc>
          <w:tcPr>
            <w:tcW w:w="4505" w:type="dxa"/>
          </w:tcPr>
          <w:p w14:paraId="56208854" w14:textId="670E9F16" w:rsidR="009C292A" w:rsidRDefault="00E32998" w:rsidP="009C292A">
            <w:pPr>
              <w:pStyle w:val="afc"/>
              <w:ind w:firstLineChars="0" w:firstLine="0"/>
              <w:jc w:val="center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登录失败，不存在</w:t>
            </w:r>
          </w:p>
        </w:tc>
      </w:tr>
      <w:tr w:rsidR="00E32998" w14:paraId="5B93C225" w14:textId="77777777" w:rsidTr="009C292A">
        <w:tc>
          <w:tcPr>
            <w:tcW w:w="4505" w:type="dxa"/>
          </w:tcPr>
          <w:p w14:paraId="6F35FB72" w14:textId="4E8BF77B" w:rsidR="00E32998" w:rsidRDefault="00E32998" w:rsidP="009C292A">
            <w:pPr>
              <w:pStyle w:val="afc"/>
              <w:ind w:firstLineChars="0" w:firstLine="0"/>
              <w:jc w:val="center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12</w:t>
            </w:r>
          </w:p>
        </w:tc>
        <w:tc>
          <w:tcPr>
            <w:tcW w:w="4505" w:type="dxa"/>
          </w:tcPr>
          <w:p w14:paraId="04FC3BEE" w14:textId="30C8F571" w:rsidR="00E32998" w:rsidRDefault="00E32998" w:rsidP="009C292A">
            <w:pPr>
              <w:pStyle w:val="afc"/>
              <w:ind w:firstLineChars="0" w:firstLine="0"/>
              <w:jc w:val="center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注册失败，用户已存在</w:t>
            </w:r>
          </w:p>
        </w:tc>
      </w:tr>
    </w:tbl>
    <w:p w14:paraId="4A094C51" w14:textId="6D96E867" w:rsidR="00EA0C9F" w:rsidRPr="000C51BA" w:rsidRDefault="00EA0C9F">
      <w:pPr>
        <w:pStyle w:val="afc"/>
        <w:ind w:firstLine="420"/>
        <w:rPr>
          <w:i w:val="0"/>
          <w:color w:val="000000"/>
        </w:rPr>
      </w:pPr>
    </w:p>
    <w:p w14:paraId="61C19DAF" w14:textId="77777777" w:rsidR="00EA0C9F" w:rsidRPr="000C51BA" w:rsidRDefault="00EA0C9F">
      <w:pPr>
        <w:pStyle w:val="Heading3"/>
        <w:rPr>
          <w:color w:val="000000"/>
        </w:rPr>
      </w:pPr>
      <w:bookmarkStart w:id="55" w:name="_Toc22638189"/>
      <w:bookmarkStart w:id="56" w:name="_Toc480267295"/>
      <w:r w:rsidRPr="000C51BA">
        <w:rPr>
          <w:rFonts w:hint="eastAsia"/>
          <w:color w:val="000000"/>
        </w:rPr>
        <w:t>协议错误</w:t>
      </w:r>
      <w:bookmarkEnd w:id="55"/>
      <w:bookmarkEnd w:id="56"/>
    </w:p>
    <w:p w14:paraId="5BCB2FBE" w14:textId="7664ECB7" w:rsidR="00EA0C9F" w:rsidRPr="00E32998" w:rsidRDefault="00E32998">
      <w:pPr>
        <w:pStyle w:val="afc"/>
        <w:ind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协议中没有描述的情况下会直接返回</w:t>
      </w:r>
      <w:r>
        <w:rPr>
          <w:rFonts w:hint="eastAsia"/>
          <w:i w:val="0"/>
          <w:color w:val="000000"/>
        </w:rPr>
        <w:t>FAIL</w:t>
      </w:r>
      <w:r>
        <w:rPr>
          <w:rFonts w:hint="eastAsia"/>
          <w:i w:val="0"/>
          <w:color w:val="000000"/>
        </w:rPr>
        <w:t>。</w:t>
      </w:r>
    </w:p>
    <w:p w14:paraId="1C0B8C2A" w14:textId="77777777" w:rsidR="00E15262" w:rsidRDefault="00E15262">
      <w:pPr>
        <w:pStyle w:val="af3"/>
        <w:rPr>
          <w:color w:val="000000"/>
        </w:rPr>
      </w:pPr>
    </w:p>
    <w:p w14:paraId="020CF257" w14:textId="77777777" w:rsidR="00E15262" w:rsidRDefault="00E15262">
      <w:pPr>
        <w:pStyle w:val="af3"/>
        <w:rPr>
          <w:rFonts w:hint="eastAsia"/>
          <w:color w:val="000000"/>
        </w:rPr>
      </w:pPr>
    </w:p>
    <w:p w14:paraId="132B2826" w14:textId="5E5B5BC1" w:rsidR="00E15262" w:rsidRPr="00E15262" w:rsidRDefault="00E15262" w:rsidP="00E15262">
      <w:pPr>
        <w:pStyle w:val="Heading1"/>
      </w:pPr>
      <w:bookmarkStart w:id="57" w:name="_Toc480267296"/>
      <w:r>
        <w:rPr>
          <w:rFonts w:hint="eastAsia"/>
        </w:rPr>
        <w:t>参考资料</w:t>
      </w:r>
      <w:bookmarkEnd w:id="57"/>
    </w:p>
    <w:p w14:paraId="46D9E444" w14:textId="77777777" w:rsidR="00D75A63" w:rsidRPr="00D75A63" w:rsidRDefault="00D75A63" w:rsidP="00D75A63">
      <w:pPr>
        <w:spacing w:line="360" w:lineRule="auto"/>
        <w:rPr>
          <w:rFonts w:ascii="Arial Unicode MS" w:eastAsia="Arial Unicode MS" w:cs="Arial Unicode MS"/>
          <w:color w:val="000000"/>
          <w:sz w:val="21"/>
          <w:szCs w:val="21"/>
        </w:rPr>
      </w:pPr>
      <w:r w:rsidRPr="00D75A63">
        <w:rPr>
          <w:rFonts w:ascii="Arial Unicode MS" w:eastAsia="Arial Unicode MS" w:cs="Arial Unicode MS" w:hint="eastAsia"/>
          <w:color w:val="000000"/>
          <w:sz w:val="21"/>
          <w:szCs w:val="21"/>
        </w:rPr>
        <w:t>【</w:t>
      </w:r>
      <w:r w:rsidRPr="00D75A63">
        <w:rPr>
          <w:rFonts w:eastAsia="Arial Unicode MS"/>
          <w:bCs/>
          <w:color w:val="000000"/>
          <w:sz w:val="21"/>
          <w:szCs w:val="21"/>
        </w:rPr>
        <w:t>1</w:t>
      </w:r>
      <w:r w:rsidRPr="00D75A63">
        <w:rPr>
          <w:rFonts w:ascii="Arial Unicode MS" w:eastAsia="Arial Unicode MS" w:cs="Arial Unicode MS" w:hint="eastAsia"/>
          <w:color w:val="000000"/>
          <w:sz w:val="21"/>
          <w:szCs w:val="21"/>
        </w:rPr>
        <w:t>】郭霖.第一行行代码</w:t>
      </w:r>
      <w:r w:rsidRPr="00D75A63">
        <w:rPr>
          <w:rFonts w:ascii="Arial Unicode MS" w:eastAsia="Arial Unicode MS" w:cs="Arial Unicode MS"/>
          <w:color w:val="000000"/>
          <w:sz w:val="21"/>
          <w:szCs w:val="21"/>
        </w:rPr>
        <w:t>[M]</w:t>
      </w:r>
      <w:r w:rsidRPr="00D75A63">
        <w:rPr>
          <w:rFonts w:ascii="Arial Unicode MS" w:eastAsia="Arial Unicode MS" w:cs="Arial Unicode MS" w:hint="eastAsia"/>
          <w:color w:val="000000"/>
          <w:sz w:val="21"/>
          <w:szCs w:val="21"/>
        </w:rPr>
        <w:t>.人民邮电出版社，2014</w:t>
      </w:r>
    </w:p>
    <w:p w14:paraId="3016DB19" w14:textId="77777777" w:rsidR="00D75A63" w:rsidRPr="00D75A63" w:rsidRDefault="00D75A63" w:rsidP="00D75A63">
      <w:pPr>
        <w:spacing w:line="360" w:lineRule="auto"/>
        <w:rPr>
          <w:rFonts w:ascii="Arial Unicode MS" w:eastAsia="Arial Unicode MS" w:cs="Arial Unicode MS"/>
          <w:color w:val="000000"/>
          <w:sz w:val="21"/>
          <w:szCs w:val="21"/>
        </w:rPr>
      </w:pPr>
      <w:r w:rsidRPr="00D75A63">
        <w:rPr>
          <w:rFonts w:ascii="Arial Unicode MS" w:eastAsia="Arial Unicode MS" w:cs="Arial Unicode MS" w:hint="eastAsia"/>
          <w:color w:val="000000"/>
          <w:sz w:val="21"/>
          <w:szCs w:val="21"/>
        </w:rPr>
        <w:t>【</w:t>
      </w:r>
      <w:r w:rsidRPr="00D75A63">
        <w:rPr>
          <w:rFonts w:eastAsia="Arial Unicode MS"/>
          <w:bCs/>
          <w:color w:val="000000"/>
          <w:sz w:val="21"/>
          <w:szCs w:val="21"/>
        </w:rPr>
        <w:t>2</w:t>
      </w:r>
      <w:r w:rsidRPr="00D75A63">
        <w:rPr>
          <w:rFonts w:ascii="Arial Unicode MS" w:eastAsia="Arial Unicode MS" w:cs="Arial Unicode MS" w:hint="eastAsia"/>
          <w:color w:val="000000"/>
          <w:sz w:val="21"/>
          <w:szCs w:val="21"/>
        </w:rPr>
        <w:t>】</w:t>
      </w:r>
      <w:r w:rsidRPr="00D75A63">
        <w:rPr>
          <w:rFonts w:eastAsia="Arial Unicode MS"/>
          <w:color w:val="000000"/>
          <w:sz w:val="21"/>
          <w:szCs w:val="21"/>
        </w:rPr>
        <w:t>Bruce Eckel.Java</w:t>
      </w:r>
      <w:r w:rsidRPr="00D75A63">
        <w:rPr>
          <w:rFonts w:ascii="Arial Unicode MS" w:eastAsia="Arial Unicode MS" w:cs="Arial Unicode MS" w:hint="eastAsia"/>
          <w:color w:val="000000"/>
          <w:sz w:val="21"/>
          <w:szCs w:val="21"/>
        </w:rPr>
        <w:t>编程思想[</w:t>
      </w:r>
      <w:r w:rsidRPr="00D75A63">
        <w:rPr>
          <w:rFonts w:ascii="Arial Unicode MS" w:eastAsia="Arial Unicode MS" w:cs="Arial Unicode MS"/>
          <w:color w:val="000000"/>
          <w:sz w:val="21"/>
          <w:szCs w:val="21"/>
        </w:rPr>
        <w:t>M</w:t>
      </w:r>
      <w:r w:rsidRPr="00D75A63">
        <w:rPr>
          <w:rFonts w:ascii="Arial Unicode MS" w:eastAsia="Arial Unicode MS" w:cs="Arial Unicode MS" w:hint="eastAsia"/>
          <w:color w:val="000000"/>
          <w:sz w:val="21"/>
          <w:szCs w:val="21"/>
        </w:rPr>
        <w:t>]</w:t>
      </w:r>
      <w:r w:rsidRPr="00D75A63">
        <w:rPr>
          <w:rFonts w:eastAsia="Arial Unicode MS"/>
          <w:color w:val="000000"/>
          <w:sz w:val="21"/>
          <w:szCs w:val="21"/>
        </w:rPr>
        <w:t>.</w:t>
      </w:r>
      <w:r w:rsidRPr="00D75A63">
        <w:rPr>
          <w:rFonts w:ascii="Arial Unicode MS" w:eastAsia="Arial Unicode MS" w:cs="Arial Unicode MS" w:hint="eastAsia"/>
          <w:color w:val="000000"/>
          <w:sz w:val="21"/>
          <w:szCs w:val="21"/>
        </w:rPr>
        <w:t>机械工业出版社，</w:t>
      </w:r>
      <w:r w:rsidRPr="00D75A63">
        <w:rPr>
          <w:rFonts w:eastAsia="Arial Unicode MS"/>
          <w:color w:val="000000"/>
          <w:sz w:val="21"/>
          <w:szCs w:val="21"/>
        </w:rPr>
        <w:t>2007</w:t>
      </w:r>
    </w:p>
    <w:p w14:paraId="77E0121D" w14:textId="77777777" w:rsidR="00D75A63" w:rsidRPr="00D75A63" w:rsidRDefault="00D75A63" w:rsidP="00D75A63">
      <w:pPr>
        <w:spacing w:line="360" w:lineRule="auto"/>
        <w:rPr>
          <w:rFonts w:ascii="Arial Unicode MS" w:eastAsia="Arial Unicode MS" w:cs="Arial Unicode MS"/>
          <w:color w:val="000000"/>
          <w:sz w:val="21"/>
          <w:szCs w:val="21"/>
        </w:rPr>
      </w:pPr>
      <w:r w:rsidRPr="00D75A63">
        <w:rPr>
          <w:rFonts w:ascii="Arial Unicode MS" w:eastAsia="Arial Unicode MS" w:cs="Arial Unicode MS" w:hint="eastAsia"/>
          <w:color w:val="000000"/>
          <w:sz w:val="21"/>
          <w:szCs w:val="21"/>
        </w:rPr>
        <w:t>【</w:t>
      </w:r>
      <w:r w:rsidRPr="00D75A63">
        <w:rPr>
          <w:rFonts w:eastAsia="Arial Unicode MS"/>
          <w:bCs/>
          <w:color w:val="000000"/>
          <w:sz w:val="21"/>
          <w:szCs w:val="21"/>
        </w:rPr>
        <w:t>3</w:t>
      </w:r>
      <w:r w:rsidRPr="00D75A63">
        <w:rPr>
          <w:rFonts w:ascii="Arial Unicode MS" w:eastAsia="Arial Unicode MS" w:cs="Arial Unicode MS" w:hint="eastAsia"/>
          <w:color w:val="000000"/>
          <w:sz w:val="21"/>
          <w:szCs w:val="21"/>
        </w:rPr>
        <w:t>】</w:t>
      </w:r>
      <w:r w:rsidRPr="00D75A63">
        <w:rPr>
          <w:rFonts w:eastAsia="Arial Unicode MS" w:hint="eastAsia"/>
          <w:color w:val="000000"/>
          <w:sz w:val="21"/>
          <w:szCs w:val="21"/>
        </w:rPr>
        <w:t>曾健生</w:t>
      </w:r>
      <w:r w:rsidRPr="00D75A63">
        <w:rPr>
          <w:rFonts w:eastAsia="Arial Unicode MS"/>
          <w:color w:val="000000"/>
          <w:sz w:val="21"/>
          <w:szCs w:val="21"/>
        </w:rPr>
        <w:t>.</w:t>
      </w:r>
      <w:r w:rsidRPr="00D75A63">
        <w:rPr>
          <w:rFonts w:ascii="Arial Unicode MS" w:eastAsia="Arial Unicode MS" w:cs="Arial Unicode MS" w:hint="eastAsia"/>
          <w:color w:val="000000"/>
          <w:sz w:val="21"/>
          <w:szCs w:val="21"/>
        </w:rPr>
        <w:t>App后台开发运维和架构实践</w:t>
      </w:r>
      <w:r w:rsidRPr="00D75A63">
        <w:rPr>
          <w:rFonts w:ascii="Arial Unicode MS" w:eastAsia="Arial Unicode MS" w:cs="Arial Unicode MS"/>
          <w:color w:val="000000"/>
          <w:sz w:val="21"/>
          <w:szCs w:val="21"/>
        </w:rPr>
        <w:t>[M].</w:t>
      </w:r>
      <w:r w:rsidRPr="00D75A63">
        <w:rPr>
          <w:rFonts w:ascii="Arial Unicode MS" w:eastAsia="Arial Unicode MS" w:cs="Arial Unicode MS" w:hint="eastAsia"/>
          <w:color w:val="000000"/>
          <w:sz w:val="21"/>
          <w:szCs w:val="21"/>
        </w:rPr>
        <w:t>电子工业出版社，</w:t>
      </w:r>
      <w:r w:rsidRPr="00D75A63">
        <w:rPr>
          <w:rFonts w:eastAsia="Arial Unicode MS"/>
          <w:color w:val="000000"/>
          <w:sz w:val="21"/>
          <w:szCs w:val="21"/>
        </w:rPr>
        <w:t>2016</w:t>
      </w:r>
    </w:p>
    <w:p w14:paraId="6A23E00A" w14:textId="77777777" w:rsidR="00D75A63" w:rsidRPr="00D75A63" w:rsidRDefault="00D75A63" w:rsidP="00D75A63">
      <w:pPr>
        <w:spacing w:line="360" w:lineRule="auto"/>
        <w:rPr>
          <w:rFonts w:ascii="Arial Unicode MS" w:eastAsia="Arial Unicode MS" w:cs="Arial Unicode MS"/>
          <w:color w:val="282828"/>
          <w:sz w:val="21"/>
          <w:szCs w:val="21"/>
        </w:rPr>
      </w:pPr>
      <w:r w:rsidRPr="00D75A63">
        <w:rPr>
          <w:rFonts w:ascii="Arial Unicode MS" w:eastAsia="Arial Unicode MS" w:cs="Arial Unicode MS" w:hint="eastAsia"/>
          <w:color w:val="000000"/>
          <w:sz w:val="21"/>
          <w:szCs w:val="21"/>
        </w:rPr>
        <w:t>【</w:t>
      </w:r>
      <w:bookmarkStart w:id="58" w:name="OLE_LINK10"/>
      <w:r w:rsidRPr="00D75A63">
        <w:rPr>
          <w:rFonts w:eastAsia="Arial Unicode MS"/>
          <w:bCs/>
          <w:color w:val="000000"/>
          <w:sz w:val="21"/>
          <w:szCs w:val="21"/>
        </w:rPr>
        <w:t>4</w:t>
      </w:r>
      <w:r w:rsidRPr="00D75A63">
        <w:rPr>
          <w:rFonts w:ascii="Arial Unicode MS" w:eastAsia="Arial Unicode MS" w:cs="Arial Unicode MS" w:hint="eastAsia"/>
          <w:color w:val="000000"/>
          <w:sz w:val="21"/>
          <w:szCs w:val="21"/>
        </w:rPr>
        <w:t>】</w:t>
      </w:r>
      <w:r w:rsidRPr="00D75A63">
        <w:rPr>
          <w:rFonts w:eastAsia="Arial Unicode MS"/>
          <w:color w:val="000000"/>
          <w:sz w:val="21"/>
          <w:szCs w:val="21"/>
        </w:rPr>
        <w:t>Abraham Silberschatz.</w:t>
      </w:r>
      <w:r w:rsidRPr="00D75A63">
        <w:rPr>
          <w:rFonts w:ascii="Arial Unicode MS" w:eastAsia="Arial Unicode MS" w:cs="Arial Unicode MS" w:hint="eastAsia"/>
          <w:color w:val="000000"/>
          <w:sz w:val="21"/>
          <w:szCs w:val="21"/>
        </w:rPr>
        <w:t>数据库系统概论[</w:t>
      </w:r>
      <w:r w:rsidRPr="00D75A63">
        <w:rPr>
          <w:rFonts w:ascii="Arial Unicode MS" w:eastAsia="Arial Unicode MS" w:cs="Arial Unicode MS"/>
          <w:color w:val="000000"/>
          <w:sz w:val="21"/>
          <w:szCs w:val="21"/>
        </w:rPr>
        <w:t>M</w:t>
      </w:r>
      <w:r w:rsidRPr="00D75A63">
        <w:rPr>
          <w:rFonts w:ascii="Arial Unicode MS" w:eastAsia="Arial Unicode MS" w:cs="Arial Unicode MS" w:hint="eastAsia"/>
          <w:color w:val="000000"/>
          <w:sz w:val="21"/>
          <w:szCs w:val="21"/>
        </w:rPr>
        <w:t>]</w:t>
      </w:r>
      <w:r w:rsidRPr="00D75A63">
        <w:rPr>
          <w:rFonts w:ascii="Arial Unicode MS" w:eastAsia="Arial Unicode MS" w:cs="Arial Unicode MS"/>
          <w:color w:val="000000"/>
          <w:sz w:val="21"/>
          <w:szCs w:val="21"/>
        </w:rPr>
        <w:t>.</w:t>
      </w:r>
      <w:r w:rsidRPr="00D75A63">
        <w:rPr>
          <w:rFonts w:ascii="Arial Unicode MS" w:eastAsia="Arial Unicode MS" w:cs="Arial Unicode MS" w:hint="eastAsia"/>
          <w:color w:val="000000"/>
          <w:sz w:val="21"/>
          <w:szCs w:val="21"/>
        </w:rPr>
        <w:t>机械工业出版社，</w:t>
      </w:r>
      <w:r w:rsidRPr="00D75A63">
        <w:rPr>
          <w:rFonts w:eastAsia="Arial Unicode MS"/>
          <w:color w:val="000000"/>
          <w:sz w:val="21"/>
          <w:szCs w:val="21"/>
        </w:rPr>
        <w:t>2012</w:t>
      </w:r>
    </w:p>
    <w:bookmarkEnd w:id="58"/>
    <w:p w14:paraId="7D56C30F" w14:textId="77777777" w:rsidR="00D75A63" w:rsidRPr="00D75A63" w:rsidRDefault="00D75A63" w:rsidP="00D75A63">
      <w:pPr>
        <w:spacing w:line="360" w:lineRule="auto"/>
        <w:rPr>
          <w:rFonts w:ascii="Arial Unicode MS" w:eastAsia="Arial Unicode MS" w:cs="Arial Unicode MS"/>
          <w:color w:val="000000"/>
          <w:sz w:val="21"/>
          <w:szCs w:val="21"/>
        </w:rPr>
      </w:pPr>
      <w:r w:rsidRPr="00D75A63">
        <w:rPr>
          <w:rFonts w:ascii="Arial Unicode MS" w:eastAsia="Arial Unicode MS" w:cs="Arial Unicode MS" w:hint="eastAsia"/>
          <w:color w:val="000000"/>
          <w:sz w:val="21"/>
          <w:szCs w:val="21"/>
        </w:rPr>
        <w:t>【</w:t>
      </w:r>
      <w:r w:rsidRPr="00D75A63">
        <w:rPr>
          <w:rFonts w:eastAsia="Arial Unicode MS"/>
          <w:bCs/>
          <w:color w:val="000000"/>
          <w:sz w:val="21"/>
          <w:szCs w:val="21"/>
        </w:rPr>
        <w:t>5</w:t>
      </w:r>
      <w:r w:rsidRPr="00D75A63">
        <w:rPr>
          <w:rFonts w:ascii="Arial Unicode MS" w:eastAsia="Arial Unicode MS" w:cs="Arial Unicode MS" w:hint="eastAsia"/>
          <w:color w:val="000000"/>
          <w:sz w:val="21"/>
          <w:szCs w:val="21"/>
        </w:rPr>
        <w:t>】马志强</w:t>
      </w:r>
      <w:r w:rsidRPr="00D75A63">
        <w:rPr>
          <w:rFonts w:ascii="Arial Unicode MS" w:eastAsia="Arial Unicode MS" w:cs="Arial Unicode MS"/>
          <w:color w:val="000000"/>
          <w:sz w:val="21"/>
          <w:szCs w:val="21"/>
        </w:rPr>
        <w:t>.</w:t>
      </w:r>
      <w:r w:rsidRPr="00D75A63">
        <w:rPr>
          <w:rFonts w:ascii="Arial Unicode MS" w:eastAsia="Arial Unicode MS" w:cs="Arial Unicode MS" w:hint="eastAsia"/>
          <w:color w:val="000000"/>
          <w:sz w:val="21"/>
          <w:szCs w:val="21"/>
        </w:rPr>
        <w:t>基于Android平台即时通信系统的设计与实现</w:t>
      </w:r>
      <w:r w:rsidRPr="00D75A63">
        <w:rPr>
          <w:rFonts w:ascii="Arial Unicode MS" w:eastAsia="Arial Unicode MS" w:cs="Arial Unicode MS"/>
          <w:color w:val="000000"/>
          <w:sz w:val="21"/>
          <w:szCs w:val="21"/>
        </w:rPr>
        <w:t>[D].</w:t>
      </w:r>
      <w:r w:rsidRPr="00D75A63">
        <w:rPr>
          <w:rFonts w:ascii="Arial Unicode MS" w:eastAsia="Arial Unicode MS" w:cs="Arial Unicode MS" w:hint="eastAsia"/>
          <w:color w:val="000000"/>
          <w:sz w:val="21"/>
          <w:szCs w:val="21"/>
        </w:rPr>
        <w:t>北京交通大学，2009</w:t>
      </w:r>
    </w:p>
    <w:p w14:paraId="059E6DFD" w14:textId="155A5E21" w:rsidR="00EA0C9F" w:rsidRPr="000C51BA" w:rsidRDefault="00EA0C9F" w:rsidP="00D75A63">
      <w:pPr>
        <w:pStyle w:val="afc"/>
        <w:ind w:firstLine="420"/>
        <w:rPr>
          <w:i w:val="0"/>
          <w:color w:val="000000"/>
        </w:rPr>
      </w:pPr>
    </w:p>
    <w:sectPr w:rsidR="00EA0C9F" w:rsidRPr="000C51BA">
      <w:headerReference w:type="default" r:id="rId9"/>
      <w:footerReference w:type="default" r:id="rId10"/>
      <w:pgSz w:w="11900" w:h="16832"/>
      <w:pgMar w:top="1553" w:right="1440" w:bottom="1327" w:left="1440" w:header="648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D11792" w14:textId="77777777" w:rsidR="00D30732" w:rsidRDefault="00D30732">
      <w:r>
        <w:separator/>
      </w:r>
    </w:p>
  </w:endnote>
  <w:endnote w:type="continuationSeparator" w:id="0">
    <w:p w14:paraId="5417A1AC" w14:textId="77777777" w:rsidR="00D30732" w:rsidRDefault="00D30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Yuppy SC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ABF00" w14:textId="77777777" w:rsidR="00307D0C" w:rsidRDefault="00307D0C">
    <w:pPr>
      <w:pStyle w:val="ac"/>
      <w:tabs>
        <w:tab w:val="center" w:pos="4510"/>
        <w:tab w:val="right" w:pos="9020"/>
      </w:tabs>
    </w:pPr>
    <w:r>
      <w:tab/>
      <w:t xml:space="preserve">  </w:t>
    </w:r>
    <w:r>
      <w:rPr>
        <w:rFonts w:ascii="宋体" w:hint="eastAsia"/>
      </w:rPr>
      <w:t>版权所有，侵权必究</w:t>
    </w:r>
    <w:r>
      <w:t xml:space="preserve"> </w:t>
    </w:r>
    <w:r>
      <w:tab/>
    </w: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 w:rsidR="00E15262">
      <w:rPr>
        <w:noProof/>
      </w:rPr>
      <w:t>2</w:t>
    </w:r>
    <w:r>
      <w:fldChar w:fldCharType="end"/>
    </w:r>
    <w:r>
      <w:rPr>
        <w:rFonts w:ascii="宋体" w:hint="eastAsia"/>
      </w:rPr>
      <w:t>页，共</w:t>
    </w:r>
    <w:r w:rsidR="00D30732">
      <w:fldChar w:fldCharType="begin"/>
    </w:r>
    <w:r w:rsidR="00D30732">
      <w:instrText>numpages  \* MERGEFORMAT</w:instrText>
    </w:r>
    <w:r w:rsidR="00D30732">
      <w:fldChar w:fldCharType="separate"/>
    </w:r>
    <w:r w:rsidR="00E15262">
      <w:rPr>
        <w:noProof/>
      </w:rPr>
      <w:t>23</w:t>
    </w:r>
    <w:r w:rsidR="00D30732">
      <w:rPr>
        <w:noProof/>
      </w:rPr>
      <w:fldChar w:fldCharType="end"/>
    </w:r>
    <w:r>
      <w:rPr>
        <w:rFonts w:ascii="宋体" w:hint="eastAsia"/>
      </w:rPr>
      <w:t>页</w:t>
    </w:r>
    <w:r>
      <w:t xml:space="preserve">  </w:t>
    </w:r>
  </w:p>
  <w:p w14:paraId="71DE4381" w14:textId="77777777" w:rsidR="00307D0C" w:rsidRDefault="00307D0C">
    <w:pPr>
      <w:pStyle w:val="ac"/>
      <w:tabs>
        <w:tab w:val="center" w:pos="4510"/>
        <w:tab w:val="right" w:pos="9020"/>
      </w:tabs>
    </w:pPr>
    <w:r>
      <w:tab/>
    </w:r>
    <w:r>
      <w:tab/>
    </w:r>
  </w:p>
  <w:p w14:paraId="76D0AA44" w14:textId="77777777" w:rsidR="00307D0C" w:rsidRDefault="00307D0C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2EFD34" w14:textId="77777777" w:rsidR="00D30732" w:rsidRDefault="00D30732">
      <w:r>
        <w:separator/>
      </w:r>
    </w:p>
  </w:footnote>
  <w:footnote w:type="continuationSeparator" w:id="0">
    <w:p w14:paraId="6CBF7B56" w14:textId="77777777" w:rsidR="00D30732" w:rsidRDefault="00D3073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23" w:type="dxa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119"/>
      <w:gridCol w:w="3301"/>
      <w:gridCol w:w="3003"/>
    </w:tblGrid>
    <w:tr w:rsidR="00307D0C" w14:paraId="2DB5A230" w14:textId="77777777">
      <w:trPr>
        <w:cantSplit/>
        <w:trHeight w:hRule="exact" w:val="668"/>
      </w:trPr>
      <w:tc>
        <w:tcPr>
          <w:tcW w:w="3119" w:type="dxa"/>
          <w:tcBorders>
            <w:bottom w:val="single" w:sz="6" w:space="0" w:color="auto"/>
          </w:tcBorders>
        </w:tcPr>
        <w:p w14:paraId="52FE3B57" w14:textId="77777777" w:rsidR="00307D0C" w:rsidRDefault="00307D0C">
          <w:r>
            <w:rPr>
              <w:rFonts w:hint="eastAsia"/>
            </w:rPr>
            <w:t>西安电子科技大学</w:t>
          </w:r>
        </w:p>
      </w:tc>
      <w:tc>
        <w:tcPr>
          <w:tcW w:w="3301" w:type="dxa"/>
          <w:tcBorders>
            <w:bottom w:val="single" w:sz="6" w:space="0" w:color="auto"/>
          </w:tcBorders>
          <w:vAlign w:val="bottom"/>
        </w:tcPr>
        <w:p w14:paraId="7E374BC6" w14:textId="77777777" w:rsidR="00307D0C" w:rsidRDefault="00307D0C">
          <w:pPr>
            <w:pStyle w:val="Header"/>
            <w:jc w:val="left"/>
          </w:pPr>
          <w:r>
            <w:fldChar w:fldCharType="begin"/>
          </w:r>
          <w:r>
            <w:instrText xml:space="preserve"> REF </w:instrText>
          </w:r>
          <w:r>
            <w:rPr>
              <w:rFonts w:hint="eastAsia"/>
            </w:rPr>
            <w:instrText>文档名称</w:instrText>
          </w:r>
          <w:r>
            <w:rPr>
              <w:rFonts w:hint="eastAsia"/>
            </w:rPr>
            <w:instrText xml:space="preserve"> \h</w:instrText>
          </w:r>
          <w:r>
            <w:instrText xml:space="preserve">  \* MERGEFORMAT </w:instrText>
          </w:r>
          <w:r>
            <w:fldChar w:fldCharType="separate"/>
          </w:r>
          <w:r>
            <w:rPr>
              <w:rFonts w:hint="eastAsia"/>
            </w:rPr>
            <w:t>WChat</w:t>
          </w:r>
          <w:r>
            <w:rPr>
              <w:rFonts w:hint="eastAsia"/>
            </w:rPr>
            <w:t>详细设计说明书</w:t>
          </w:r>
          <w:r>
            <w:fldChar w:fldCharType="end"/>
          </w:r>
        </w:p>
      </w:tc>
      <w:tc>
        <w:tcPr>
          <w:tcW w:w="3003" w:type="dxa"/>
          <w:tcBorders>
            <w:bottom w:val="single" w:sz="6" w:space="0" w:color="auto"/>
          </w:tcBorders>
          <w:vAlign w:val="bottom"/>
        </w:tcPr>
        <w:p w14:paraId="2A62DC99" w14:textId="77777777" w:rsidR="00307D0C" w:rsidRDefault="00307D0C">
          <w:pPr>
            <w:pStyle w:val="Header"/>
          </w:pPr>
          <w:r>
            <w:rPr>
              <w:rFonts w:hint="eastAsia"/>
            </w:rPr>
            <w:t>1</w:t>
          </w:r>
        </w:p>
      </w:tc>
    </w:tr>
  </w:tbl>
  <w:p w14:paraId="2C1BE5A7" w14:textId="77777777" w:rsidR="00307D0C" w:rsidRDefault="00307D0C"/>
  <w:p w14:paraId="454605D1" w14:textId="77777777" w:rsidR="00307D0C" w:rsidRDefault="00307D0C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05D035C2"/>
    <w:lvl w:ilvl="0">
      <w:start w:val="1"/>
      <w:numFmt w:val="bullet"/>
      <w:pStyle w:val="a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A432888E"/>
    <w:lvl w:ilvl="0">
      <w:start w:val="1"/>
      <w:numFmt w:val="bullet"/>
      <w:pStyle w:val="ListBullet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8606C0C"/>
    <w:multiLevelType w:val="singleLevel"/>
    <w:tmpl w:val="A4AE12AA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>
    <w:nsid w:val="167B1BFE"/>
    <w:multiLevelType w:val="singleLevel"/>
    <w:tmpl w:val="31BC4A66"/>
    <w:lvl w:ilvl="0">
      <w:start w:val="1"/>
      <w:numFmt w:val="bullet"/>
      <w:pStyle w:val="itemlist"/>
      <w:lvlText w:val="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5">
    <w:nsid w:val="194116A3"/>
    <w:multiLevelType w:val="hybridMultilevel"/>
    <w:tmpl w:val="3466AFF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A3B497F"/>
    <w:multiLevelType w:val="singleLevel"/>
    <w:tmpl w:val="146CE23C"/>
    <w:lvl w:ilvl="0">
      <w:start w:val="1"/>
      <w:numFmt w:val="decimal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7">
    <w:nsid w:val="314E374A"/>
    <w:multiLevelType w:val="singleLevel"/>
    <w:tmpl w:val="D242BC04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8">
    <w:nsid w:val="320D4864"/>
    <w:multiLevelType w:val="hybridMultilevel"/>
    <w:tmpl w:val="C5E8084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8BE0A54"/>
    <w:multiLevelType w:val="hybridMultilevel"/>
    <w:tmpl w:val="CEF06D6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1">
    <w:nsid w:val="5376246B"/>
    <w:multiLevelType w:val="hybridMultilevel"/>
    <w:tmpl w:val="AE36F1F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6AF4192"/>
    <w:multiLevelType w:val="multilevel"/>
    <w:tmpl w:val="952C4C96"/>
    <w:lvl w:ilvl="0">
      <w:start w:val="1"/>
      <w:numFmt w:val="decimal"/>
      <w:pStyle w:val="Heading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Heading4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Heading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Heading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Heading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3">
    <w:nsid w:val="5F5168E4"/>
    <w:multiLevelType w:val="multilevel"/>
    <w:tmpl w:val="B65098BA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pStyle w:val="abc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77EB321A"/>
    <w:multiLevelType w:val="singleLevel"/>
    <w:tmpl w:val="ECC6E5C8"/>
    <w:lvl w:ilvl="0">
      <w:start w:val="1"/>
      <w:numFmt w:val="decimal"/>
      <w:pStyle w:val="figuredescription"/>
      <w:lvlText w:val="Figure %1 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</w:rPr>
    </w:lvl>
  </w:abstractNum>
  <w:abstractNum w:abstractNumId="15">
    <w:nsid w:val="7BA7062B"/>
    <w:multiLevelType w:val="singleLevel"/>
    <w:tmpl w:val="70F2591C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5"/>
  </w:num>
  <w:num w:numId="5">
    <w:abstractNumId w:val="11"/>
  </w:num>
  <w:num w:numId="6">
    <w:abstractNumId w:val="8"/>
  </w:num>
  <w:num w:numId="7">
    <w:abstractNumId w:val="9"/>
  </w:num>
  <w:num w:numId="8">
    <w:abstractNumId w:val="15"/>
  </w:num>
  <w:num w:numId="9">
    <w:abstractNumId w:val="10"/>
  </w:num>
  <w:num w:numId="10">
    <w:abstractNumId w:val="7"/>
  </w:num>
  <w:num w:numId="11">
    <w:abstractNumId w:val="3"/>
  </w:num>
  <w:num w:numId="12">
    <w:abstractNumId w:val="4"/>
  </w:num>
  <w:num w:numId="13">
    <w:abstractNumId w:val="14"/>
  </w:num>
  <w:num w:numId="14">
    <w:abstractNumId w:val="6"/>
  </w:num>
  <w:num w:numId="15">
    <w:abstractNumId w:val="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ttachedTemplate r:id="rId1"/>
  <w:defaultTabStop w:val="720"/>
  <w:hyphenationZone w:val="0"/>
  <w:doNotHyphenateCaps/>
  <w:drawingGridHorizontalSpacing w:val="120"/>
  <w:drawingGridVerticalSpacing w:val="104"/>
  <w:displayHorizontalDrawingGridEvery w:val="0"/>
  <w:displayVerticalDrawingGridEvery w:val="0"/>
  <w:doNotUseMarginsForDrawingGridOrigin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B99"/>
    <w:rsid w:val="00016460"/>
    <w:rsid w:val="00046303"/>
    <w:rsid w:val="00057D03"/>
    <w:rsid w:val="000C51BA"/>
    <w:rsid w:val="000D21B6"/>
    <w:rsid w:val="000E365E"/>
    <w:rsid w:val="000F6FED"/>
    <w:rsid w:val="001B0E0D"/>
    <w:rsid w:val="001E1842"/>
    <w:rsid w:val="002F2992"/>
    <w:rsid w:val="00307D0C"/>
    <w:rsid w:val="003E55EC"/>
    <w:rsid w:val="00414DE2"/>
    <w:rsid w:val="00447AC3"/>
    <w:rsid w:val="004A0E68"/>
    <w:rsid w:val="004B10AB"/>
    <w:rsid w:val="0051097A"/>
    <w:rsid w:val="005318ED"/>
    <w:rsid w:val="005C4C32"/>
    <w:rsid w:val="006950C8"/>
    <w:rsid w:val="006B5400"/>
    <w:rsid w:val="006D43F1"/>
    <w:rsid w:val="006D7ACA"/>
    <w:rsid w:val="00726BCF"/>
    <w:rsid w:val="00750130"/>
    <w:rsid w:val="00776834"/>
    <w:rsid w:val="007D1B99"/>
    <w:rsid w:val="00826BBE"/>
    <w:rsid w:val="008565C4"/>
    <w:rsid w:val="008933B3"/>
    <w:rsid w:val="008E44A8"/>
    <w:rsid w:val="008E6CEB"/>
    <w:rsid w:val="00954C44"/>
    <w:rsid w:val="00974700"/>
    <w:rsid w:val="00977356"/>
    <w:rsid w:val="00981413"/>
    <w:rsid w:val="009C292A"/>
    <w:rsid w:val="00A03FCE"/>
    <w:rsid w:val="00A069F9"/>
    <w:rsid w:val="00AB5F8E"/>
    <w:rsid w:val="00AF1AEA"/>
    <w:rsid w:val="00B75012"/>
    <w:rsid w:val="00C00F7F"/>
    <w:rsid w:val="00C21F60"/>
    <w:rsid w:val="00C71590"/>
    <w:rsid w:val="00C83A52"/>
    <w:rsid w:val="00CC3E94"/>
    <w:rsid w:val="00D143FE"/>
    <w:rsid w:val="00D23C9C"/>
    <w:rsid w:val="00D26FBB"/>
    <w:rsid w:val="00D30732"/>
    <w:rsid w:val="00D47CA9"/>
    <w:rsid w:val="00D55B11"/>
    <w:rsid w:val="00D6636D"/>
    <w:rsid w:val="00D72B36"/>
    <w:rsid w:val="00D75A63"/>
    <w:rsid w:val="00DF536F"/>
    <w:rsid w:val="00E15262"/>
    <w:rsid w:val="00E178FF"/>
    <w:rsid w:val="00E32998"/>
    <w:rsid w:val="00EA0C9F"/>
    <w:rsid w:val="00FB6686"/>
    <w:rsid w:val="00FB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3238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0E0D"/>
    <w:pPr>
      <w:keepNext/>
      <w:widowControl w:val="0"/>
      <w:autoSpaceDE w:val="0"/>
      <w:autoSpaceDN w:val="0"/>
      <w:adjustRightInd w:val="0"/>
    </w:pPr>
  </w:style>
  <w:style w:type="paragraph" w:styleId="Heading1">
    <w:name w:val="heading 1"/>
    <w:aliases w:val="heading 1"/>
    <w:basedOn w:val="Normal"/>
    <w:next w:val="Heading2"/>
    <w:qFormat/>
    <w:pPr>
      <w:widowControl/>
      <w:numPr>
        <w:numId w:val="16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Heading2">
    <w:name w:val="heading 2"/>
    <w:aliases w:val="heading 2"/>
    <w:basedOn w:val="Normal"/>
    <w:next w:val="Heading3"/>
    <w:qFormat/>
    <w:pPr>
      <w:widowControl/>
      <w:numPr>
        <w:ilvl w:val="1"/>
        <w:numId w:val="16"/>
      </w:numPr>
      <w:adjustRightInd/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Heading3">
    <w:name w:val="heading 3"/>
    <w:aliases w:val="heading 3"/>
    <w:basedOn w:val="Normal"/>
    <w:next w:val="Heading4"/>
    <w:link w:val="Heading3Char"/>
    <w:qFormat/>
    <w:pPr>
      <w:widowControl/>
      <w:numPr>
        <w:ilvl w:val="2"/>
        <w:numId w:val="16"/>
      </w:numPr>
      <w:adjustRightInd/>
      <w:spacing w:before="240" w:after="240"/>
      <w:ind w:left="720"/>
      <w:jc w:val="both"/>
      <w:outlineLvl w:val="2"/>
    </w:pPr>
    <w:rPr>
      <w:rFonts w:ascii="Arial" w:eastAsia="黑体" w:hAnsi="Arial"/>
      <w:sz w:val="24"/>
      <w:szCs w:val="24"/>
    </w:rPr>
  </w:style>
  <w:style w:type="paragraph" w:styleId="Heading4">
    <w:name w:val="heading 4"/>
    <w:aliases w:val="heading 4"/>
    <w:basedOn w:val="Normal"/>
    <w:next w:val="BodyTextFirstIndent"/>
    <w:link w:val="Heading4Char"/>
    <w:qFormat/>
    <w:pPr>
      <w:widowControl/>
      <w:numPr>
        <w:ilvl w:val="3"/>
        <w:numId w:val="16"/>
      </w:numPr>
      <w:adjustRightInd/>
      <w:spacing w:before="160" w:after="160"/>
      <w:jc w:val="both"/>
      <w:outlineLvl w:val="3"/>
    </w:pPr>
    <w:rPr>
      <w:rFonts w:ascii="Arial" w:eastAsia="黑体" w:hAnsi="Arial"/>
      <w:sz w:val="21"/>
      <w:szCs w:val="21"/>
    </w:rPr>
  </w:style>
  <w:style w:type="paragraph" w:styleId="Heading5">
    <w:name w:val="heading 5"/>
    <w:aliases w:val="heading 5"/>
    <w:basedOn w:val="Normal"/>
    <w:next w:val="BodyTextFirstIndent"/>
    <w:qFormat/>
    <w:pPr>
      <w:widowControl/>
      <w:numPr>
        <w:ilvl w:val="4"/>
        <w:numId w:val="16"/>
      </w:numPr>
      <w:adjustRightInd/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Heading6">
    <w:name w:val="heading 6"/>
    <w:aliases w:val="heading 6"/>
    <w:basedOn w:val="Normal"/>
    <w:autoRedefine/>
    <w:qFormat/>
    <w:pPr>
      <w:widowControl/>
      <w:numPr>
        <w:ilvl w:val="5"/>
        <w:numId w:val="16"/>
      </w:numPr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Heading7">
    <w:name w:val="heading 7"/>
    <w:aliases w:val="heading 7"/>
    <w:basedOn w:val="Normal"/>
    <w:qFormat/>
    <w:pPr>
      <w:widowControl/>
      <w:numPr>
        <w:ilvl w:val="6"/>
        <w:numId w:val="16"/>
      </w:numPr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Heading8">
    <w:name w:val="heading 8"/>
    <w:aliases w:val="heading 8"/>
    <w:basedOn w:val="Normal"/>
    <w:next w:val="Normal"/>
    <w:qFormat/>
    <w:pPr>
      <w:keepLines/>
      <w:numPr>
        <w:ilvl w:val="7"/>
        <w:numId w:val="16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Heading9">
    <w:name w:val="heading 9"/>
    <w:aliases w:val="heading 9"/>
    <w:basedOn w:val="Normal"/>
    <w:next w:val="Normal"/>
    <w:qFormat/>
    <w:pPr>
      <w:keepLines/>
      <w:numPr>
        <w:ilvl w:val="8"/>
        <w:numId w:val="16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Footer">
    <w:name w:val="footer"/>
    <w:basedOn w:val="Normal"/>
    <w:semiHidden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TOC1">
    <w:name w:val="toc 1"/>
    <w:basedOn w:val="Normal"/>
    <w:next w:val="Normal"/>
    <w:autoRedefine/>
    <w:uiPriority w:val="39"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TOC2">
    <w:name w:val="toc 2"/>
    <w:basedOn w:val="Normal"/>
    <w:autoRedefine/>
    <w:uiPriority w:val="39"/>
    <w:pPr>
      <w:ind w:left="453" w:hanging="283"/>
    </w:pPr>
    <w:rPr>
      <w:rFonts w:ascii="Arial" w:hAnsi="Arial"/>
      <w:sz w:val="21"/>
      <w:szCs w:val="21"/>
    </w:rPr>
  </w:style>
  <w:style w:type="paragraph" w:styleId="TOC3">
    <w:name w:val="toc 3"/>
    <w:basedOn w:val="Normal"/>
    <w:autoRedefine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TOC4">
    <w:name w:val="toc 4"/>
    <w:basedOn w:val="Normal"/>
    <w:autoRedefine/>
    <w:semiHidden/>
    <w:pPr>
      <w:ind w:left="1134" w:hanging="567"/>
    </w:pPr>
    <w:rPr>
      <w:rFonts w:ascii="Arial" w:hAnsi="Arial"/>
      <w:sz w:val="21"/>
      <w:szCs w:val="21"/>
    </w:rPr>
  </w:style>
  <w:style w:type="paragraph" w:styleId="TOC5">
    <w:name w:val="toc 5"/>
    <w:basedOn w:val="Normal"/>
    <w:next w:val="Normal"/>
    <w:autoRedefine/>
    <w:semiHidden/>
    <w:pPr>
      <w:ind w:left="1680"/>
    </w:pPr>
  </w:style>
  <w:style w:type="paragraph" w:styleId="TOC6">
    <w:name w:val="toc 6"/>
    <w:basedOn w:val="Normal"/>
    <w:autoRedefine/>
    <w:semiHidden/>
    <w:pPr>
      <w:ind w:left="1757" w:hanging="907"/>
    </w:pPr>
    <w:rPr>
      <w:sz w:val="21"/>
    </w:rPr>
  </w:style>
  <w:style w:type="paragraph" w:styleId="TOC7">
    <w:name w:val="toc 7"/>
    <w:basedOn w:val="Normal"/>
    <w:next w:val="Normal"/>
    <w:autoRedefine/>
    <w:semiHidden/>
    <w:pPr>
      <w:ind w:left="2520"/>
    </w:pPr>
  </w:style>
  <w:style w:type="paragraph" w:styleId="TOC8">
    <w:name w:val="toc 8"/>
    <w:basedOn w:val="Normal"/>
    <w:next w:val="Normal"/>
    <w:autoRedefine/>
    <w:semiHidden/>
    <w:pPr>
      <w:ind w:left="2940"/>
    </w:pPr>
  </w:style>
  <w:style w:type="paragraph" w:styleId="TOC9">
    <w:name w:val="toc 9"/>
    <w:basedOn w:val="Normal"/>
    <w:next w:val="Normal"/>
    <w:autoRedefine/>
    <w:semiHidden/>
    <w:pPr>
      <w:ind w:left="3360"/>
    </w:pPr>
  </w:style>
  <w:style w:type="paragraph" w:customStyle="1" w:styleId="a3">
    <w:name w:val="表格列标题"/>
    <w:basedOn w:val="Normal"/>
    <w:pPr>
      <w:jc w:val="center"/>
    </w:pPr>
    <w:rPr>
      <w:b/>
      <w:sz w:val="21"/>
    </w:rPr>
  </w:style>
  <w:style w:type="paragraph" w:customStyle="1" w:styleId="a4">
    <w:name w:val="备注说明"/>
    <w:basedOn w:val="Normal"/>
    <w:pPr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5">
    <w:name w:val="章节标题"/>
    <w:basedOn w:val="Normal"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6">
    <w:name w:val="表号去除自动编号"/>
    <w:basedOn w:val="Normal"/>
    <w:pPr>
      <w:spacing w:line="360" w:lineRule="auto"/>
      <w:jc w:val="center"/>
    </w:pPr>
    <w:rPr>
      <w:rFonts w:ascii="宋体" w:hAnsi="宋体"/>
      <w:sz w:val="21"/>
    </w:rPr>
  </w:style>
  <w:style w:type="paragraph" w:customStyle="1" w:styleId="a7">
    <w:name w:val="代码样式"/>
    <w:basedOn w:val="a8"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0">
    <w:name w:val="参考资料清单"/>
    <w:basedOn w:val="Normal"/>
    <w:pPr>
      <w:numPr>
        <w:numId w:val="15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9">
    <w:name w:val="图号去除自动编号"/>
    <w:basedOn w:val="Normal"/>
    <w:pPr>
      <w:spacing w:before="105" w:line="360" w:lineRule="auto"/>
      <w:ind w:firstLine="425"/>
      <w:jc w:val="center"/>
    </w:pPr>
    <w:rPr>
      <w:sz w:val="21"/>
    </w:rPr>
  </w:style>
  <w:style w:type="paragraph" w:customStyle="1" w:styleId="aa">
    <w:name w:val="项目符号"/>
    <w:basedOn w:val="Normal"/>
    <w:pPr>
      <w:spacing w:line="360" w:lineRule="auto"/>
    </w:pPr>
    <w:rPr>
      <w:sz w:val="21"/>
    </w:rPr>
  </w:style>
  <w:style w:type="paragraph" w:customStyle="1" w:styleId="a2">
    <w:name w:val="表号"/>
    <w:basedOn w:val="Normal"/>
    <w:next w:val="BodyTextFirstIndent"/>
    <w:pPr>
      <w:keepLines/>
      <w:numPr>
        <w:ilvl w:val="8"/>
        <w:numId w:val="9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ab">
    <w:name w:val="表头样式"/>
    <w:basedOn w:val="Normal"/>
    <w:pPr>
      <w:jc w:val="center"/>
    </w:pPr>
    <w:rPr>
      <w:rFonts w:ascii="Arial" w:hAnsi="Arial"/>
      <w:b/>
      <w:sz w:val="21"/>
      <w:szCs w:val="21"/>
    </w:rPr>
  </w:style>
  <w:style w:type="paragraph" w:customStyle="1" w:styleId="ac">
    <w:name w:val="页脚样式"/>
    <w:basedOn w:val="Normal"/>
    <w:pPr>
      <w:spacing w:before="90"/>
    </w:pPr>
    <w:rPr>
      <w:sz w:val="18"/>
    </w:rPr>
  </w:style>
  <w:style w:type="paragraph" w:customStyle="1" w:styleId="WordPro">
    <w:name w:val="图表目录(WordPro)"/>
    <w:basedOn w:val="Normal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reader-word-layer">
    <w:name w:val="reader-word-layer"/>
    <w:basedOn w:val="Normal"/>
    <w:rsid w:val="00D23C9C"/>
    <w:pPr>
      <w:keepNext w:val="0"/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ad">
    <w:name w:val="脚注"/>
    <w:basedOn w:val="Normal"/>
    <w:pPr>
      <w:spacing w:after="90"/>
    </w:pPr>
    <w:rPr>
      <w:sz w:val="18"/>
    </w:rPr>
  </w:style>
  <w:style w:type="paragraph" w:customStyle="1" w:styleId="ae">
    <w:name w:val="页眉密级样式"/>
    <w:basedOn w:val="Normal"/>
    <w:pPr>
      <w:jc w:val="right"/>
    </w:pPr>
    <w:rPr>
      <w:sz w:val="18"/>
    </w:rPr>
  </w:style>
  <w:style w:type="paragraph" w:customStyle="1" w:styleId="Char">
    <w:name w:val="编写建议 Char"/>
    <w:basedOn w:val="Normal"/>
    <w:pPr>
      <w:spacing w:line="360" w:lineRule="auto"/>
      <w:ind w:left="1134"/>
      <w:jc w:val="both"/>
    </w:pPr>
    <w:rPr>
      <w:rFonts w:cs="Arial"/>
      <w:i/>
      <w:color w:val="0000FF"/>
      <w:sz w:val="21"/>
      <w:szCs w:val="21"/>
    </w:rPr>
  </w:style>
  <w:style w:type="paragraph" w:customStyle="1" w:styleId="a8">
    <w:name w:val="封面表格文本"/>
    <w:basedOn w:val="Normal"/>
    <w:pPr>
      <w:jc w:val="center"/>
    </w:pPr>
    <w:rPr>
      <w:rFonts w:ascii="Arial" w:hAnsi="Arial"/>
      <w:sz w:val="21"/>
      <w:szCs w:val="21"/>
    </w:rPr>
  </w:style>
  <w:style w:type="paragraph" w:customStyle="1" w:styleId="af">
    <w:name w:val="封面文档标题"/>
    <w:basedOn w:val="Normal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0">
    <w:name w:val="目录页编号文本样式"/>
    <w:basedOn w:val="Normal"/>
    <w:pPr>
      <w:jc w:val="right"/>
    </w:pPr>
    <w:rPr>
      <w:sz w:val="21"/>
    </w:rPr>
  </w:style>
  <w:style w:type="paragraph" w:customStyle="1" w:styleId="af1">
    <w:name w:val="页眉文档名称样式"/>
    <w:basedOn w:val="Normal"/>
    <w:rPr>
      <w:sz w:val="18"/>
    </w:rPr>
  </w:style>
  <w:style w:type="paragraph" w:customStyle="1" w:styleId="WordPro0">
    <w:name w:val="正文首行缩进(WordPro)"/>
    <w:basedOn w:val="Normal"/>
    <w:pPr>
      <w:spacing w:before="105"/>
      <w:ind w:left="1134"/>
      <w:jc w:val="both"/>
    </w:pPr>
    <w:rPr>
      <w:sz w:val="21"/>
    </w:rPr>
  </w:style>
  <w:style w:type="paragraph" w:customStyle="1" w:styleId="af2">
    <w:name w:val="关键词"/>
    <w:basedOn w:val="af3"/>
  </w:style>
  <w:style w:type="paragraph" w:customStyle="1" w:styleId="af4">
    <w:name w:val="修订记录"/>
    <w:basedOn w:val="Normal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5">
    <w:name w:val="目录"/>
    <w:basedOn w:val="Normal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1">
    <w:name w:val="图号"/>
    <w:basedOn w:val="Normal"/>
    <w:pPr>
      <w:numPr>
        <w:ilvl w:val="7"/>
        <w:numId w:val="9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6">
    <w:name w:val="文档标题"/>
    <w:basedOn w:val="Normal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3">
    <w:name w:val="摘要"/>
    <w:basedOn w:val="Normal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7">
    <w:name w:val="表格文本"/>
    <w:basedOn w:val="Normal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f8">
    <w:name w:val="缺省文本"/>
    <w:basedOn w:val="Normal"/>
    <w:pPr>
      <w:spacing w:line="360" w:lineRule="auto"/>
    </w:pPr>
    <w:rPr>
      <w:rFonts w:ascii="Arial" w:hAnsi="Arial"/>
      <w:sz w:val="21"/>
      <w:szCs w:val="21"/>
    </w:rPr>
  </w:style>
  <w:style w:type="paragraph" w:styleId="BalloonText">
    <w:name w:val="Balloon Text"/>
    <w:basedOn w:val="Normal"/>
    <w:semiHidden/>
    <w:rPr>
      <w:sz w:val="18"/>
      <w:szCs w:val="18"/>
    </w:rPr>
  </w:style>
  <w:style w:type="paragraph" w:customStyle="1" w:styleId="abc">
    <w:name w:val="标题 abc"/>
    <w:basedOn w:val="Normal"/>
    <w:pPr>
      <w:numPr>
        <w:ilvl w:val="7"/>
        <w:numId w:val="3"/>
      </w:numPr>
      <w:spacing w:beforeLines="50" w:before="50"/>
      <w:jc w:val="both"/>
    </w:pPr>
    <w:rPr>
      <w:sz w:val="22"/>
    </w:rPr>
  </w:style>
  <w:style w:type="paragraph" w:customStyle="1" w:styleId="af9">
    <w:name w:val="表格文本居中"/>
    <w:basedOn w:val="Normal"/>
    <w:pPr>
      <w:jc w:val="center"/>
    </w:pPr>
    <w:rPr>
      <w:sz w:val="21"/>
    </w:rPr>
  </w:style>
  <w:style w:type="paragraph" w:customStyle="1" w:styleId="afa">
    <w:name w:val="点号"/>
    <w:basedOn w:val="Normal"/>
    <w:pPr>
      <w:spacing w:beforeLines="50" w:before="50"/>
      <w:ind w:left="1231" w:hanging="284"/>
    </w:pPr>
    <w:rPr>
      <w:sz w:val="21"/>
    </w:rPr>
  </w:style>
  <w:style w:type="paragraph" w:styleId="TableofFigures">
    <w:name w:val="table of figures"/>
    <w:basedOn w:val="TOC1"/>
    <w:autoRedefine/>
    <w:semiHidden/>
    <w:pPr>
      <w:widowControl w:val="0"/>
      <w:spacing w:before="300" w:after="150" w:line="360" w:lineRule="auto"/>
      <w:jc w:val="center"/>
    </w:p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customStyle="1" w:styleId="CharChar">
    <w:name w:val="编写建议 Char Char"/>
    <w:rPr>
      <w:rFonts w:eastAsia="宋体" w:cs="Arial"/>
      <w:i/>
      <w:color w:val="0000FF"/>
      <w:sz w:val="21"/>
      <w:szCs w:val="21"/>
      <w:lang w:val="en-US" w:eastAsia="zh-CN" w:bidi="ar-SA"/>
    </w:rPr>
  </w:style>
  <w:style w:type="paragraph" w:customStyle="1" w:styleId="afb">
    <w:name w:val="样式 参考资料清单 + 倾斜 蓝色"/>
    <w:basedOn w:val="a0"/>
    <w:rPr>
      <w:iCs/>
      <w:color w:val="000000"/>
    </w:rPr>
  </w:style>
  <w:style w:type="paragraph" w:customStyle="1" w:styleId="045">
    <w:name w:val="样式 摘要 + 左侧:  0.45 厘米"/>
    <w:basedOn w:val="af3"/>
    <w:rPr>
      <w:rFonts w:cs="宋体"/>
    </w:rPr>
  </w:style>
  <w:style w:type="paragraph" w:styleId="NormalIndent">
    <w:name w:val="Normal Indent"/>
    <w:basedOn w:val="Normal"/>
    <w:semiHidden/>
    <w:pPr>
      <w:ind w:firstLine="420"/>
    </w:pPr>
  </w:style>
  <w:style w:type="paragraph" w:customStyle="1" w:styleId="annotation">
    <w:name w:val="annotation"/>
    <w:basedOn w:val="Normal"/>
    <w:autoRedefine/>
    <w:pPr>
      <w:keepLines/>
      <w:widowControl/>
      <w:numPr>
        <w:ilvl w:val="12"/>
      </w:numPr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Normal"/>
    <w:autoRedefine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Normal"/>
    <w:autoRedefine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Normal"/>
    <w:autoRedefine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Normal"/>
    <w:autoRedefine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4C32"/>
    <w:pPr>
      <w:keepNext w:val="0"/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paragraph" w:customStyle="1" w:styleId="footnotes">
    <w:name w:val="footnotes"/>
    <w:basedOn w:val="Normal"/>
    <w:autoRedefine/>
    <w:pPr>
      <w:widowControl/>
      <w:numPr>
        <w:numId w:val="8"/>
      </w:numPr>
      <w:spacing w:after="90"/>
    </w:pPr>
    <w:rPr>
      <w:sz w:val="18"/>
    </w:rPr>
  </w:style>
  <w:style w:type="paragraph" w:customStyle="1" w:styleId="code">
    <w:name w:val="code"/>
    <w:basedOn w:val="Normal"/>
    <w:autoRedefine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Normal"/>
    <w:autoRedefine/>
    <w:pPr>
      <w:widowControl/>
      <w:jc w:val="right"/>
    </w:pPr>
    <w:rPr>
      <w:sz w:val="18"/>
    </w:rPr>
  </w:style>
  <w:style w:type="paragraph" w:customStyle="1" w:styleId="referance">
    <w:name w:val="referance"/>
    <w:basedOn w:val="Normal"/>
    <w:autoRedefine/>
    <w:pPr>
      <w:widowControl/>
      <w:numPr>
        <w:numId w:val="10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Normal"/>
    <w:autoRedefine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Normal"/>
    <w:autoRedefine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Normal"/>
    <w:autoRedefine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Normal"/>
    <w:autoRedefine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Normal"/>
    <w:pPr>
      <w:ind w:left="453" w:hanging="283"/>
    </w:pPr>
    <w:rPr>
      <w:sz w:val="21"/>
    </w:rPr>
  </w:style>
  <w:style w:type="paragraph" w:customStyle="1" w:styleId="catalog3">
    <w:name w:val="catalog 3"/>
    <w:basedOn w:val="Normal"/>
    <w:autoRedefine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Normal"/>
    <w:autoRedefine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Normal"/>
    <w:pPr>
      <w:ind w:left="680"/>
    </w:pPr>
    <w:rPr>
      <w:sz w:val="21"/>
    </w:rPr>
  </w:style>
  <w:style w:type="paragraph" w:customStyle="1" w:styleId="catalog6">
    <w:name w:val="catalog 6"/>
    <w:basedOn w:val="Normal"/>
    <w:autoRedefine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Normal"/>
    <w:autoRedefine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Normal"/>
    <w:autoRedefine/>
    <w:pPr>
      <w:widowControl/>
      <w:ind w:left="113"/>
    </w:pPr>
    <w:rPr>
      <w:sz w:val="21"/>
    </w:rPr>
  </w:style>
  <w:style w:type="paragraph" w:customStyle="1" w:styleId="catalog9">
    <w:name w:val="catalog 9"/>
    <w:basedOn w:val="Normal"/>
    <w:autoRedefine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Normal"/>
    <w:autoRedefine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ListBullet"/>
    <w:autoRedefine/>
    <w:pPr>
      <w:widowControl/>
      <w:numPr>
        <w:numId w:val="12"/>
      </w:numPr>
      <w:tabs>
        <w:tab w:val="clear" w:pos="425"/>
        <w:tab w:val="num" w:pos="1559"/>
      </w:tabs>
      <w:ind w:left="1559"/>
    </w:pPr>
    <w:rPr>
      <w:rFonts w:ascii="宋体" w:hAnsi="Wingdings"/>
    </w:rPr>
  </w:style>
  <w:style w:type="paragraph" w:styleId="ListBullet">
    <w:name w:val="List Bullet"/>
    <w:basedOn w:val="Normal"/>
    <w:semiHidden/>
    <w:pPr>
      <w:numPr>
        <w:numId w:val="1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customStyle="1" w:styleId="documenttitleonheader">
    <w:name w:val="document title on header"/>
    <w:basedOn w:val="Normal"/>
    <w:autoRedefine/>
    <w:pPr>
      <w:widowControl/>
    </w:pPr>
    <w:rPr>
      <w:sz w:val="18"/>
    </w:rPr>
  </w:style>
  <w:style w:type="paragraph" w:customStyle="1" w:styleId="textindentation">
    <w:name w:val="text indentation"/>
    <w:basedOn w:val="Normal"/>
    <w:autoRedefine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Normal"/>
    <w:pPr>
      <w:keepLines/>
      <w:widowControl/>
      <w:numPr>
        <w:numId w:val="11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Normal"/>
    <w:autoRedefine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Normal"/>
    <w:autoRedefine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Normal"/>
    <w:autoRedefine/>
    <w:pPr>
      <w:pageBreakBefore/>
      <w:widowControl/>
      <w:numPr>
        <w:ilvl w:val="12"/>
      </w:num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Normal"/>
    <w:pPr>
      <w:widowControl/>
      <w:numPr>
        <w:numId w:val="13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Normal"/>
    <w:autoRedefine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Normal"/>
    <w:autoRedefine/>
    <w:pPr>
      <w:widowControl/>
      <w:numPr>
        <w:ilvl w:val="12"/>
      </w:numPr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Normal"/>
    <w:autoRedefine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Normal"/>
    <w:autoRedefine/>
    <w:pPr>
      <w:widowControl/>
      <w:spacing w:line="360" w:lineRule="auto"/>
    </w:pPr>
    <w:rPr>
      <w:sz w:val="21"/>
    </w:rPr>
  </w:style>
  <w:style w:type="paragraph" w:styleId="BodyText">
    <w:name w:val="Body Text"/>
    <w:basedOn w:val="Normal"/>
    <w:semiHidden/>
    <w:pPr>
      <w:spacing w:after="120"/>
    </w:pPr>
  </w:style>
  <w:style w:type="paragraph" w:styleId="BodyTextFirstIndent">
    <w:name w:val="Body Text First Indent"/>
    <w:basedOn w:val="Normal"/>
    <w:semiHidden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customStyle="1" w:styleId="a">
    <w:name w:val="参考资料清单+倾斜+蓝色"/>
    <w:basedOn w:val="Normal"/>
    <w:pPr>
      <w:numPr>
        <w:numId w:val="2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c">
    <w:name w:val="编写建议"/>
    <w:basedOn w:val="Normal"/>
    <w:pPr>
      <w:spacing w:line="360" w:lineRule="auto"/>
      <w:ind w:firstLineChars="200" w:firstLine="200"/>
    </w:pPr>
    <w:rPr>
      <w:rFonts w:ascii="Arial" w:hAnsi="Arial" w:cs="Arial"/>
      <w:i/>
      <w:color w:val="0000FF"/>
      <w:sz w:val="21"/>
      <w:szCs w:val="21"/>
    </w:rPr>
  </w:style>
  <w:style w:type="paragraph" w:customStyle="1" w:styleId="afd">
    <w:name w:val="注示头"/>
    <w:basedOn w:val="Normal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paragraph" w:customStyle="1" w:styleId="afe">
    <w:name w:val="封面数园技术"/>
    <w:basedOn w:val="Normal"/>
    <w:autoRedefine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">
    <w:name w:val="图样式"/>
    <w:basedOn w:val="Normal"/>
    <w:pPr>
      <w:widowControl/>
      <w:spacing w:before="80" w:after="80" w:line="360" w:lineRule="auto"/>
      <w:jc w:val="center"/>
    </w:pPr>
  </w:style>
  <w:style w:type="character" w:customStyle="1" w:styleId="Char0">
    <w:name w:val="表头样式 Char"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0">
    <w:name w:val="注示文本"/>
    <w:basedOn w:val="Normal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character" w:styleId="Hyperlink">
    <w:name w:val="Hyperlink"/>
    <w:semiHidden/>
    <w:rPr>
      <w:color w:val="0000FF"/>
      <w:u w:val="single"/>
    </w:rPr>
  </w:style>
  <w:style w:type="character" w:styleId="PageNumber">
    <w:name w:val="page number"/>
    <w:basedOn w:val="DefaultParagraphFont"/>
    <w:semiHidden/>
  </w:style>
  <w:style w:type="character" w:customStyle="1" w:styleId="HTMLPreformattedChar">
    <w:name w:val="HTML Preformatted Char"/>
    <w:link w:val="HTMLPreformatted"/>
    <w:uiPriority w:val="99"/>
    <w:rsid w:val="005C4C32"/>
    <w:rPr>
      <w:rFonts w:ascii="Courier New" w:hAnsi="Courier New" w:cs="Courier New"/>
    </w:rPr>
  </w:style>
  <w:style w:type="character" w:customStyle="1" w:styleId="Char1">
    <w:name w:val="编写建议 Char1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character" w:customStyle="1" w:styleId="Heading4Char">
    <w:name w:val="Heading 4 Char"/>
    <w:aliases w:val="heading 4 Char"/>
    <w:link w:val="Heading4"/>
    <w:rsid w:val="001E1842"/>
    <w:rPr>
      <w:rFonts w:ascii="Arial" w:eastAsia="黑体" w:hAnsi="Arial"/>
      <w:sz w:val="21"/>
      <w:szCs w:val="21"/>
    </w:rPr>
  </w:style>
  <w:style w:type="character" w:customStyle="1" w:styleId="Heading3Char">
    <w:name w:val="Heading 3 Char"/>
    <w:aliases w:val="heading 3 Char"/>
    <w:link w:val="Heading3"/>
    <w:rsid w:val="001B0E0D"/>
    <w:rPr>
      <w:rFonts w:ascii="Arial" w:eastAsia="黑体" w:hAnsi="Arial"/>
      <w:sz w:val="24"/>
      <w:szCs w:val="24"/>
    </w:rPr>
  </w:style>
  <w:style w:type="table" w:styleId="TableGrid">
    <w:name w:val="Table Grid"/>
    <w:basedOn w:val="TableNormal"/>
    <w:uiPriority w:val="39"/>
    <w:rsid w:val="009C29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WINDOWS\Application%20Data\Microsoft\Templates\Word&#25991;&#26723;&#27169;&#26495;&#26679;&#20363;&#65288;&#20013;&#33521;&#25991;&#65289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32713-0B7B-4F44-8E88-A89734E01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C:\WINDOWS\Application Data\Microsoft\Templates\Word文档模板样例（中英文）.dot</Template>
  <TotalTime>48</TotalTime>
  <Pages>23</Pages>
  <Words>2870</Words>
  <Characters>16362</Characters>
  <Application>Microsoft Macintosh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LLD</vt:lpstr>
    </vt:vector>
  </TitlesOfParts>
  <Company>NC</Company>
  <LinksUpToDate>false</LinksUpToDate>
  <CharactersWithSpaces>19194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LLD</dc:title>
  <dc:subject/>
  <dc:creator>王秋荣</dc:creator>
  <cp:keywords> LLD</cp:keywords>
  <cp:lastModifiedBy>王秋荣</cp:lastModifiedBy>
  <cp:revision>17</cp:revision>
  <cp:lastPrinted>1899-12-31T16:00:00Z</cp:lastPrinted>
  <dcterms:created xsi:type="dcterms:W3CDTF">2017-04-11T01:13:00Z</dcterms:created>
  <dcterms:modified xsi:type="dcterms:W3CDTF">2017-04-18T00:26:00Z</dcterms:modified>
</cp:coreProperties>
</file>